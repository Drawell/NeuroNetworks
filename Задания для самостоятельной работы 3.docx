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74" w:rsidRPr="00DB1E74" w:rsidRDefault="00DB1E74" w:rsidP="00DB1E74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/>
          <w:b/>
          <w:sz w:val="28"/>
          <w:szCs w:val="28"/>
          <w:lang w:eastAsia="ru-RU" w:bidi="ar-SA"/>
        </w:rPr>
      </w:pPr>
      <w:r w:rsidRPr="009F6A32">
        <w:rPr>
          <w:rFonts w:ascii="Times New Roman" w:hAnsi="Times New Roman"/>
          <w:b/>
          <w:sz w:val="28"/>
          <w:szCs w:val="28"/>
          <w:lang w:val="ru-RU" w:eastAsia="ru-RU" w:bidi="ar-SA"/>
        </w:rPr>
        <w:t>Задания для самостоятельной работы</w:t>
      </w:r>
      <w:r>
        <w:rPr>
          <w:rFonts w:ascii="Times New Roman" w:hAnsi="Times New Roman"/>
          <w:b/>
          <w:sz w:val="28"/>
          <w:szCs w:val="28"/>
          <w:lang w:eastAsia="ru-RU" w:bidi="ar-SA"/>
        </w:rPr>
        <w:t xml:space="preserve"> 3</w:t>
      </w:r>
      <w:bookmarkStart w:id="0" w:name="_GoBack"/>
      <w:bookmarkEnd w:id="0"/>
    </w:p>
    <w:p w:rsidR="00DB1E74" w:rsidRPr="009F6A32" w:rsidRDefault="00DB1E74" w:rsidP="00DB1E74">
      <w:pPr>
        <w:numPr>
          <w:ilvl w:val="0"/>
          <w:numId w:val="1"/>
        </w:numPr>
        <w:tabs>
          <w:tab w:val="left" w:pos="567"/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9F6A32">
        <w:rPr>
          <w:rFonts w:ascii="Times New Roman" w:hAnsi="Times New Roman"/>
          <w:sz w:val="28"/>
          <w:szCs w:val="28"/>
          <w:lang w:val="ru-RU"/>
        </w:rPr>
        <w:t>Провести обучение нейросетевого классификатора для разделения гауссовских случайных векторов,  представленных следующим образом, серым цветом отображается класс «</w:t>
      </w:r>
      <w:r w:rsidRPr="009F6A32">
        <w:rPr>
          <w:rFonts w:ascii="Times New Roman" w:hAnsi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152400" cy="161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6A32">
        <w:rPr>
          <w:rFonts w:ascii="Times New Roman" w:hAnsi="Times New Roman"/>
          <w:sz w:val="28"/>
          <w:szCs w:val="28"/>
          <w:lang w:val="ru-RU"/>
        </w:rPr>
        <w:t xml:space="preserve">», белым цветом </w:t>
      </w:r>
      <w:r w:rsidRPr="009F6A32">
        <w:rPr>
          <w:rFonts w:ascii="Times New Roman" w:hAnsi="Times New Roman"/>
          <w:sz w:val="28"/>
          <w:szCs w:val="28"/>
          <w:lang w:val="ru-RU"/>
        </w:rPr>
        <w:noBreakHyphen/>
        <w:t xml:space="preserve"> «</w:t>
      </w:r>
      <w:r w:rsidRPr="009F6A32">
        <w:rPr>
          <w:rFonts w:ascii="Times New Roman" w:hAnsi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161925" cy="161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6A32">
        <w:rPr>
          <w:rFonts w:ascii="Times New Roman" w:hAnsi="Times New Roman"/>
          <w:sz w:val="28"/>
          <w:szCs w:val="28"/>
          <w:lang w:val="ru-RU"/>
        </w:rPr>
        <w:t>».</w:t>
      </w:r>
    </w:p>
    <w:p w:rsidR="00DB1E74" w:rsidRPr="009F6A32" w:rsidRDefault="00DB1E74" w:rsidP="00DB1E74">
      <w:pPr>
        <w:numPr>
          <w:ilvl w:val="0"/>
          <w:numId w:val="1"/>
        </w:numPr>
        <w:tabs>
          <w:tab w:val="left" w:pos="567"/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9F6A32">
        <w:rPr>
          <w:rFonts w:ascii="Times New Roman" w:hAnsi="Times New Roman"/>
          <w:sz w:val="28"/>
          <w:szCs w:val="28"/>
          <w:lang w:val="ru-RU"/>
        </w:rPr>
        <w:t>Оценить ошибки первого и второго рода, и проиллюстрировать процесс их возникновения.</w:t>
      </w:r>
    </w:p>
    <w:p w:rsidR="00DB1E74" w:rsidRPr="009F6A32" w:rsidRDefault="00DB1E74" w:rsidP="00DB1E74">
      <w:pPr>
        <w:numPr>
          <w:ilvl w:val="0"/>
          <w:numId w:val="1"/>
        </w:numPr>
        <w:tabs>
          <w:tab w:val="left" w:pos="567"/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9F6A32">
        <w:rPr>
          <w:rFonts w:ascii="Times New Roman" w:hAnsi="Times New Roman"/>
          <w:sz w:val="28"/>
          <w:szCs w:val="28"/>
          <w:lang w:val="ru-RU"/>
        </w:rPr>
        <w:t>Построить график зависимости суммарной ошибки первого и второго рода от величины смещения центров кластеров.</w:t>
      </w:r>
    </w:p>
    <w:p w:rsidR="00DB1E74" w:rsidRDefault="00DB1E74" w:rsidP="00DB1E74">
      <w:pPr>
        <w:numPr>
          <w:ilvl w:val="0"/>
          <w:numId w:val="1"/>
        </w:numPr>
        <w:tabs>
          <w:tab w:val="left" w:pos="567"/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9F6A32">
        <w:rPr>
          <w:rFonts w:ascii="Times New Roman" w:hAnsi="Times New Roman"/>
          <w:sz w:val="28"/>
          <w:szCs w:val="28"/>
          <w:lang w:val="ru-RU"/>
        </w:rPr>
        <w:t>Построить график зависимости суммарной ошибки первого и второго рода от объема обучающей выборки.</w:t>
      </w:r>
    </w:p>
    <w:p w:rsidR="00DB1E74" w:rsidRPr="009F6A32" w:rsidRDefault="00DB1E74" w:rsidP="00DB1E74">
      <w:pPr>
        <w:tabs>
          <w:tab w:val="left" w:pos="567"/>
          <w:tab w:val="left" w:pos="851"/>
          <w:tab w:val="left" w:pos="993"/>
        </w:tabs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"/>
        <w:gridCol w:w="7495"/>
      </w:tblGrid>
      <w:tr w:rsidR="00DB1E74" w:rsidRPr="009F6A32" w:rsidTr="00925DCF">
        <w:trPr>
          <w:trHeight w:val="317"/>
          <w:jc w:val="center"/>
        </w:trPr>
        <w:tc>
          <w:tcPr>
            <w:tcW w:w="0" w:type="auto"/>
          </w:tcPr>
          <w:p w:rsidR="00DB1E74" w:rsidRPr="009F6A32" w:rsidRDefault="00DB1E74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F6A32">
              <w:rPr>
                <w:rFonts w:ascii="Times New Roman" w:hAnsi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0" w:type="auto"/>
          </w:tcPr>
          <w:p w:rsidR="00DB1E74" w:rsidRPr="009F6A32" w:rsidRDefault="00DB1E74" w:rsidP="00925DCF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ru-RU" w:eastAsia="ru-RU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/>
              </w:rPr>
              <w:t xml:space="preserve">Расположение </w:t>
            </w:r>
            <w:r w:rsidRPr="009F6A32">
              <w:rPr>
                <w:rFonts w:ascii="Times New Roman" w:hAnsi="Times New Roman"/>
                <w:sz w:val="28"/>
                <w:szCs w:val="28"/>
                <w:lang w:val="ru-RU"/>
              </w:rPr>
              <w:t>гауссовских случайных векторов</w:t>
            </w:r>
          </w:p>
        </w:tc>
      </w:tr>
      <w:tr w:rsidR="00DB1E74" w:rsidRPr="009F6A32" w:rsidTr="00925DCF">
        <w:trPr>
          <w:trHeight w:val="839"/>
          <w:jc w:val="center"/>
        </w:trPr>
        <w:tc>
          <w:tcPr>
            <w:tcW w:w="0" w:type="auto"/>
          </w:tcPr>
          <w:p w:rsidR="00DB1E74" w:rsidRPr="009F6A32" w:rsidRDefault="00DB1E74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DB1E74" w:rsidRPr="009F6A32" w:rsidRDefault="00DB1E74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2734310</wp:posOffset>
                      </wp:positionH>
                      <wp:positionV relativeFrom="paragraph">
                        <wp:posOffset>90805</wp:posOffset>
                      </wp:positionV>
                      <wp:extent cx="641985" cy="323850"/>
                      <wp:effectExtent l="11430" t="10160" r="13335" b="8890"/>
                      <wp:wrapNone/>
                      <wp:docPr id="206" name="Oval 2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985" cy="3238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8D8D8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1E74" w:rsidRDefault="00DB1E74" w:rsidP="00DB1E7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40" o:spid="_x0000_s1026" style="position:absolute;left:0;text-align:left;margin-left:215.3pt;margin-top:7.15pt;width:50.5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" fillcolor="#d8d8d8">
                      <v:textbox>
                        <w:txbxContent>
                          <w:p w:rsidR="00DB1E74" w:rsidRDefault="00DB1E74" w:rsidP="00DB1E74"/>
                        </w:txbxContent>
                      </v:textbox>
                    </v:oval>
                  </w:pict>
                </mc:Fallback>
              </mc:AlternateContent>
            </w: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1925320</wp:posOffset>
                      </wp:positionH>
                      <wp:positionV relativeFrom="paragraph">
                        <wp:posOffset>90805</wp:posOffset>
                      </wp:positionV>
                      <wp:extent cx="641985" cy="323850"/>
                      <wp:effectExtent l="12065" t="10160" r="12700" b="8890"/>
                      <wp:wrapNone/>
                      <wp:docPr id="205" name="Oval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985" cy="3238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1E74" w:rsidRDefault="00DB1E74" w:rsidP="00DB1E7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39" o:spid="_x0000_s1027" style="position:absolute;left:0;text-align:left;margin-left:151.6pt;margin-top:7.15pt;width:50.5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">
                      <v:textbox>
                        <w:txbxContent>
                          <w:p w:rsidR="00DB1E74" w:rsidRDefault="00DB1E74" w:rsidP="00DB1E74"/>
                        </w:txbxContent>
                      </v:textbox>
                    </v:oval>
                  </w:pict>
                </mc:Fallback>
              </mc:AlternateContent>
            </w: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1082675</wp:posOffset>
                      </wp:positionH>
                      <wp:positionV relativeFrom="paragraph">
                        <wp:posOffset>90805</wp:posOffset>
                      </wp:positionV>
                      <wp:extent cx="641985" cy="323850"/>
                      <wp:effectExtent l="7620" t="10160" r="7620" b="8890"/>
                      <wp:wrapNone/>
                      <wp:docPr id="204" name="Oval 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985" cy="3238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8D8D8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1E74" w:rsidRDefault="00DB1E74" w:rsidP="00DB1E7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38" o:spid="_x0000_s1028" style="position:absolute;left:0;text-align:left;margin-left:85.25pt;margin-top:7.15pt;width:50.5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" fillcolor="#d8d8d8">
                      <v:textbox>
                        <w:txbxContent>
                          <w:p w:rsidR="00DB1E74" w:rsidRDefault="00DB1E74" w:rsidP="00DB1E74"/>
                        </w:txbxContent>
                      </v:textbox>
                    </v:oval>
                  </w:pict>
                </mc:Fallback>
              </mc:AlternateContent>
            </w: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90805</wp:posOffset>
                      </wp:positionV>
                      <wp:extent cx="641985" cy="323850"/>
                      <wp:effectExtent l="10795" t="10160" r="13970" b="8890"/>
                      <wp:wrapNone/>
                      <wp:docPr id="203" name="Oval 2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985" cy="3238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8D8D8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1E74" w:rsidRPr="00662304" w:rsidRDefault="00DB1E74" w:rsidP="00DB1E7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37" o:spid="_x0000_s1029" style="position:absolute;left:0;text-align:left;margin-left:15pt;margin-top:7.15pt;width:50.5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" fillcolor="#d8d8d8">
                      <v:textbox>
                        <w:txbxContent>
                          <w:p w:rsidR="00DB1E74" w:rsidRPr="00662304" w:rsidRDefault="00DB1E74" w:rsidP="00DB1E74"/>
                        </w:txbxContent>
                      </v:textbox>
                    </v:oval>
                  </w:pict>
                </mc:Fallback>
              </mc:AlternateContent>
            </w: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3474085" cy="518160"/>
                      <wp:effectExtent l="1905" t="0" r="635" b="0"/>
                      <wp:docPr id="235" name="Полотно 23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8ED48F0" id="Полотно 235" o:spid="_x0000_s1026" editas="canvas" style="width:273.55pt;height:40.8pt;mso-position-horizontal-relative:char;mso-position-vertical-relative:line" coordsize="34740,5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OPPFeHdAAAABAEAAA8AAABkcnMv&#10;ZG93bnJldi54bWxMj1FLwzAUhd8F/0O4gi/i0urWldp0iCCIsAe3CXtMm7ummtyUJt3qv1/0xb1c&#10;OJzDOd8tV5M17IiD7xwJSGcJMKTGqY5aAbvt630OzAdJShpHKOAHPayq66tSFsqd6AOPm9CyWEK+&#10;kAJ0CH3BuW80WulnrkeK3sENVoYoh5arQZ5iuTX8IUkybmVHcUHLHl80Nt+b0Qp4b7K7r7Qe9zZf&#10;f+rHhdm/he1ciNub6fkJWMAp/IfhFz+iQxWZajeS8swIiI+Evxu9xXyZAqsF5GkGvCr5JXx1Bg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OPPFeHdAAAABAEAAA8AAAAAAAAAAAAAAAAA&#10;bgMAAGRycy9kb3ducmV2LnhtbFBLBQYAAAAABAAEAPMAAAB4B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4740;height:5181;visibility:visible;mso-wrap-style:square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DB1E74" w:rsidRPr="009F6A32" w:rsidTr="00925DCF">
        <w:trPr>
          <w:trHeight w:val="1844"/>
          <w:jc w:val="center"/>
        </w:trPr>
        <w:tc>
          <w:tcPr>
            <w:tcW w:w="0" w:type="auto"/>
          </w:tcPr>
          <w:p w:rsidR="00DB1E74" w:rsidRPr="009F6A32" w:rsidRDefault="00DB1E74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DB1E74" w:rsidRPr="009F6A32" w:rsidRDefault="00DB1E74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3474085" cy="1056640"/>
                      <wp:effectExtent l="1905" t="1270" r="635" b="0"/>
                      <wp:docPr id="229" name="Полотно 2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98" name="Oval 2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0623" y="122420"/>
                                  <a:ext cx="790817" cy="15532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B1E74" w:rsidRPr="00662304" w:rsidRDefault="00DB1E74" w:rsidP="00DB1E74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" name="Oval 2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83069" y="430001"/>
                                  <a:ext cx="790817" cy="15455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0" name="Oval 2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62022" y="703917"/>
                                  <a:ext cx="790817" cy="15455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2" name="Oval 2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4930" y="809504"/>
                                  <a:ext cx="1893981" cy="1492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229" o:spid="_x0000_s1030" editas="canvas" style="width:273.55pt;height:83.2pt;mso-position-horizontal-relative:char;mso-position-vertical-relative:line" coordsize="34740,10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">
                      <v:shape id="_x0000_s1031" type="#_x0000_t75" style="position:absolute;width:34740;height:10566;visibility:visible;mso-wrap-style:square">
                        <v:fill o:detectmouseclick="t"/>
                        <v:path o:connecttype="none"/>
                      </v:shape>
                      <v:oval id="Oval 231" o:spid="_x0000_s1032" style="position:absolute;left:1906;top:1224;width:7908;height:1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lj+ccA&#10;AADcAAAADwAAAGRycy9kb3ducmV2LnhtbESPQU8CMRCF7yT+h2ZMvEFXjYgrhRijhoCJETFcx+24&#10;Xd1ON9sC9d8zBxJvM3lv3vtmOs++VXvqYxPYwOWoAEVcBdtwbWDz8TycgIoJ2WIbmAz8UYT57Gww&#10;xdKGA7/Tfp1qJSEcSzTgUupKrWPlyGMchY5YtO/Qe0yy9rW2PR4k3Lf6qijG2mPD0uCwo0dH1e96&#10;5w083X7+5JfV69fbZntdpElGt71ZGnNxnh/uQSXK6d98ul5Ywb8TWnlGJtCzI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FZY/nHAAAA3AAAAA8AAAAAAAAAAAAAAAAAmAIAAGRy&#10;cy9kb3ducmV2LnhtbFBLBQYAAAAABAAEAPUAAACMAwAAAAA=&#10;" fillcolor="#d8d8d8">
                        <v:textbox>
                          <w:txbxContent>
                            <w:p w:rsidR="00DB1E74" w:rsidRPr="00662304" w:rsidRDefault="00DB1E74" w:rsidP="00DB1E74"/>
                          </w:txbxContent>
                        </v:textbox>
                      </v:oval>
                      <v:oval id="Oval 232" o:spid="_x0000_s1033" style="position:absolute;left:12830;top:4300;width:7908;height:15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FV9MIA&#10;AADcAAAADwAAAGRycy9kb3ducmV2LnhtbERPTWvCQBC9F/oflhF6qxsblBpdJTQU9NCDaXsfsmMS&#10;zM6G7DSm/74rFLzN433Odj+5To00hNazgcU8AUVcedtybeDr8/35FVQQZIudZzLwSwH2u8eHLWbW&#10;X/lEYym1iiEcMjTQiPSZ1qFqyGGY+544cmc/OJQIh1rbAa8x3HX6JUlW2mHLsaHBnt4aqi7ljzNQ&#10;1Hm5GnUqy/RcHGR5+f44pgtjnmZTvgElNMld/O8+2Dh/vYbbM/ECv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kVX0wgAAANwAAAAPAAAAAAAAAAAAAAAAAJgCAABkcnMvZG93&#10;bnJldi54bWxQSwUGAAAAAAQABAD1AAAAhwMAAAAA&#10;"/>
                      <v:oval id="Oval 233" o:spid="_x0000_s1034" style="position:absolute;left:24620;top:7039;width:7908;height:15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QIksMA&#10;AADcAAAADwAAAGRycy9kb3ducmV2LnhtbESPQWvCQBSE70L/w/IK3szGBkVSV5GKoIceGvX+yD6T&#10;YPZtyL7G9N93hUKPw8x8w6y3o2vVQH1oPBuYJyko4tLbhisDl/NhtgIVBNli65kM/FCA7eZlssbc&#10;+gd/0VBIpSKEQ44GapEu1zqUNTkMie+Io3fzvUOJsq+07fER4a7Vb2m61A4bjgs1dvRRU3kvvp2B&#10;fbUrloPOZJHd9kdZ3K+fp2xuzPR13L2DEhrlP/zXPloDkQjPM/EI6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QIksMAAADcAAAADwAAAAAAAAAAAAAAAACYAgAAZHJzL2Rv&#10;d25yZXYueG1sUEsFBgAAAAAEAAQA9QAAAIgDAAAAAA==&#10;"/>
                      <v:oval id="Oval 234" o:spid="_x0000_s1035" style="position:absolute;left:2549;top:8095;width:18940;height:14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6g6MYA&#10;AADcAAAADwAAAGRycy9kb3ducmV2LnhtbESPQUsDMRSE70L/Q3iCN5u4RS3bpkXEirSCWFt6fW6e&#10;m62bl2UT2/Tfm4LgcZiZb5jpPLlWHKgPjWcNN0MFgrjypuFaw+ZjcT0GESKywdYzaThRgPlscDHF&#10;0vgjv9NhHWuRIRxK1GBj7EopQ2XJYRj6jjh7X753GLPsa2l6PGa4a2Wh1J102HBesNjRo6Xqe/3j&#10;NDzdb/fpefX6+bbZjVQcJ7S726XWV5fpYQIiUor/4b/2i9FQqALOZ/IR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56g6MYAAADcAAAADwAAAAAAAAAAAAAAAACYAgAAZHJz&#10;L2Rvd25yZXYueG1sUEsFBgAAAAAEAAQA9QAAAIsDAAAAAA==&#10;" fillcolor="#d8d8d8"/>
                      <w10:anchorlock/>
                    </v:group>
                  </w:pict>
                </mc:Fallback>
              </mc:AlternateContent>
            </w:r>
          </w:p>
        </w:tc>
      </w:tr>
      <w:tr w:rsidR="00DB1E74" w:rsidRPr="009F6A32" w:rsidTr="00925DCF">
        <w:trPr>
          <w:jc w:val="center"/>
        </w:trPr>
        <w:tc>
          <w:tcPr>
            <w:tcW w:w="0" w:type="auto"/>
          </w:tcPr>
          <w:p w:rsidR="00DB1E74" w:rsidRPr="009F6A32" w:rsidRDefault="00DB1E74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DB1E74" w:rsidRPr="009F6A32" w:rsidRDefault="00DB1E74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3474085" cy="1056640"/>
                      <wp:effectExtent l="1905" t="0" r="635" b="3175"/>
                      <wp:docPr id="223" name="Полотно 2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93" name="Oval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0500" y="122555"/>
                                  <a:ext cx="791210" cy="1549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B1E74" w:rsidRPr="00662304" w:rsidRDefault="00DB1E74" w:rsidP="00DB1E74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5" name="Oval 2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83335" y="122555"/>
                                  <a:ext cx="790575" cy="5816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6" name="Oval 2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07085" y="809625"/>
                                  <a:ext cx="1894205" cy="1492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7" name="Oval 2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53310" y="120015"/>
                                  <a:ext cx="790575" cy="1549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B1E74" w:rsidRPr="00662304" w:rsidRDefault="00DB1E74" w:rsidP="00DB1E74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223" o:spid="_x0000_s1036" editas="canvas" style="width:273.55pt;height:83.2pt;mso-position-horizontal-relative:char;mso-position-vertical-relative:line" coordsize="34740,10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">
                      <v:shape id="_x0000_s1037" type="#_x0000_t75" style="position:absolute;width:34740;height:10566;visibility:visible;mso-wrap-style:square">
                        <v:fill o:detectmouseclick="t"/>
                        <v:path o:connecttype="none"/>
                      </v:shape>
                      <v:oval id="Oval 225" o:spid="_x0000_s1038" style="position:absolute;left:1905;top:1225;width:7912;height:1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3xiMQA&#10;AADcAAAADwAAAGRycy9kb3ducmV2LnhtbERP22oCMRB9L/gPYYS+1WwrbXU1SiltES2IN3wdN9PN&#10;tpvJsoma/n0jFHybw7nOeBptLU7U+sqxgvteBoK4cLriUsF28343AOEDssbaMSn4JQ/TSedmjLl2&#10;Z17RaR1KkULY56jAhNDkUvrCkEXfcw1x4r5cazEk2JZSt3hO4baWD1n2JC1WnBoMNvRqqPhZH62C&#10;t+fdd/xYfB6W230/C4OIZv84V+q2G19GIALFcBX/u2c6zR/24fJMukB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98YjEAAAA3AAAAA8AAAAAAAAAAAAAAAAAmAIAAGRycy9k&#10;b3ducmV2LnhtbFBLBQYAAAAABAAEAPUAAACJAwAAAAA=&#10;" fillcolor="#d8d8d8">
                        <v:textbox>
                          <w:txbxContent>
                            <w:p w:rsidR="00DB1E74" w:rsidRPr="00662304" w:rsidRDefault="00DB1E74" w:rsidP="00DB1E74"/>
                          </w:txbxContent>
                        </v:textbox>
                      </v:oval>
                      <v:oval id="Oval 226" o:spid="_x0000_s1039" style="position:absolute;left:12833;top:1225;width:7906;height:5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xf8cIA&#10;AADcAAAADwAAAGRycy9kb3ducmV2LnhtbERPTWvCQBC9F/oflil4qxsbIpq6ilQEe+ihUe9DdkyC&#10;2dmQncb4791Cobd5vM9ZbUbXqoH60Hg2MJsmoIhLbxuuDJyO+9cFqCDIFlvPZOBOATbr56cV5tbf&#10;+JuGQioVQzjkaKAW6XKtQ1mTwzD1HXHkLr53KBH2lbY93mK4a/Vbksy1w4ZjQ40dfdRUXosfZ2BX&#10;bYv5oFPJ0svuINn1/PWZzoyZvIzbd1BCo/yL/9wHG+cvM/h9Jl6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3F/xwgAAANwAAAAPAAAAAAAAAAAAAAAAAJgCAABkcnMvZG93&#10;bnJldi54bWxQSwUGAAAAAAQABAD1AAAAhwMAAAAA&#10;"/>
                      <v:oval id="Oval 227" o:spid="_x0000_s1040" style="position:absolute;left:8070;top:8096;width:18942;height:14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7BhsIA&#10;AADcAAAADwAAAGRycy9kb3ducmV2LnhtbERPTWvCQBC9C/0PyxR6040GQ5u6ilQKeuihsb0P2TEJ&#10;ZmdDdozx37tCobd5vM9ZbUbXqoH60Hg2MJ8loIhLbxuuDPwcP6evoIIgW2w9k4EbBdisnyYrzK2/&#10;8jcNhVQqhnDI0UAt0uVah7Imh2HmO+LInXzvUCLsK217vMZw1+pFkmTaYcOxocaOPmoqz8XFGdhV&#10;2yIbdCrL9LTby/L8+3VI58a8PI/bd1BCo/yL/9x7G+e/ZfB4Jl6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DsGGwgAAANwAAAAPAAAAAAAAAAAAAAAAAJgCAABkcnMvZG93&#10;bnJldi54bWxQSwUGAAAAAAQABAD1AAAAhwMAAAAA&#10;"/>
                      <v:oval id="Oval 228" o:spid="_x0000_s1041" style="position:absolute;left:23533;top:1200;width:7905;height:1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b3i8QA&#10;AADcAAAADwAAAGRycy9kb3ducmV2LnhtbERP22oCMRB9L/gPYYS+1WxbrLoapZS2iBbEG76Om+lm&#10;281k2URN/74pFHybw7nOZBZtLc7U+sqxgvteBoK4cLriUsFu+3Y3BOEDssbaMSn4IQ+zaedmgrl2&#10;F17TeRNKkULY56jAhNDkUvrCkEXfcw1x4j5dazEk2JZSt3hJ4baWD1n2JC1WnBoMNvRiqPjenKyC&#10;18H+K74vP46r3eExC8OI5tBfKHXbjc9jEIFiuIr/3XOd5o8G8PdMukB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G94vEAAAA3AAAAA8AAAAAAAAAAAAAAAAAmAIAAGRycy9k&#10;b3ducmV2LnhtbFBLBQYAAAAABAAEAPUAAACJAwAAAAA=&#10;" fillcolor="#d8d8d8">
                        <v:textbox>
                          <w:txbxContent>
                            <w:p w:rsidR="00DB1E74" w:rsidRPr="00662304" w:rsidRDefault="00DB1E74" w:rsidP="00DB1E74"/>
                          </w:txbxContent>
                        </v:textbox>
                      </v:oval>
                      <w10:anchorlock/>
                    </v:group>
                  </w:pict>
                </mc:Fallback>
              </mc:AlternateContent>
            </w:r>
          </w:p>
        </w:tc>
      </w:tr>
      <w:tr w:rsidR="00DB1E74" w:rsidRPr="009F6A32" w:rsidTr="00925DCF">
        <w:trPr>
          <w:jc w:val="center"/>
        </w:trPr>
        <w:tc>
          <w:tcPr>
            <w:tcW w:w="0" w:type="auto"/>
          </w:tcPr>
          <w:p w:rsidR="00DB1E74" w:rsidRPr="009F6A32" w:rsidRDefault="00DB1E74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DB1E74" w:rsidRPr="009F6A32" w:rsidRDefault="00DB1E74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4615815" cy="518160"/>
                      <wp:effectExtent l="1270" t="3175" r="2540" b="2540"/>
                      <wp:docPr id="216" name="Полотно 2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87" name="Oval 2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3933" y="97203"/>
                                  <a:ext cx="642340" cy="32375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B1E74" w:rsidRPr="00662304" w:rsidRDefault="00DB1E74" w:rsidP="00DB1E74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9" name="Oval 2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6625" y="97203"/>
                                  <a:ext cx="641575" cy="32375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B1E74" w:rsidRDefault="00DB1E74" w:rsidP="00DB1E74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0" name="Oval 2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78788" y="97203"/>
                                  <a:ext cx="642340" cy="32375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B1E74" w:rsidRDefault="00DB1E74" w:rsidP="00DB1E74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1" name="Oval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88029" y="97203"/>
                                  <a:ext cx="642340" cy="32375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B1E74" w:rsidRDefault="00DB1E74" w:rsidP="00DB1E74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2" name="Oval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15645" y="97203"/>
                                  <a:ext cx="642340" cy="32375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B1E74" w:rsidRDefault="00DB1E74" w:rsidP="00DB1E74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216" o:spid="_x0000_s1042" editas="canvas" style="width:363.45pt;height:40.8pt;mso-position-horizontal-relative:char;mso-position-vertical-relative:line" coordsize="46158,5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">
                      <v:shape id="_x0000_s1043" type="#_x0000_t75" style="position:absolute;width:46158;height:5181;visibility:visible;mso-wrap-style:square">
                        <v:fill o:detectmouseclick="t"/>
                        <v:path o:connecttype="none"/>
                      </v:shape>
                      <v:oval id="Oval 218" o:spid="_x0000_s1044" style="position:absolute;left:1439;top:972;width:6423;height:3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9hVsQA&#10;AADcAAAADwAAAGRycy9kb3ducmV2LnhtbERPTWsCMRC9F/wPYQq91WxbrMtqlFK0iC2UWsXruBk3&#10;azeTZZNq/PdGKPQ2j/c542m0jThS52vHCh76GQji0umaKwXr7/l9DsIHZI2NY1JwJg/TSe9mjIV2&#10;J/6i4ypUIoWwL1CBCaEtpPSlIYu+71rixO1dZzEk2FVSd3hK4baRj1n2LC3WnBoMtvRqqPxZ/VoF&#10;s+HmEN/eP3af6+1TFvKIZjtYKnV3G19GIALF8C/+cy90mp8P4fpMukBOL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fYVbEAAAA3AAAAA8AAAAAAAAAAAAAAAAAmAIAAGRycy9k&#10;b3ducmV2LnhtbFBLBQYAAAAABAAEAPUAAACJAwAAAAA=&#10;" fillcolor="#d8d8d8">
                        <v:textbox>
                          <w:txbxContent>
                            <w:p w:rsidR="00DB1E74" w:rsidRPr="00662304" w:rsidRDefault="00DB1E74" w:rsidP="00DB1E74"/>
                          </w:txbxContent>
                        </v:textbox>
                      </v:oval>
                      <v:oval id="Oval 219" o:spid="_x0000_s1045" style="position:absolute;left:10366;top:972;width:6416;height:3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xQv8QA&#10;AADcAAAADwAAAGRycy9kb3ducmV2LnhtbERP20oDMRB9F/oPYQp9s9kq6nbbtIhYkSqU3ujruBk3&#10;WzeTZRPb+PemIPg2h3Od6TzaRpyo87VjBaNhBoK4dLrmSsFuu7jOQfiArLFxTAp+yMN81ruaYqHd&#10;mdd02oRKpBD2BSowIbSFlL40ZNEPXUucuE/XWQwJdpXUHZ5TuG3kTZbdS4s1pwaDLT0ZKr8231bB&#10;88P+GF/e3j9Wu8NtFvKI5nC3VGrQj48TEIFi+Bf/uV91mp+P4fJMuk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MUL/EAAAA3AAAAA8AAAAAAAAAAAAAAAAAmAIAAGRycy9k&#10;b3ducmV2LnhtbFBLBQYAAAAABAAEAPUAAACJAwAAAAA=&#10;" fillcolor="#d8d8d8">
                        <v:textbox>
                          <w:txbxContent>
                            <w:p w:rsidR="00DB1E74" w:rsidRDefault="00DB1E74" w:rsidP="00DB1E74"/>
                          </w:txbxContent>
                        </v:textbox>
                      </v:oval>
                      <v:oval id="Oval 220" o:spid="_x0000_s1046" style="position:absolute;left:18787;top:972;width:6424;height:3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v8acUA&#10;AADcAAAADwAAAGRycy9kb3ducmV2LnhtbESPQUvDQBCF74L/YRmhN7tpQ4vGbktpEerBg1HvQ3aa&#10;hGZnQ3ZM03/vHARvM7w3732z2U2hMyMNqY3sYDHPwBBX0bdcO/j6fH18ApME2WMXmRzcKMFue3+3&#10;wcLHK3/QWEptNIRTgQ4akb6wNlUNBUzz2BOrdo5DQNF1qK0f8KrhobPLLFvbgC1rQ4M9HRqqLuVP&#10;cHCs9+V6tLms8vPxJKvL9/tbvnBu9jDtX8AITfJv/rs+ecV/Vnx9Riew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q/xpxQAAANwAAAAPAAAAAAAAAAAAAAAAAJgCAABkcnMv&#10;ZG93bnJldi54bWxQSwUGAAAAAAQABAD1AAAAigMAAAAA&#10;">
                        <v:textbox>
                          <w:txbxContent>
                            <w:p w:rsidR="00DB1E74" w:rsidRDefault="00DB1E74" w:rsidP="00DB1E74"/>
                          </w:txbxContent>
                        </v:textbox>
                      </v:oval>
                      <v:oval id="Oval 221" o:spid="_x0000_s1047" style="position:absolute;left:26880;top:972;width:6423;height:3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PKZMQA&#10;AADcAAAADwAAAGRycy9kb3ducmV2LnhtbERP22oCMRB9L/gPYQp9q1lb2upqlFLaIloQb/g6bqab&#10;tZvJsoma/n0jFHybw7nOaBJtLU7U+sqxgl43A0FcOF1xqWCz/rjvg/ABWWPtmBT8kofJuHMzwly7&#10;My/ptAqlSCHsc1RgQmhyKX1hyKLvuoY4cd+utRgSbEupWzyncFvLhyx7lhYrTg0GG3ozVPysjlbB&#10;+8v2ED/nX/vFZveYhX5Es3uaKXV3G1+HIALFcBX/u6c6zR/04PJMukC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jymTEAAAA3AAAAA8AAAAAAAAAAAAAAAAAmAIAAGRycy9k&#10;b3ducmV2LnhtbFBLBQYAAAAABAAEAPUAAACJAwAAAAA=&#10;" fillcolor="#d8d8d8">
                        <v:textbox>
                          <w:txbxContent>
                            <w:p w:rsidR="00DB1E74" w:rsidRDefault="00DB1E74" w:rsidP="00DB1E74"/>
                          </w:txbxContent>
                        </v:textbox>
                      </v:oval>
                      <v:oval id="Oval 222" o:spid="_x0000_s1048" style="position:absolute;left:35156;top:972;width:6423;height:3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XHhcIA&#10;AADcAAAADwAAAGRycy9kb3ducmV2LnhtbERPTWvCQBC9F/oflil4qxsNSo1ZRSqCPfTQtL0P2TEJ&#10;yc6G7DTGf+8WCr3N431Ovp9cp0YaQuPZwGKegCIuvW24MvD1eXp+ARUE2WLnmQzcKMB+9/iQY2b9&#10;lT9oLKRSMYRDhgZqkT7TOpQ1OQxz3xNH7uIHhxLhUGk74DWGu04vk2StHTYcG2rs6bWmsi1+nIFj&#10;dSjWo05llV6OZ1m13+9v6cKY2dN02IISmuRf/Oc+2zh/s4TfZ+IFenc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NceFwgAAANwAAAAPAAAAAAAAAAAAAAAAAJgCAABkcnMvZG93&#10;bnJldi54bWxQSwUGAAAAAAQABAD1AAAAhwMAAAAA&#10;">
                        <v:textbox>
                          <w:txbxContent>
                            <w:p w:rsidR="00DB1E74" w:rsidRDefault="00DB1E74" w:rsidP="00DB1E74"/>
                          </w:txbxContent>
                        </v:textbox>
                      </v:oval>
                      <w10:anchorlock/>
                    </v:group>
                  </w:pict>
                </mc:Fallback>
              </mc:AlternateContent>
            </w:r>
          </w:p>
        </w:tc>
      </w:tr>
      <w:tr w:rsidR="00DB1E74" w:rsidRPr="009F6A32" w:rsidTr="00925DCF">
        <w:trPr>
          <w:jc w:val="center"/>
        </w:trPr>
        <w:tc>
          <w:tcPr>
            <w:tcW w:w="0" w:type="auto"/>
          </w:tcPr>
          <w:p w:rsidR="00DB1E74" w:rsidRPr="009F6A32" w:rsidRDefault="00DB1E74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DB1E74" w:rsidRPr="009F6A32" w:rsidRDefault="00DB1E74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3474085" cy="1056640"/>
                      <wp:effectExtent l="1905" t="3810" r="635" b="0"/>
                      <wp:docPr id="209" name="Полотно 20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82" name="Oval 2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83335" y="692785"/>
                                  <a:ext cx="595630" cy="1549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B1E74" w:rsidRPr="00662304" w:rsidRDefault="00DB1E74" w:rsidP="00DB1E74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" name="Oval 2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83335" y="429895"/>
                                  <a:ext cx="595630" cy="1549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4" name="Oval 2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33830" y="78105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5" name="Oval 2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71675" y="78105"/>
                                  <a:ext cx="595630" cy="1549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B1E74" w:rsidRPr="00662304" w:rsidRDefault="00DB1E74" w:rsidP="00DB1E74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6" name="Oval 2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28320" y="78105"/>
                                  <a:ext cx="595630" cy="1549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B1E74" w:rsidRPr="00662304" w:rsidRDefault="00DB1E74" w:rsidP="00DB1E74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209" o:spid="_x0000_s1049" editas="canvas" style="width:273.55pt;height:83.2pt;mso-position-horizontal-relative:char;mso-position-vertical-relative:line" coordsize="34740,10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">
                      <v:shape id="_x0000_s1050" type="#_x0000_t75" style="position:absolute;width:34740;height:10566;visibility:visible;mso-wrap-style:square">
                        <v:fill o:detectmouseclick="t"/>
                        <v:path o:connecttype="none"/>
                      </v:shape>
                      <v:oval id="Oval 211" o:spid="_x0000_s1051" style="position:absolute;left:12833;top:6927;width:5956;height:1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jCzsQA&#10;AADcAAAADwAAAGRycy9kb3ducmV2LnhtbERPTWsCMRC9F/ofwhR6q9kqtctqlCJaihZKreJ13Iyb&#10;bTeTZZNq/PeNIPQ2j/c542m0jThS52vHCh57GQji0umaKwWbr8VDDsIHZI2NY1JwJg/Tye3NGAvt&#10;TvxJx3WoRAphX6ACE0JbSOlLQxZ9z7XEiTu4zmJIsKuk7vCUwm0j+1k2lBZrTg0GW5oZKn/Wv1bB&#10;/Hn7HV9X7/uPzW6QhTyi2T0tlbq/iy8jEIFi+Bdf3W86zc/7cHkmXSA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ows7EAAAA3AAAAA8AAAAAAAAAAAAAAAAAmAIAAGRycy9k&#10;b3ducmV2LnhtbFBLBQYAAAAABAAEAPUAAACJAwAAAAA=&#10;" fillcolor="#d8d8d8">
                        <v:textbox>
                          <w:txbxContent>
                            <w:p w:rsidR="00DB1E74" w:rsidRPr="00662304" w:rsidRDefault="00DB1E74" w:rsidP="00DB1E74"/>
                          </w:txbxContent>
                        </v:textbox>
                      </v:oval>
                      <v:oval id="Oval 212" o:spid="_x0000_s1052" style="position:absolute;left:12833;top:4298;width:5956;height:1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D0w8EA&#10;AADcAAAADwAAAGRycy9kb3ducmV2LnhtbERPTWvCQBC9C/6HZQq96UaDIqmriFKwBw+N7X3Ijkkw&#10;OxuyY4z/3i0Ivc3jfc56O7hG9dSF2rOB2TQBRVx4W3Np4Of8OVmBCoJssfFMBh4UYLsZj9aYWX/n&#10;b+pzKVUM4ZChgUqkzbQORUUOw9S3xJG7+M6hRNiV2nZ4j+Gu0fMkWWqHNceGClvaV1Rc85szcCh3&#10;+bLXqSzSy+Eoi+vv6SudGfP+Nuw+QAkN8i9+uY82zl+l8PdMvEBv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g9MPBAAAA3AAAAA8AAAAAAAAAAAAAAAAAmAIAAGRycy9kb3du&#10;cmV2LnhtbFBLBQYAAAAABAAEAPUAAACGAwAAAAA=&#10;"/>
                      <v:oval id="Oval 213" o:spid="_x0000_s1053" style="position:absolute;left:14338;top:781;width:2445;height:19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lst8EA&#10;AADcAAAADwAAAGRycy9kb3ducmV2LnhtbERPTWvCQBC9C/6HZYTedGOjIqmrSEWwBw9N2/uQHZNg&#10;djZkx5j++64g9DaP9zmb3eAa1VMXas8G5rMEFHHhbc2lge+v43QNKgiyxcYzGfilALvteLTBzPo7&#10;f1KfS6liCIcMDVQibaZ1KCpyGGa+JY7cxXcOJcKu1LbDewx3jX5NkpV2WHNsqLCl94qKa35zBg7l&#10;Pl/1OpVlejmcZHn9OX+kc2NeJsP+DZTQIP/ip/tk4/z1Ah7PxAv0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JbLfBAAAA3AAAAA8AAAAAAAAAAAAAAAAAmAIAAGRycy9kb3du&#10;cmV2LnhtbFBLBQYAAAAABAAEAPUAAACGAwAAAAA=&#10;"/>
                      <v:oval id="Oval 214" o:spid="_x0000_s1054" style="position:absolute;left:19716;top:781;width:5957;height:1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FausQA&#10;AADcAAAADwAAAGRycy9kb3ducmV2LnhtbERPTWsCMRC9F/wPYQq91WxbtMtqlFK0FCtIreJ13Iyb&#10;tZvJskk1/vumIPQ2j/c542m0jThR52vHCh76GQji0umaKwWbr/l9DsIHZI2NY1JwIQ/TSe9mjIV2&#10;Z/6k0zpUIoWwL1CBCaEtpPSlIYu+71rixB1cZzEk2FVSd3hO4baRj1k2lBZrTg0GW3o1VH6vf6yC&#10;2fP2GN8+lvvVZveUhTyi2Q0WSt3dxpcRiEAx/Iuv7ned5ucD+HsmXSA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BWrrEAAAA3AAAAA8AAAAAAAAAAAAAAAAAmAIAAGRycy9k&#10;b3ducmV2LnhtbFBLBQYAAAAABAAEAPUAAACJAwAAAAA=&#10;" fillcolor="#d8d8d8">
                        <v:textbox>
                          <w:txbxContent>
                            <w:p w:rsidR="00DB1E74" w:rsidRPr="00662304" w:rsidRDefault="00DB1E74" w:rsidP="00DB1E74"/>
                          </w:txbxContent>
                        </v:textbox>
                      </v:oval>
                      <v:oval id="Oval 215" o:spid="_x0000_s1055" style="position:absolute;left:5283;top:781;width:5956;height:1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PEzcQA&#10;AADcAAAADwAAAGRycy9kb3ducmV2LnhtbERP30vDMBB+H/g/hBN821IVZ+maDpFNRAfDubHXW3Nr&#10;qs2lNHGL/70RBN/u4/t55TzaTpxo8K1jBdeTDARx7XTLjYLt+3Kcg/ABWWPnmBR8k4d5dTEqsdDu&#10;zG902oRGpBD2BSowIfSFlL42ZNFPXE+cuKMbLIYEh0bqAc8p3HbyJsum0mLLqcFgT4+G6s/Nl1Ww&#10;uN99xKfX1WG93d9mIY9o9ncvSl1dxocZiEAx/Iv/3M86zc+n8PtMukB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TxM3EAAAA3AAAAA8AAAAAAAAAAAAAAAAAmAIAAGRycy9k&#10;b3ducmV2LnhtbFBLBQYAAAAABAAEAPUAAACJAwAAAAA=&#10;" fillcolor="#d8d8d8">
                        <v:textbox>
                          <w:txbxContent>
                            <w:p w:rsidR="00DB1E74" w:rsidRPr="00662304" w:rsidRDefault="00DB1E74" w:rsidP="00DB1E74"/>
                          </w:txbxContent>
                        </v:textbox>
                      </v:oval>
                      <w10:anchorlock/>
                    </v:group>
                  </w:pict>
                </mc:Fallback>
              </mc:AlternateContent>
            </w:r>
          </w:p>
        </w:tc>
      </w:tr>
      <w:tr w:rsidR="00DB1E74" w:rsidRPr="009F6A32" w:rsidTr="00925DCF">
        <w:trPr>
          <w:jc w:val="center"/>
        </w:trPr>
        <w:tc>
          <w:tcPr>
            <w:tcW w:w="0" w:type="auto"/>
          </w:tcPr>
          <w:p w:rsidR="00DB1E74" w:rsidRPr="009F6A32" w:rsidRDefault="00DB1E74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DB1E74" w:rsidRPr="009F6A32" w:rsidRDefault="00DB1E74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3474085" cy="1056640"/>
                      <wp:effectExtent l="1905" t="635" r="635" b="0"/>
                      <wp:docPr id="201" name="Полотно 2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75" name="Oval 2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23950" y="648335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6" name="Oval 2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4145" y="78105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7" name="Oval 2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3095" y="78105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8" name="Oval 2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3095" y="379730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9" name="Oval 2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98550" y="360680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0" name="Oval 2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38605" y="648335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80D70A3" id="Полотно 201" o:spid="_x0000_s1026" editas="canvas" style="width:273.55pt;height:83.2pt;mso-position-horizontal-relative:char;mso-position-vertical-relative:line" coordsize="34740,10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">
                      <v:shape id="_x0000_s1027" type="#_x0000_t75" style="position:absolute;width:34740;height:10566;visibility:visible;mso-wrap-style:square">
                        <v:fill o:detectmouseclick="t"/>
                        <v:path o:connecttype="none"/>
                      </v:shape>
                      <v:oval id="Oval 203" o:spid="_x0000_s1028" style="position:absolute;left:11239;top:6483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C5C8IA&#10;AADcAAAADwAAAGRycy9kb3ducmV2LnhtbERPTWvCQBC9F/oflil4qxsbopK6ilQEe+ihUe9DdkyC&#10;2dmQncb4791Cobd5vM9ZbUbXqoH60Hg2MJsmoIhLbxuuDJyO+9clqCDIFlvPZOBOATbr56cV5tbf&#10;+JuGQioVQzjkaKAW6XKtQ1mTwzD1HXHkLr53KBH2lbY93mK4a/Vbksy1w4ZjQ40dfdRUXosfZ2BX&#10;bYv5oFPJ0svuINn1/PWZzoyZvIzbd1BCo/yL/9wHG+cvMvh9Jl6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0LkLwgAAANwAAAAPAAAAAAAAAAAAAAAAAJgCAABkcnMvZG93&#10;bnJldi54bWxQSwUGAAAAAAQABAD1AAAAhwMAAAAA&#10;"/>
                      <v:oval id="Oval 204" o:spid="_x0000_s1029" style="position:absolute;left:1441;top:781;width:2445;height:19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InfMIA&#10;AADcAAAADwAAAGRycy9kb3ducmV2LnhtbERPTWvCQBC9C/0PyxR6040G05K6ilQKeuihsb0P2TEJ&#10;ZmdDdozx37tCobd5vM9ZbUbXqoH60Hg2MJ8loIhLbxuuDPwcP6dvoIIgW2w9k4EbBdisnyYrzK2/&#10;8jcNhVQqhnDI0UAt0uVah7Imh2HmO+LInXzvUCLsK217vMZw1+pFkmTaYcOxocaOPmoqz8XFGdhV&#10;2yIbdCrL9LTby/L8+3VI58a8PI/bd1BCo/yL/9x7G+e/ZvB4Jl6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Aid8wgAAANwAAAAPAAAAAAAAAAAAAAAAAJgCAABkcnMvZG93&#10;bnJldi54bWxQSwUGAAAAAAQABAD1AAAAhwMAAAAA&#10;"/>
                      <v:oval id="Oval 205" o:spid="_x0000_s1030" style="position:absolute;left:6330;top:781;width:2445;height:19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6C58EA&#10;AADcAAAADwAAAGRycy9kb3ducmV2LnhtbERPTWvCQBC9C/0Pywi96UaDWqKrSKVgDz002vuQHZNg&#10;djZkxxj/vVso9DaP9zmb3eAa1VMXas8GZtMEFHHhbc2lgfPpY/IGKgiyxcYzGXhQgN32ZbTBzPo7&#10;f1OfS6liCIcMDVQibaZ1KCpyGKa+JY7cxXcOJcKu1LbDewx3jZ4nyVI7rDk2VNjSe0XFNb85A4dy&#10;ny97ncoivRyOsrj+fH2mM2Nex8N+DUpokH/xn/to4/zVCn6fiRfo7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OgufBAAAA3AAAAA8AAAAAAAAAAAAAAAAAmAIAAGRycy9kb3du&#10;cmV2LnhtbFBLBQYAAAAABAAEAPUAAACGAwAAAAA=&#10;"/>
                      <v:oval id="Oval 206" o:spid="_x0000_s1031" style="position:absolute;left:6330;top:3797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WFA8YA&#10;AADcAAAADwAAAGRycy9kb3ducmV2LnhtbESPQU8CMRCF7yT+h2ZMvEFXDUJWCjEGDEESI2K4jttx&#10;u7qdbrYV6r9nDibeZvLevPfNbJF9q47UxyawgetRAYq4Crbh2sD+bTWcgooJ2WIbmAz8UoTF/GIw&#10;w9KGE7/ScZdqJSEcSzTgUupKrWPlyGMchY5YtM/Qe0yy9rW2PZ4k3Lf6pijutMeGpcFhR4+Oqu/d&#10;jzewnLx/5afn7cfL/nBbpGlGdxhvjLm6zA/3oBLl9G/+u15bwZ8IrTwjE+j5G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VWFA8YAAADcAAAADwAAAAAAAAAAAAAAAACYAgAAZHJz&#10;L2Rvd25yZXYueG1sUEsFBgAAAAAEAAQA9QAAAIsDAAAAAA==&#10;" fillcolor="#d8d8d8"/>
                      <v:oval id="Oval 207" o:spid="_x0000_s1032" style="position:absolute;left:10985;top:3606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kgmMQA&#10;AADcAAAADwAAAGRycy9kb3ducmV2LnhtbERP22oCMRB9L/gPYYS+1WxbrLoapZS2iBbEG76Om+lm&#10;281k2URN/74pFHybw7nOZBZtLc7U+sqxgvteBoK4cLriUsFu+3Y3BOEDssbaMSn4IQ+zaedmgrl2&#10;F17TeRNKkULY56jAhNDkUvrCkEXfcw1x4j5dazEk2JZSt3hJ4baWD1n2JC1WnBoMNvRiqPjenKyC&#10;18H+K74vP46r3eExC8OI5tBfKHXbjc9jEIFiuIr/3XOd5g9G8PdMukB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ZIJjEAAAA3AAAAA8AAAAAAAAAAAAAAAAAmAIAAGRycy9k&#10;b3ducmV2LnhtbFBLBQYAAAAABAAEAPUAAACJAwAAAAA=&#10;" fillcolor="#d8d8d8"/>
                      <v:oval id="Oval 208" o:spid="_x0000_s1033" style="position:absolute;left:15386;top:6483;width:2444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JqtMQA&#10;AADcAAAADwAAAGRycy9kb3ducmV2LnhtbESPQWvCQBCF74X+h2UK3upGgyKpq4hSsIcemrb3ITsm&#10;wexsyE5j/PedQ6G3Gd6b977Z7qfQmZGG1EZ2sJhnYIir6FuuHXx9vj5vwCRB9thFJgd3SrDfPT5s&#10;sfDxxh80llIbDeFUoINGpC+sTVVDAdM89sSqXeIQUHQdausHvGl46Owyy9Y2YMva0GBPx4aqa/kT&#10;HJzqQ7kebS6r/HI6y+r6/f6WL5ybPU2HFzBCk/yb/67PXvE3iq/P6AR2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yarTEAAAA3AAAAA8AAAAAAAAAAAAAAAAAmAIAAGRycy9k&#10;b3ducmV2LnhtbFBLBQYAAAAABAAEAPUAAACJAwAAAAA=&#10;"/>
                      <w10:anchorlock/>
                    </v:group>
                  </w:pict>
                </mc:Fallback>
              </mc:AlternateContent>
            </w:r>
          </w:p>
        </w:tc>
      </w:tr>
      <w:tr w:rsidR="00DB1E74" w:rsidRPr="009F6A32" w:rsidTr="00925DCF">
        <w:trPr>
          <w:jc w:val="center"/>
        </w:trPr>
        <w:tc>
          <w:tcPr>
            <w:tcW w:w="0" w:type="auto"/>
          </w:tcPr>
          <w:p w:rsidR="00DB1E74" w:rsidRPr="009F6A32" w:rsidRDefault="00DB1E74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DB1E74" w:rsidRPr="009F6A32" w:rsidRDefault="00DB1E74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3474085" cy="1056640"/>
                      <wp:effectExtent l="1905" t="0" r="635" b="3810"/>
                      <wp:docPr id="194" name="Полотно 19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69" name="Oval 1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23950" y="648335"/>
                                  <a:ext cx="10572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0" name="Oval 1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4145" y="78105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1" name="Oval 1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3095" y="78105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2" name="Oval 1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3095" y="379730"/>
                                  <a:ext cx="244475" cy="60261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" name="Oval 2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98550" y="360680"/>
                                  <a:ext cx="1050290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3359969" id="Полотно 194" o:spid="_x0000_s1026" editas="canvas" style="width:273.55pt;height:83.2pt;mso-position-horizontal-relative:char;mso-position-vertical-relative:line" coordsize="34740,10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">
                      <v:shape id="_x0000_s1027" type="#_x0000_t75" style="position:absolute;width:34740;height:10566;visibility:visible;mso-wrap-style:square">
                        <v:fill o:detectmouseclick="t"/>
                        <v:path o:connecttype="none"/>
                      </v:shape>
                      <v:oval id="Oval 196" o:spid="_x0000_s1028" style="position:absolute;left:11239;top:6483;width:10573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Ql08IA&#10;AADcAAAADwAAAGRycy9kb3ducmV2LnhtbERPTWvCQBC9C/0PyxR6040GQ5u6ilQKeuihsb0P2TEJ&#10;ZmdDdozx37tCobd5vM9ZbUbXqoH60Hg2MJ8loIhLbxuuDPwcP6evoIIgW2w9k4EbBdisnyYrzK2/&#10;8jcNhVQqhnDI0UAt0uVah7Imh2HmO+LInXzvUCLsK217vMZw1+pFkmTaYcOxocaOPmoqz8XFGdhV&#10;2yIbdCrL9LTby/L8+3VI58a8PI/bd1BCo/yL/9x7G+dnb/B4Jl6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RCXTwgAAANwAAAAPAAAAAAAAAAAAAAAAAJgCAABkcnMvZG93&#10;bnJldi54bWxQSwUGAAAAAAQABAD1AAAAhwMAAAAA&#10;"/>
                      <v:oval id="Oval 197" o:spid="_x0000_s1029" style="position:absolute;left:1441;top:781;width:2445;height:19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cak8UA&#10;AADcAAAADwAAAGRycy9kb3ducmV2LnhtbESPQUvDQBCF74L/YRmhN7tpQ6vEbktpEerBg1HvQ3aa&#10;hGZnQ3ZM03/vHARvM7w3732z2U2hMyMNqY3sYDHPwBBX0bdcO/j6fH18BpME2WMXmRzcKMFue3+3&#10;wcLHK3/QWEptNIRTgQ4akb6wNlUNBUzz2BOrdo5DQNF1qK0f8KrhobPLLFvbgC1rQ4M9HRqqLuVP&#10;cHCs9+V6tLms8vPxJKvL9/tbvnBu9jDtX8AITfJv/rs+ecV/Unx9Riew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pxqTxQAAANwAAAAPAAAAAAAAAAAAAAAAAJgCAABkcnMv&#10;ZG93bnJldi54bWxQSwUGAAAAAAQABAD1AAAAigMAAAAA&#10;"/>
                      <v:oval id="Oval 198" o:spid="_x0000_s1030" style="position:absolute;left:6330;top:781;width:2445;height:19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u/CMIA&#10;AADcAAAADwAAAGRycy9kb3ducmV2LnhtbERPTWvCQBC9C/0PyxR6000M2pK6ilQK9tCDsb0P2TEJ&#10;ZmdDdozx37uFgrd5vM9ZbUbXqoH60Hg2kM4SUMSltw1XBn6On9M3UEGQLbaeycCNAmzWT5MV5tZf&#10;+UBDIZWKIRxyNFCLdLnWoazJYZj5jjhyJ987lAj7StserzHctXqeJEvtsOHYUGNHHzWV5+LiDOyq&#10;bbEcdCaL7LTby+L8+/2Vpca8PI/bd1BCozzE/+69jfNfU/h7Jl6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678IwgAAANwAAAAPAAAAAAAAAAAAAAAAAJgCAABkcnMvZG93&#10;bnJldi54bWxQSwUGAAAAAAQABAD1AAAAhwMAAAAA&#10;"/>
                      <v:oval id="Oval 199" o:spid="_x0000_s1031" style="position:absolute;left:6330;top:3797;width:2445;height:6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2y6cMA&#10;AADcAAAADwAAAGRycy9kb3ducmV2LnhtbERP22oCMRB9F/oPYQp902wtrbIaRYqW0griDV/HzXSz&#10;djNZNqmmf98UBN/mcK4znkZbizO1vnKs4LGXgSAunK64VLDbLrpDED4ga6wdk4Jf8jCd3HXGmGt3&#10;4TWdN6EUKYR9jgpMCE0upS8MWfQ91xAn7su1FkOCbSl1i5cUbmvZz7IXabHi1GCwoVdDxffmxyqY&#10;D/an+Pa5PK52h6csDCOaw/OHUg/3cTYCESiGm/jqftdp/qAP/8+kC+Tk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2y6cMAAADcAAAADwAAAAAAAAAAAAAAAACYAgAAZHJzL2Rv&#10;d25yZXYueG1sUEsFBgAAAAAEAAQA9QAAAIgDAAAAAA==&#10;" fillcolor="#d8d8d8"/>
                      <v:oval id="Oval 200" o:spid="_x0000_s1032" style="position:absolute;left:10985;top:3606;width:10503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EXcsQA&#10;AADcAAAADwAAAGRycy9kb3ducmV2LnhtbERPW0vDMBR+F/wP4Qi+2VSHbtRmY4jK0MFwF/p6bI5N&#10;Z3NSmrjFf78IA9/Ox3c95SzaThxo8K1jBbdZDoK4drrlRsF283IzAeEDssbOMSn4JQ+z6eVFiYV2&#10;R/6gwzo0IoWwL1CBCaEvpPS1IYs+cz1x4r7cYDEkODRSD3hM4baTd3n+IC22nBoM9vRkqP5e/1gF&#10;z+PdPr6+Lz9X22qUh0lEU92/KXV9FeePIALF8C8+uxc6zR+P4O+ZdIGc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/xF3LEAAAA3AAAAA8AAAAAAAAAAAAAAAAAmAIAAGRycy9k&#10;b3ducmV2LnhtbFBLBQYAAAAABAAEAPUAAACJAwAAAAA=&#10;" fillcolor="#d8d8d8"/>
                      <w10:anchorlock/>
                    </v:group>
                  </w:pict>
                </mc:Fallback>
              </mc:AlternateContent>
            </w:r>
          </w:p>
        </w:tc>
      </w:tr>
      <w:tr w:rsidR="00DB1E74" w:rsidRPr="009F6A32" w:rsidTr="00925DCF">
        <w:trPr>
          <w:jc w:val="center"/>
        </w:trPr>
        <w:tc>
          <w:tcPr>
            <w:tcW w:w="0" w:type="auto"/>
          </w:tcPr>
          <w:p w:rsidR="00DB1E74" w:rsidRPr="009F6A32" w:rsidRDefault="00DB1E74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0" w:type="auto"/>
          </w:tcPr>
          <w:p w:rsidR="00DB1E74" w:rsidRPr="009F6A32" w:rsidRDefault="00DB1E74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3474085" cy="1056640"/>
                      <wp:effectExtent l="1905" t="2540" r="635" b="0"/>
                      <wp:docPr id="188" name="Полотно 18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64" name="Oval 1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23950" y="648335"/>
                                  <a:ext cx="10572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" name="Oval 1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97760" y="78105"/>
                                  <a:ext cx="244475" cy="8597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6" name="Oval 1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3095" y="36195"/>
                                  <a:ext cx="244475" cy="9461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7" name="Oval 1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17600" y="360680"/>
                                  <a:ext cx="1050290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14D5D35" id="Полотно 188" o:spid="_x0000_s1026" editas="canvas" style="width:273.55pt;height:83.2pt;mso-position-horizontal-relative:char;mso-position-vertical-relative:line" coordsize="34740,10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">
                      <v:shape id="_x0000_s1027" type="#_x0000_t75" style="position:absolute;width:34740;height:10566;visibility:visible;mso-wrap-style:square">
                        <v:fill o:detectmouseclick="t"/>
                        <v:path o:connecttype="none"/>
                      </v:shape>
                      <v:oval id="Oval 190" o:spid="_x0000_s1028" style="position:absolute;left:11239;top:6483;width:10573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WKTcIA&#10;AADcAAAADwAAAGRycy9kb3ducmV2LnhtbERPTWvCQBC9F/oflil4qxtNDRJdRZSCPfTQqPchOybB&#10;7GzITmP8991Cobd5vM9Zb0fXqoH60Hg2MJsmoIhLbxuuDJxP769LUEGQLbaeycCDAmw3z09rzK2/&#10;8xcNhVQqhnDI0UAt0uVah7Imh2HqO+LIXX3vUCLsK217vMdw1+p5kmTaYcOxocaO9jWVt+LbGThU&#10;uyIbdCqL9Ho4yuJ2+fxIZ8ZMXsbdCpTQKP/iP/fRxvnZG/w+Ey/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RYpNwgAAANwAAAAPAAAAAAAAAAAAAAAAAJgCAABkcnMvZG93&#10;bnJldi54bWxQSwUGAAAAAAQABAD1AAAAhwMAAAAA&#10;"/>
                      <v:oval id="Oval 191" o:spid="_x0000_s1029" style="position:absolute;left:23977;top:781;width:2445;height:8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kv1sIA&#10;AADcAAAADwAAAGRycy9kb3ducmV2LnhtbERPTUvDQBC9F/wPywjemk0NCRK7LcUitIcejHofstMk&#10;NDsbsmMa/71bKHibx/uc9XZ2vZpoDJ1nA6skBUVce9txY+Dr8335AioIssXeMxn4pQDbzcNijaX1&#10;V/6gqZJGxRAOJRpoRYZS61C35DAkfiCO3NmPDiXCsdF2xGsMd71+TtNCO+w4NrQ40FtL9aX6cQb2&#10;za4qJp1Jnp33B8kv36djtjLm6XHevYISmuVffHcfbJxf5HB7Jl6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CS/WwgAAANwAAAAPAAAAAAAAAAAAAAAAAJgCAABkcnMvZG93&#10;bnJldi54bWxQSwUGAAAAAAQABAD1AAAAhwMAAAAA&#10;"/>
                      <v:oval id="Oval 192" o:spid="_x0000_s1030" style="position:absolute;left:6330;top:361;width:2445;height:9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8iN8QA&#10;AADcAAAADwAAAGRycy9kb3ducmV2LnhtbERPTWsCMRC9F/wPYQq91Wxb3MpqlFK0iC2UWsXruBk3&#10;azeTZZNq/PdGKPQ2j/c542m0jThS52vHCh76GQji0umaKwXr7/n9EIQPyBobx6TgTB6mk97NGAvt&#10;TvxFx1WoRAphX6ACE0JbSOlLQxZ937XEidu7zmJIsKuk7vCUwm0jH7MslxZrTg0GW3o1VP6sfq2C&#10;2fPmEN/eP3af6+1TFoYRzXawVOruNr6MQASK4V/8517oND/P4fpMukBOL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fIjfEAAAA3AAAAA8AAAAAAAAAAAAAAAAAmAIAAGRycy9k&#10;b3ducmV2LnhtbFBLBQYAAAAABAAEAPUAAACJAwAAAAA=&#10;" fillcolor="#d8d8d8"/>
                      <v:oval id="Oval 193" o:spid="_x0000_s1031" style="position:absolute;left:11176;top:3606;width:10502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OHrMQA&#10;AADcAAAADwAAAGRycy9kb3ducmV2LnhtbERPW0vDMBR+H/gfwhF8W1MVt1GbjSEqooPhLvT12Byb&#10;zuakNHGL/94IA9/Ox3c95SLaThxp8K1jBddZDoK4drrlRsFu+zSegfABWWPnmBT8kIfF/GJUYqHd&#10;id/puAmNSCHsC1RgQugLKX1tyKLPXE+cuE83WAwJDo3UA55SuO3kTZ5PpMWWU4PBnh4M1V+bb6vg&#10;cbo/xOe31cd6V93mYRbRVHevSl1dxuU9iEAx/IvP7hed5k+m8PdMuk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Th6zEAAAA3AAAAA8AAAAAAAAAAAAAAAAAmAIAAGRycy9k&#10;b3ducmV2LnhtbFBLBQYAAAAABAAEAPUAAACJAwAAAAA=&#10;" fillcolor="#d8d8d8"/>
                      <w10:anchorlock/>
                    </v:group>
                  </w:pict>
                </mc:Fallback>
              </mc:AlternateContent>
            </w:r>
          </w:p>
        </w:tc>
      </w:tr>
      <w:tr w:rsidR="00DB1E74" w:rsidRPr="009F6A32" w:rsidTr="00925DCF">
        <w:trPr>
          <w:jc w:val="center"/>
        </w:trPr>
        <w:tc>
          <w:tcPr>
            <w:tcW w:w="0" w:type="auto"/>
          </w:tcPr>
          <w:p w:rsidR="00DB1E74" w:rsidRPr="009F6A32" w:rsidRDefault="00DB1E74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DB1E74" w:rsidRPr="009F6A32" w:rsidRDefault="00DB1E74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3474085" cy="1056640"/>
                      <wp:effectExtent l="1905" t="0" r="635" b="1905"/>
                      <wp:docPr id="181" name="Полотно 1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8" name="Oval 1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23950" y="648335"/>
                                  <a:ext cx="10572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9" name="Oval 1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17600" y="360680"/>
                                  <a:ext cx="1050290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1" name="Oval 1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05585" y="71755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" name="Oval 1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9835" y="648335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" name="Oval 1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8010" y="648335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EE4FD38" id="Полотно 181" o:spid="_x0000_s1026" editas="canvas" style="width:273.55pt;height:83.2pt;mso-position-horizontal-relative:char;mso-position-vertical-relative:line" coordsize="34740,10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">
                      <v:shape id="_x0000_s1027" type="#_x0000_t75" style="position:absolute;width:34740;height:10566;visibility:visible;mso-wrap-style:square">
                        <v:fill o:detectmouseclick="t"/>
                        <v:path o:connecttype="none"/>
                      </v:shape>
                      <v:oval id="Oval 183" o:spid="_x0000_s1028" style="position:absolute;left:11239;top:6483;width:10573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RK9cQA&#10;AADcAAAADwAAAGRycy9kb3ducmV2LnhtbESPQUvDQBCF70L/wzIFb3ZTQ4rEbkuxCPXgwVTvQ3aa&#10;hGZnQ3ZM4793DoK3Gd6b977Z7ufQm4nG1EV2sF5lYIjr6DtuHHyeXx+ewCRB9thHJgc/lGC/W9xt&#10;sfTxxh80VdIYDeFUooNWZCitTXVLAdMqDsSqXeIYUHQdG+tHvGl46O1jlm1swI61ocWBXlqqr9V3&#10;cHBsDtVmsrkU+eV4kuL69f6Wr527X86HZzBCs/yb/65PXvELpdVndAK7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kSvXEAAAA3AAAAA8AAAAAAAAAAAAAAAAAmAIAAGRycy9k&#10;b3ducmV2LnhtbFBLBQYAAAAABAAEAPUAAACJAwAAAAA=&#10;"/>
                      <v:oval id="Oval 184" o:spid="_x0000_s1029" style="position:absolute;left:11176;top:3606;width:10502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x8+MQA&#10;AADcAAAADwAAAGRycy9kb3ducmV2LnhtbERP22oCMRB9L/gPYYS+1WxbbHU1SiltES2IN3wdN9PN&#10;tpvJsoma/n0jFHybw7nOeBptLU7U+sqxgvteBoK4cLriUsF28343AOEDssbaMSn4JQ/TSedmjLl2&#10;Z17RaR1KkULY56jAhNDkUvrCkEXfcw1x4r5cazEk2JZSt3hO4baWD1n2JC1WnBoMNvRqqPhZH62C&#10;t+fdd/xYfB6W2/1jFgYRzb4/V+q2G19GIALFcBX/u2c6ze8P4fJMukB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sfPjEAAAA3AAAAA8AAAAAAAAAAAAAAAAAmAIAAGRycy9k&#10;b3ducmV2LnhtbFBLBQYAAAAABAAEAPUAAACJAwAAAAA=&#10;" fillcolor="#d8d8d8"/>
                      <v:oval id="Oval 185" o:spid="_x0000_s1030" style="position:absolute;left:15055;top:717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Ip1cIA&#10;AADcAAAADwAAAGRycy9kb3ducmV2LnhtbERPTUvDQBC9F/wPywjemk0aGiR2W4pFaA8ejHofstMk&#10;NDsbstM0/nu3IHibx/uczW52vZpoDJ1nA1mSgiKuve24MfD1+bZ8BhUE2WLvmQz8UIDd9mGxwdL6&#10;G3/QVEmjYgiHEg20IkOpdahbchgSPxBH7uxHhxLh2Gg74i2Gu16v0rTQDjuODS0O9NpSfamuzsCh&#10;2VfFpHNZ5+fDUdaX7/dTnhnz9DjvX0AJzfIv/nMfbZxfZHB/Jl6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MinVwgAAANwAAAAPAAAAAAAAAAAAAAAAAJgCAABkcnMvZG93&#10;bnJldi54bWxQSwUGAAAAAAQABAD1AAAAhwMAAAAA&#10;"/>
                      <v:oval id="Oval 186" o:spid="_x0000_s1031" style="position:absolute;left:24898;top:6483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C3osEA&#10;AADcAAAADwAAAGRycy9kb3ducmV2LnhtbERPTWvCQBC9C/0PyxS86UaDoaSuIhVBDx4a2/uQHZNg&#10;djZkpzH9911B6G0e73PW29G1aqA+NJ4NLOYJKOLS24YrA1+Xw+wNVBBki61nMvBLAbabl8kac+vv&#10;/ElDIZWKIRxyNFCLdLnWoazJYZj7jjhyV987lAj7Stse7zHctXqZJJl22HBsqLGjj5rKW/HjDOyr&#10;XZENOpVVet0fZXX7Pp/ShTHT13H3DkpolH/x0320cX62hMcz8QK9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gt6LBAAAA3AAAAA8AAAAAAAAAAAAAAAAAmAIAAGRycy9kb3du&#10;cmV2LnhtbFBLBQYAAAAABAAEAPUAAACGAwAAAAA=&#10;"/>
                      <v:oval id="Oval 187" o:spid="_x0000_s1032" style="position:absolute;left:5880;top:6483;width:2444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wSOcEA&#10;AADcAAAADwAAAGRycy9kb3ducmV2LnhtbERPTWvCQBC9F/wPyxR6qxsbDCV1FVEKevDQaO9DdkyC&#10;2dmQncb4711B6G0e73MWq9G1aqA+NJ4NzKYJKOLS24YrA6fj9/snqCDIFlvPZOBGAVbLycsCc+uv&#10;/ENDIZWKIRxyNFCLdLnWoazJYZj6jjhyZ987lAj7StserzHctfojSTLtsOHYUGNHm5rKS/HnDGyr&#10;dZENOpV5et7uZH75PezTmTFvr+P6C5TQKP/ip3tn4/wshccz8QK9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sEjnBAAAA3AAAAA8AAAAAAAAAAAAAAAAAmAIAAGRycy9kb3du&#10;cmV2LnhtbFBLBQYAAAAABAAEAPUAAACGAwAAAAA=&#10;"/>
                      <w10:anchorlock/>
                    </v:group>
                  </w:pict>
                </mc:Fallback>
              </mc:AlternateContent>
            </w:r>
          </w:p>
        </w:tc>
      </w:tr>
      <w:tr w:rsidR="00DB1E74" w:rsidRPr="009F6A32" w:rsidTr="00925DCF">
        <w:trPr>
          <w:jc w:val="center"/>
        </w:trPr>
        <w:tc>
          <w:tcPr>
            <w:tcW w:w="0" w:type="auto"/>
          </w:tcPr>
          <w:p w:rsidR="00DB1E74" w:rsidRPr="009F6A32" w:rsidRDefault="00DB1E74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DB1E74" w:rsidRPr="009F6A32" w:rsidRDefault="00DB1E74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3474085" cy="1056640"/>
                      <wp:effectExtent l="1905" t="4445" r="635" b="0"/>
                      <wp:docPr id="174" name="Полотно 17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3" name="Oval 1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05585" y="71755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4" name="Oval 1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9835" y="648335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5" name="Oval 1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8010" y="648335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6" name="Oval 1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05585" y="398145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7" name="Oval 1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05585" y="697865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6620970" id="Полотно 174" o:spid="_x0000_s1026" editas="canvas" style="width:273.55pt;height:83.2pt;mso-position-horizontal-relative:char;mso-position-vertical-relative:line" coordsize="34740,10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">
                      <v:shape id="_x0000_s1027" type="#_x0000_t75" style="position:absolute;width:34740;height:10566;visibility:visible;mso-wrap-style:square">
                        <v:fill o:detectmouseclick="t"/>
                        <v:path o:connecttype="none"/>
                      </v:shape>
                      <v:oval id="Oval 176" o:spid="_x0000_s1028" style="position:absolute;left:15055;top:717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DYhMEA&#10;AADcAAAADwAAAGRycy9kb3ducmV2LnhtbERPTWvCQBC9C/6HZQq96caGSEldRZSCPXgw2vuQHZNg&#10;djZkpzH9992C4G0e73NWm9G1aqA+NJ4NLOYJKOLS24YrA5fz5+wdVBBki61nMvBLATbr6WSFufV3&#10;PtFQSKViCIccDdQiXa51KGtyGOa+I47c1fcOJcK+0rbHewx3rX5LkqV22HBsqLGjXU3lrfhxBvbV&#10;tlgOOpUsve4Pkt2+j1/pwpjXl3H7AUpolKf44T7YOD9L4f+ZeIFe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A2ITBAAAA3AAAAA8AAAAAAAAAAAAAAAAAmAIAAGRycy9kb3du&#10;cmV2LnhtbFBLBQYAAAAABAAEAPUAAACGAwAAAAA=&#10;"/>
                      <v:oval id="Oval 177" o:spid="_x0000_s1029" style="position:absolute;left:24898;top:6483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lA8MIA&#10;AADcAAAADwAAAGRycy9kb3ducmV2LnhtbERPTWvCQBC9C/6HZYTedGPTSEldRSoFPXhobO9DdkyC&#10;2dmQncb037sFobd5vM9Zb0fXqoH60Hg2sFwkoIhLbxuuDHydP+avoIIgW2w9k4FfCrDdTCdrzK2/&#10;8ScNhVQqhnDI0UAt0uVah7Imh2HhO+LIXXzvUCLsK217vMVw1+rnJFlphw3Hhho7eq+pvBY/zsC+&#10;2hWrQaeSpZf9QbLr9+mYLo15mo27N1BCo/yLH+6DjfOzF/h7Jl6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KUDwwgAAANwAAAAPAAAAAAAAAAAAAAAAAJgCAABkcnMvZG93&#10;bnJldi54bWxQSwUGAAAAAAQABAD1AAAAhwMAAAAA&#10;"/>
                      <v:oval id="Oval 178" o:spid="_x0000_s1030" style="position:absolute;left:5880;top:6483;width:2444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Xla8EA&#10;AADcAAAADwAAAGRycy9kb3ducmV2LnhtbERPTWvCQBC9C/6HZQq96caGSEldRZSCPXgw2vuQHZNg&#10;djZkpzH9992C4G0e73NWm9G1aqA+NJ4NLOYJKOLS24YrA5fz5+wdVBBki61nMvBLATbr6WSFufV3&#10;PtFQSKViCIccDdQiXa51KGtyGOa+I47c1fcOJcK+0rbHewx3rX5LkqV22HBsqLGjXU3lrfhxBvbV&#10;tlgOOpUsve4Pkt2+j1/pwpjXl3H7AUpolKf44T7YOD/L4P+ZeIFe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l5WvBAAAA3AAAAA8AAAAAAAAAAAAAAAAAmAIAAGRycy9kb3du&#10;cmV2LnhtbFBLBQYAAAAABAAEAPUAAACGAwAAAAA=&#10;"/>
                      <v:oval id="Oval 179" o:spid="_x0000_s1031" style="position:absolute;left:15055;top:3981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PoisQA&#10;AADcAAAADwAAAGRycy9kb3ducmV2LnhtbERPW0vDMBR+H/gfwhF8W1OVXajNxhAV0cFwF/p6bI5N&#10;Z3NSmrjFf28Ewbfz8V1PuYy2EycafOtYwXWWgyCunW65UbDfPY7nIHxA1tg5JgXf5GG5uBiVWGh3&#10;5jc6bUMjUgj7AhWYEPpCSl8bsugz1xMn7sMNFkOCQyP1gOcUbjt5k+dTabHl1GCwp3tD9ef2yyp4&#10;mB2O8el1/b7ZV7d5mEc01eRFqavLuLoDESiGf/Gf+1mn+ZMp/D6TLp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z6IrEAAAA3AAAAA8AAAAAAAAAAAAAAAAAmAIAAGRycy9k&#10;b3ducmV2LnhtbFBLBQYAAAAABAAEAPUAAACJAwAAAAA=&#10;" fillcolor="#d8d8d8"/>
                      <v:oval id="Oval 180" o:spid="_x0000_s1032" style="position:absolute;left:15055;top:6978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9NEcQA&#10;AADcAAAADwAAAGRycy9kb3ducmV2LnhtbERPW0vDMBR+F/wP4Qi+2VRlbtRmY4jKmIPhLvT12Byb&#10;zuakNHGL/94IA9/Ox3c95SzaThxp8K1jBbdZDoK4drrlRsFu+3IzAeEDssbOMSn4IQ+z6eVFiYV2&#10;J36n4yY0IoWwL1CBCaEvpPS1IYs+cz1x4j7dYDEkODRSD3hK4baTd3n+IC22nBoM9vRkqP7afFsF&#10;z+P9Ib6+rT7Wu+o+D5OIphotlbq+ivNHEIFi+Bef3Qud5o/G8PdMukB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/TRHEAAAA3AAAAA8AAAAAAAAAAAAAAAAAmAIAAGRycy9k&#10;b3ducmV2LnhtbFBLBQYAAAAABAAEAPUAAACJAwAAAAA=&#10;" fillcolor="#d8d8d8"/>
                      <w10:anchorlock/>
                    </v:group>
                  </w:pict>
                </mc:Fallback>
              </mc:AlternateContent>
            </w:r>
          </w:p>
        </w:tc>
      </w:tr>
      <w:tr w:rsidR="00DB1E74" w:rsidRPr="009F6A32" w:rsidTr="00925DCF">
        <w:trPr>
          <w:jc w:val="center"/>
        </w:trPr>
        <w:tc>
          <w:tcPr>
            <w:tcW w:w="0" w:type="auto"/>
          </w:tcPr>
          <w:p w:rsidR="00DB1E74" w:rsidRPr="009F6A32" w:rsidRDefault="00DB1E74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:rsidR="00DB1E74" w:rsidRPr="009F6A32" w:rsidRDefault="00DB1E74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3474085" cy="1056640"/>
                      <wp:effectExtent l="1905" t="1270" r="635" b="0"/>
                      <wp:docPr id="168" name="Полотно 16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48" name="Oval 170"/>
                              <wps:cNvSpPr>
                                <a:spLocks noChangeArrowheads="1"/>
                              </wps:cNvSpPr>
                              <wps:spPr bwMode="auto">
                                <a:xfrm rot="2905787">
                                  <a:off x="2489835" y="271145"/>
                                  <a:ext cx="244475" cy="5765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9" name="Oval 171"/>
                              <wps:cNvSpPr>
                                <a:spLocks noChangeArrowheads="1"/>
                              </wps:cNvSpPr>
                              <wps:spPr bwMode="auto">
                                <a:xfrm rot="18779118">
                                  <a:off x="588010" y="271145"/>
                                  <a:ext cx="244475" cy="5765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0" name="Oval 1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05585" y="175895"/>
                                  <a:ext cx="58483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2" name="Oval 1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63320" y="697865"/>
                                  <a:ext cx="586740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9954BF4" id="Полотно 168" o:spid="_x0000_s1026" editas="canvas" style="width:273.55pt;height:83.2pt;mso-position-horizontal-relative:char;mso-position-vertical-relative:line" coordsize="34740,10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">
                      <v:shape id="_x0000_s1027" type="#_x0000_t75" style="position:absolute;width:34740;height:10566;visibility:visible;mso-wrap-style:square">
                        <v:fill o:detectmouseclick="t"/>
                        <v:path o:connecttype="none"/>
                      </v:shape>
                      <v:oval id="Oval 170" o:spid="_x0000_s1028" style="position:absolute;left:24897;top:2711;width:2445;height:5766;rotation:317389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SgYsUA&#10;AADcAAAADwAAAGRycy9kb3ducmV2LnhtbESPQU8CMRCF7yb+h2ZMvElXRUMWCtlISDwYo0DCdbId&#10;uovb6dIWWP69czDxNpP35r1vZovBd+pMMbWBDTyOClDEdbAtOwPbzephAiplZItdYDJwpQSL+e3N&#10;DEsbLvxN53V2SkI4lWigybkvtU51Qx7TKPTEou1D9JhljU7biBcJ951+KopX7bFlaWiwp7eG6p/1&#10;yRvY4XEVv54P1enjJTrvlp9xV5Ex93dDNQWVacj/5r/rdyv4Y6GVZ2QCP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dKBixQAAANwAAAAPAAAAAAAAAAAAAAAAAJgCAABkcnMv&#10;ZG93bnJldi54bWxQSwUGAAAAAAQABAD1AAAAigMAAAAA&#10;"/>
                      <v:oval id="Oval 171" o:spid="_x0000_s1029" style="position:absolute;left:5879;top:2711;width:2445;height:5766;rotation:-308115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3K8IA&#10;AADcAAAADwAAAGRycy9kb3ducmV2LnhtbERPzYrCMBC+C75DGMGLaKpo0WoUWVjZiwd/HmBoxrba&#10;TGoTbXeffiMI3ubj+53VpjWleFLtCssKxqMIBHFqdcGZgvPpezgH4TyyxtIyKfglB5t1t7PCRNuG&#10;D/Q8+kyEEHYJKsi9rxIpXZqTQTeyFXHgLrY26AOsM6lrbEK4KeUkimJpsODQkGNFXzmlt+PDKLg/&#10;FtVk/7cbjNNZTNfZNLvP40apfq/dLkF4av1H/Hb/6DB/uoDXM+EC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RvcrwgAAANwAAAAPAAAAAAAAAAAAAAAAAJgCAABkcnMvZG93&#10;bnJldi54bWxQSwUGAAAAAAQABAD1AAAAhwMAAAAA&#10;"/>
                      <v:oval id="Oval 172" o:spid="_x0000_s1030" style="position:absolute;left:15055;top:1758;width:5849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JG88QA&#10;AADcAAAADwAAAGRycy9kb3ducmV2LnhtbESPQUvDQBCF70L/wzIFb3ZTQ4rEbkuxCPXgwVTvQ3aa&#10;hGZnQ3ZM4793DoK3Gd6b977Z7ufQm4nG1EV2sF5lYIjr6DtuHHyeXx+ewCRB9thHJgc/lGC/W9xt&#10;sfTxxh80VdIYDeFUooNWZCitTXVLAdMqDsSqXeIYUHQdG+tHvGl46O1jlm1swI61ocWBXlqqr9V3&#10;cHBsDtVmsrkU+eV4kuL69f6Wr527X86HZzBCs/yb/65PXvELxddndAK7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SRvPEAAAA3AAAAA8AAAAAAAAAAAAAAAAAmAIAAGRycy9k&#10;b3ducmV2LnhtbFBLBQYAAAAABAAEAPUAAACJAwAAAAA=&#10;"/>
                      <v:oval id="Oval 173" o:spid="_x0000_s1031" style="position:absolute;left:11633;top:6978;width:5867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juicMA&#10;AADcAAAADwAAAGRycy9kb3ducmV2LnhtbERP22oCMRB9F/oPYQp902wtVlmNIkVLaQXxhq/jZrpZ&#10;u5ksm1TTv28KBd/mcK4zmUVbiwu1vnKs4LGXgSAunK64VLDfLbsjED4ga6wdk4If8jCb3nUmmGt3&#10;5Q1dtqEUKYR9jgpMCE0upS8MWfQ91xAn7tO1FkOCbSl1i9cUbmvZz7JnabHi1GCwoRdDxdf22ypY&#10;DA/n+PqxOq33x6csjCKa4+BdqYf7OB+DCBTDTfzvftNp/qAPf8+kC+T0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juicMAAADcAAAADwAAAAAAAAAAAAAAAACYAgAAZHJzL2Rv&#10;d25yZXYueG1sUEsFBgAAAAAEAAQA9QAAAIgDAAAAAA==&#10;" fillcolor="#d8d8d8"/>
                      <w10:anchorlock/>
                    </v:group>
                  </w:pict>
                </mc:Fallback>
              </mc:AlternateContent>
            </w:r>
          </w:p>
        </w:tc>
      </w:tr>
      <w:tr w:rsidR="00DB1E74" w:rsidRPr="009F6A32" w:rsidTr="00925DCF">
        <w:trPr>
          <w:jc w:val="center"/>
        </w:trPr>
        <w:tc>
          <w:tcPr>
            <w:tcW w:w="0" w:type="auto"/>
          </w:tcPr>
          <w:p w:rsidR="00DB1E74" w:rsidRPr="009F6A32" w:rsidRDefault="00DB1E74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</w:tcPr>
          <w:p w:rsidR="00DB1E74" w:rsidRPr="009F6A32" w:rsidRDefault="00DB1E74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3474085" cy="1056640"/>
                      <wp:effectExtent l="1905" t="0" r="635" b="3175"/>
                      <wp:docPr id="160" name="Полотно 16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41" name="Oval 162"/>
                              <wps:cNvSpPr>
                                <a:spLocks noChangeArrowheads="1"/>
                              </wps:cNvSpPr>
                              <wps:spPr bwMode="auto">
                                <a:xfrm rot="2905787">
                                  <a:off x="2655570" y="287655"/>
                                  <a:ext cx="244475" cy="5765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2" name="Oval 163"/>
                              <wps:cNvSpPr>
                                <a:spLocks noChangeArrowheads="1"/>
                              </wps:cNvSpPr>
                              <wps:spPr bwMode="auto">
                                <a:xfrm rot="18779118">
                                  <a:off x="466725" y="209550"/>
                                  <a:ext cx="244475" cy="5765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4" name="Oval 1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91970" y="175895"/>
                                  <a:ext cx="58483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5" name="Oval 1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63320" y="697865"/>
                                  <a:ext cx="586740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" name="Oval 1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27760" y="436880"/>
                                  <a:ext cx="586740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7" name="Oval 1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91970" y="436880"/>
                                  <a:ext cx="58483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29236DD" id="Полотно 160" o:spid="_x0000_s1026" editas="canvas" style="width:273.55pt;height:83.2pt;mso-position-horizontal-relative:char;mso-position-vertical-relative:line" coordsize="34740,10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">
                      <v:shape id="_x0000_s1027" type="#_x0000_t75" style="position:absolute;width:34740;height:10566;visibility:visible;mso-wrap-style:square">
                        <v:fill o:detectmouseclick="t"/>
                        <v:path o:connecttype="none"/>
                      </v:shape>
                      <v:oval id="Oval 162" o:spid="_x0000_s1028" style="position:absolute;left:26556;top:2876;width:2444;height:5765;rotation:317389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4J/8IA&#10;AADcAAAADwAAAGRycy9kb3ducmV2LnhtbERPS2sCMRC+F/wPYQreNKt9IKtRFovgoZRWBa/DZsyu&#10;3UzWJOr6701B6G0+vufMFp1txIV8qB0rGA0zEMSl0zUbBbvtajABESKyxsYxKbhRgMW89zTDXLsr&#10;/9BlE41IIRxyVFDF2OZShrIii2HoWuLEHZy3GBP0RmqP1xRuGznOsndpsebUUGFLy4rK383ZKtjj&#10;aeW/X47F+fPNG2s+vvy+IKX6z10xBRGpi//ih3ut0/zXEfw9ky6Q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Tgn/wgAAANwAAAAPAAAAAAAAAAAAAAAAAJgCAABkcnMvZG93&#10;bnJldi54bWxQSwUGAAAAAAQABAD1AAAAhwMAAAAA&#10;"/>
                      <v:oval id="Oval 163" o:spid="_x0000_s1029" style="position:absolute;left:4667;top:2095;width:2444;height:5766;rotation:-308115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JlWsIA&#10;AADcAAAADwAAAGRycy9kb3ducmV2LnhtbERPzYrCMBC+L/gOYQQvi6YWLVqNIgsrXjys6wMMzdhW&#10;m0ltoq0+vREW9jYf3+8s152pxJ0aV1pWMB5FIIgzq0vOFRx/v4czEM4ja6wsk4IHOViveh9LTLVt&#10;+YfuB5+LEMIuRQWF93UqpcsKMuhGtiYO3Mk2Bn2ATS51g20IN5WMoyiRBksODQXW9FVQdjncjILr&#10;bV7H++f2c5xNEzpPJ/l1lrRKDfrdZgHCU+f/xX/unQ7zJzG8nwkXyN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4mVawgAAANwAAAAPAAAAAAAAAAAAAAAAAJgCAABkcnMvZG93&#10;bnJldi54bWxQSwUGAAAAAAQABAD1AAAAhwMAAAAA&#10;"/>
                      <v:oval id="Oval 164" o:spid="_x0000_s1030" style="position:absolute;left:17919;top:1758;width:5849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DWLcEA&#10;AADcAAAADwAAAGRycy9kb3ducmV2LnhtbERPTWvCQBC9C/0Pywi96UajUqKrSKVgDz002vuQHZNg&#10;djZkxxj/vVso9DaP9zmb3eAa1VMXas8GZtMEFHHhbc2lgfPpY/IGKgiyxcYzGXhQgN32ZbTBzPo7&#10;f1OfS6liCIcMDVQibaZ1KCpyGKa+JY7cxXcOJcKu1LbDewx3jZ4nyUo7rDk2VNjSe0XFNb85A4dy&#10;n696ncoyvRyOsrz+fH2mM2Nex8N+DUpokH/xn/to4/zFAn6fiRfo7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w1i3BAAAA3AAAAA8AAAAAAAAAAAAAAAAAmAIAAGRycy9kb3du&#10;cmV2LnhtbFBLBQYAAAAABAAEAPUAAACGAwAAAAA=&#10;"/>
                      <v:oval id="Oval 165" o:spid="_x0000_s1031" style="position:absolute;left:11633;top:6978;width:5867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jgIMQA&#10;AADcAAAADwAAAGRycy9kb3ducmV2LnhtbERPTWsCMRC9F/wPYYTealatVbZGKWKLaKFULV6nm+lm&#10;7WaybKKm/74RCr3N433OdB5tLc7U+sqxgn4vA0FcOF1xqWC/e76bgPABWWPtmBT8kIf5rHMzxVy7&#10;C7/TeRtKkULY56jAhNDkUvrCkEXfcw1x4r5cazEk2JZSt3hJ4baWgyx7kBYrTg0GG1oYKr63J6tg&#10;Of44xpfN6+fb/jDMwiSiOYzWSt1249MjiEAx/Iv/3Cud5t+P4PpMuk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44CDEAAAA3AAAAA8AAAAAAAAAAAAAAAAAmAIAAGRycy9k&#10;b3ducmV2LnhtbFBLBQYAAAAABAAEAPUAAACJAwAAAAA=&#10;" fillcolor="#d8d8d8"/>
                      <v:oval id="Oval 166" o:spid="_x0000_s1032" style="position:absolute;left:11277;top:4368;width:5868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p+V8QA&#10;AADcAAAADwAAAGRycy9kb3ducmV2LnhtbERP22oCMRB9L/gPYYS+1axaL2yNUsQW0UKpWnydbqab&#10;tZvJsoma/n1TKPRtDuc6s0W0tbhQ6yvHCvq9DARx4XTFpYLD/uluCsIHZI21Y1LwTR4W887NDHPt&#10;rvxGl10oRQphn6MCE0KTS+kLQxZ9zzXEift0rcWQYFtK3eI1hdtaDrJsLC1WnBoMNrQ0VHztzlbB&#10;avJ+is/bl4/Xw3GYhWlEcxxtlLrtxscHEIFi+Bf/udc6zb8fw+8z6QI5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qflfEAAAA3AAAAA8AAAAAAAAAAAAAAAAAmAIAAGRycy9k&#10;b3ducmV2LnhtbFBLBQYAAAAABAAEAPUAAACJAwAAAAA=&#10;" fillcolor="#d8d8d8"/>
                      <v:oval id="Oval 167" o:spid="_x0000_s1033" style="position:absolute;left:17919;top:4368;width:5849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JIWsIA&#10;AADcAAAADwAAAGRycy9kb3ducmV2LnhtbERPTWvCQBC9C/0PyxR6041NTSV1FakU9OChab0P2TEJ&#10;ZmdDdhrTf98tCN7m8T5ntRldqwbqQ+PZwHyWgCIuvW24MvD99TFdggqCbLH1TAZ+KcBm/TBZYW79&#10;lT9pKKRSMYRDjgZqkS7XOpQ1OQwz3xFH7ux7hxJhX2nb4zWGu1Y/J0mmHTYcG2rs6L2m8lL8OAO7&#10;altkg05lkZ53e1lcTsdDOjfm6XHcvoESGuUuvrn3Ns5/eYX/Z+IFe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IkhawgAAANwAAAAPAAAAAAAAAAAAAAAAAJgCAABkcnMvZG93&#10;bnJldi54bWxQSwUGAAAAAAQABAD1AAAAhwMAAAAA&#10;"/>
                      <w10:anchorlock/>
                    </v:group>
                  </w:pict>
                </mc:Fallback>
              </mc:AlternateContent>
            </w:r>
          </w:p>
        </w:tc>
      </w:tr>
      <w:tr w:rsidR="00DB1E74" w:rsidRPr="009F6A32" w:rsidTr="00925DCF">
        <w:trPr>
          <w:jc w:val="center"/>
        </w:trPr>
        <w:tc>
          <w:tcPr>
            <w:tcW w:w="0" w:type="auto"/>
          </w:tcPr>
          <w:p w:rsidR="00DB1E74" w:rsidRPr="009F6A32" w:rsidRDefault="00DB1E74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</w:tcPr>
          <w:p w:rsidR="00DB1E74" w:rsidRPr="009F6A32" w:rsidRDefault="00DB1E74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3474085" cy="1056640"/>
                      <wp:effectExtent l="1905" t="3175" r="635" b="0"/>
                      <wp:docPr id="151" name="Полотно 15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33" name="Oval 1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05585" y="71755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Oval 1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9835" y="648335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6" name="Oval 1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8010" y="648335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Oval 1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05585" y="398145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8" name="Oval 1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05585" y="697865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9" name="Oval 158"/>
                              <wps:cNvSpPr>
                                <a:spLocks noChangeArrowheads="1"/>
                              </wps:cNvSpPr>
                              <wps:spPr bwMode="auto">
                                <a:xfrm rot="18779118">
                                  <a:off x="223520" y="105410"/>
                                  <a:ext cx="244475" cy="5765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Oval 159"/>
                              <wps:cNvSpPr>
                                <a:spLocks noChangeArrowheads="1"/>
                              </wps:cNvSpPr>
                              <wps:spPr bwMode="auto">
                                <a:xfrm rot="2905787">
                                  <a:off x="2900045" y="71755"/>
                                  <a:ext cx="244475" cy="5765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4A57E43" id="Полотно 151" o:spid="_x0000_s1026" editas="canvas" style="width:273.55pt;height:83.2pt;mso-position-horizontal-relative:char;mso-position-vertical-relative:line" coordsize="34740,10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">
                      <v:shape id="_x0000_s1027" type="#_x0000_t75" style="position:absolute;width:34740;height:10566;visibility:visible;mso-wrap-style:square">
                        <v:fill o:detectmouseclick="t"/>
                        <v:path o:connecttype="none"/>
                      </v:shape>
                      <v:oval id="Oval 153" o:spid="_x0000_s1028" style="position:absolute;left:15055;top:717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89JMEA&#10;AADcAAAADwAAAGRycy9kb3ducmV2LnhtbERPTWvCQBC9F/oflil4qxtdFEldRSqCPXhoWu9DdkyC&#10;2dmQHWP677sFobd5vM9Zb0ffqoH62AS2MJtmoIjL4BquLHx/HV5XoKIgO2wDk4UfirDdPD+tMXfh&#10;zp80FFKpFMIxRwu1SJdrHcuaPMZp6IgTdwm9R0mwr7Tr8Z7CfavnWbbUHhtODTV29F5TeS1u3sK+&#10;2hXLQRtZmMv+KIvr+fRhZtZOXsbdGyihUf7FD/fRpfnGwN8z6QK9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fPSTBAAAA3AAAAA8AAAAAAAAAAAAAAAAAmAIAAGRycy9kb3du&#10;cmV2LnhtbFBLBQYAAAAABAAEAPUAAACGAwAAAAA=&#10;"/>
                      <v:oval id="Oval 154" o:spid="_x0000_s1029" style="position:absolute;left:24898;top:6483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alUMEA&#10;AADcAAAADwAAAGRycy9kb3ducmV2LnhtbERPTWvCQBC9F/oflil4qxsblZK6ilQEPXhobO9DdkyC&#10;2dmQHWP8964g9DaP9zmL1eAa1VMXas8GJuMEFHHhbc2lgd/j9v0TVBBki41nMnCjAKvl68sCM+uv&#10;/EN9LqWKIRwyNFCJtJnWoajIYRj7ljhyJ985lAi7UtsOrzHcNfojSebaYc2xocKWvisqzvnFGdiU&#10;63ze61Rm6Wmzk9n577BPJ8aM3ob1FyihQf7FT/fOxvnpFB7PxAv0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2pVDBAAAA3AAAAA8AAAAAAAAAAAAAAAAAmAIAAGRycy9kb3du&#10;cmV2LnhtbFBLBQYAAAAABAAEAPUAAACGAwAAAAA=&#10;"/>
                      <v:oval id="Oval 155" o:spid="_x0000_s1030" style="position:absolute;left:5880;top:6483;width:2444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ievMEA&#10;AADcAAAADwAAAGRycy9kb3ducmV2LnhtbERPTWvCQBC9F/wPyxR6qxsbDCV1FVEKevDQaO9DdkyC&#10;2dmQncb4711B6G0e73MWq9G1aqA+NJ4NzKYJKOLS24YrA6fj9/snqCDIFlvPZOBGAVbLycsCc+uv&#10;/ENDIZWKIRxyNFCLdLnWoazJYZj6jjhyZ987lAj7StserzHctfojSTLtsOHYUGNHm5rKS/HnDGyr&#10;dZENOpV5et7uZH75PezTmTFvr+P6C5TQKP/ip3tn4/w0g8cz8QK9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9onrzBAAAA3AAAAA8AAAAAAAAAAAAAAAAAmAIAAGRycy9kb3du&#10;cmV2LnhtbFBLBQYAAAAABAAEAPUAAACGAwAAAAA=&#10;"/>
                      <v:oval id="Oval 156" o:spid="_x0000_s1031" style="position:absolute;left:15055;top:3981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CoscQA&#10;AADcAAAADwAAAGRycy9kb3ducmV2LnhtbERPW0vDMBR+F/wP4Qi+2VSHbtRmY4jK0MFwF/p6bI5N&#10;Z3NSmrjFf78IA9/Ox3c95SzaThxo8K1jBbdZDoK4drrlRsF283IzAeEDssbOMSn4JQ+z6eVFiYV2&#10;R/6gwzo0IoWwL1CBCaEvpPS1IYs+cz1x4r7cYDEkODRSD3hM4baTd3n+IC22nBoM9vRkqP5e/1gF&#10;z+PdPr6+Lz9X22qUh0lEU92/KXV9FeePIALF8C8+uxc6zR+N4e+ZdIGc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gqLHEAAAA3AAAAA8AAAAAAAAAAAAAAAAAmAIAAGRycy9k&#10;b3ducmV2LnhtbFBLBQYAAAAABAAEAPUAAACJAwAAAAA=&#10;" fillcolor="#d8d8d8"/>
                      <v:oval id="Oval 157" o:spid="_x0000_s1032" style="position:absolute;left:15055;top:6978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88w8YA&#10;AADcAAAADwAAAGRycy9kb3ducmV2LnhtbESPQU8CMRCF7yb+h2ZMvEFXCUhWCjEGjAESI2K4jttx&#10;u7qdbrYV6r93DiTeZvLevPfNbJF9q47UxyawgZthAYq4Crbh2sD+bTWYgooJ2WIbmAz8UoTF/PJi&#10;hqUNJ36l4y7VSkI4lmjApdSVWsfKkcc4DB2xaJ+h95hk7WttezxJuG/1bVFMtMeGpcFhR4+Oqu/d&#10;jzewvHv/yk+b7cfL/jAq0jSjO4zXxlxf5Yd7UIly+jefr5+t4I+EVp6RCfT8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z88w8YAAADcAAAADwAAAAAAAAAAAAAAAACYAgAAZHJz&#10;L2Rvd25yZXYueG1sUEsFBgAAAAAEAAQA9QAAAIsDAAAAAA==&#10;" fillcolor="#d8d8d8"/>
                      <v:oval id="Oval 158" o:spid="_x0000_s1033" style="position:absolute;left:2234;top:1054;width:2445;height:5766;rotation:-308115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CEVsMA&#10;AADcAAAADwAAAGRycy9kb3ducmV2LnhtbERPzYrCMBC+C75DGGEvoqnuWrQaRYQVL3vw5wGGZmyr&#10;zaQ20dZ9erOw4G0+vt9ZrFpTigfVrrCsYDSMQBCnVhecKTgdvwdTEM4jaywtk4InOVgtu50FJto2&#10;vKfHwWcihLBLUEHufZVI6dKcDLqhrYgDd7a1QR9gnUldYxPCTSnHURRLgwWHhhwr2uSUXg93o+B2&#10;n1Xjn99tf5ROYrpMvrLbNG6U+ui16zkIT61/i//dOx3mf87g75lwgV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ECEVsMAAADcAAAADwAAAAAAAAAAAAAAAACYAgAAZHJzL2Rv&#10;d25yZXYueG1sUEsFBgAAAAAEAAQA9QAAAIgDAAAAAA==&#10;"/>
                      <v:oval id="Oval 159" o:spid="_x0000_s1034" style="position:absolute;left:29000;top:717;width:2444;height:5766;rotation:317389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sZMUA&#10;AADcAAAADwAAAGRycy9kb3ducmV2LnhtbESPQU8CMRCF7yb+h2ZMvElXRUMWCtlISDwYo0DCdbId&#10;uovb6dIWWP69czDxNpP35r1vZovBd+pMMbWBDTyOClDEdbAtOwPbzephAiplZItdYDJwpQSL+e3N&#10;DEsbLvxN53V2SkI4lWigybkvtU51Qx7TKPTEou1D9JhljU7biBcJ951+KopX7bFlaWiwp7eG6p/1&#10;yRvY4XEVv54P1enjJTrvlp9xV5Ex93dDNQWVacj/5r/rdyv4Y8GXZ2QCP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AqxkxQAAANwAAAAPAAAAAAAAAAAAAAAAAJgCAABkcnMv&#10;ZG93bnJldi54bWxQSwUGAAAAAAQABAD1AAAAigMAAAAA&#10;"/>
                      <w10:anchorlock/>
                    </v:group>
                  </w:pict>
                </mc:Fallback>
              </mc:AlternateContent>
            </w:r>
          </w:p>
        </w:tc>
      </w:tr>
      <w:tr w:rsidR="00DB1E74" w:rsidRPr="009F6A32" w:rsidTr="00925DCF">
        <w:trPr>
          <w:jc w:val="center"/>
        </w:trPr>
        <w:tc>
          <w:tcPr>
            <w:tcW w:w="0" w:type="auto"/>
          </w:tcPr>
          <w:p w:rsidR="00DB1E74" w:rsidRPr="009F6A32" w:rsidRDefault="00DB1E74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0" w:type="auto"/>
          </w:tcPr>
          <w:p w:rsidR="00DB1E74" w:rsidRPr="009F6A32" w:rsidRDefault="00DB1E74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3474085" cy="1130935"/>
                      <wp:effectExtent l="1905" t="0" r="635" b="3175"/>
                      <wp:docPr id="143" name="Полотно 1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26" name="Oval 1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05585" y="71755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" name="Oval 1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05585" y="398145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9" name="Oval 147"/>
                              <wps:cNvSpPr>
                                <a:spLocks noChangeArrowheads="1"/>
                              </wps:cNvSpPr>
                              <wps:spPr bwMode="auto">
                                <a:xfrm rot="18779118">
                                  <a:off x="1094740" y="-12065"/>
                                  <a:ext cx="244475" cy="5765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0" name="Oval 148"/>
                              <wps:cNvSpPr>
                                <a:spLocks noChangeArrowheads="1"/>
                              </wps:cNvSpPr>
                              <wps:spPr bwMode="auto">
                                <a:xfrm rot="2905787">
                                  <a:off x="1913255" y="-12065"/>
                                  <a:ext cx="244475" cy="5765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Oval 149"/>
                              <wps:cNvSpPr>
                                <a:spLocks noChangeArrowheads="1"/>
                              </wps:cNvSpPr>
                              <wps:spPr bwMode="auto">
                                <a:xfrm rot="13889394">
                                  <a:off x="1094740" y="498475"/>
                                  <a:ext cx="244475" cy="5765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2" name="Oval 150"/>
                              <wps:cNvSpPr>
                                <a:spLocks noChangeArrowheads="1"/>
                              </wps:cNvSpPr>
                              <wps:spPr bwMode="auto">
                                <a:xfrm rot="7548465">
                                  <a:off x="1913255" y="498475"/>
                                  <a:ext cx="244475" cy="5765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BB42F76" id="Полотно 143" o:spid="_x0000_s1026" editas="canvas" style="width:273.55pt;height:89.05pt;mso-position-horizontal-relative:char;mso-position-vertical-relative:line" coordsize="34740,11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">
                      <v:shape id="_x0000_s1027" type="#_x0000_t75" style="position:absolute;width:34740;height:11309;visibility:visible;mso-wrap-style:square">
                        <v:fill o:detectmouseclick="t"/>
                        <v:path o:connecttype="none"/>
                      </v:shape>
                      <v:oval id="Oval 145" o:spid="_x0000_s1028" style="position:absolute;left:15055;top:717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EIYcEA&#10;AADcAAAADwAAAGRycy9kb3ducmV2LnhtbERPTWvCQBC9C/0PyxS86UaDoaSuIhVBDx4a2/uQHZNg&#10;djZkpzH9911B6G0e73PW29G1aqA+NJ4NLOYJKOLS24YrA1+Xw+wNVBBki61nMvBLAbabl8kac+vv&#10;/ElDIZWKIRxyNFCLdLnWoazJYZj7jjhyV987lAj7Stse7zHctXqZJJl22HBsqLGjj5rKW/HjDOyr&#10;XZENOpVVet0fZXX7Pp/ShTHT13H3DkpolH/x0320cf4yg8cz8QK9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qxCGHBAAAA3AAAAA8AAAAAAAAAAAAAAAAAmAIAAGRycy9kb3du&#10;cmV2LnhtbFBLBQYAAAAABAAEAPUAAACGAwAAAAA=&#10;"/>
                      <v:oval id="Oval 146" o:spid="_x0000_s1029" style="position:absolute;left:15055;top:3981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k+bMMA&#10;AADcAAAADwAAAGRycy9kb3ducmV2LnhtbERP22oCMRB9F/oPYQp902wtrbIaRYqW0griDV/HzXSz&#10;djNZNqmmf98UBN/mcK4znkZbizO1vnKs4LGXgSAunK64VLDbLrpDED4ga6wdk4Jf8jCd3HXGmGt3&#10;4TWdN6EUKYR9jgpMCE0upS8MWfQ91xAn7su1FkOCbSl1i5cUbmvZz7IXabHi1GCwoVdDxffmxyqY&#10;D/an+Pa5PK52h6csDCOaw/OHUg/3cTYCESiGm/jqftdpfn8A/8+kC+Tk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3k+bMMAAADcAAAADwAAAAAAAAAAAAAAAACYAgAAZHJzL2Rv&#10;d25yZXYueG1sUEsFBgAAAAAEAAQA9QAAAIgDAAAAAA==&#10;" fillcolor="#d8d8d8"/>
                      <v:oval id="Oval 147" o:spid="_x0000_s1030" style="position:absolute;left:10946;top:-121;width:2445;height:5766;rotation:-308115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/2678A&#10;AADcAAAADwAAAGRycy9kb3ducmV2LnhtbERPzWrCQBC+F3yHZYTe6sYUpUZXkUJpr2ofYMyOSTA7&#10;G3ZHk/r0bkHwNh/f76w2g2vVlUJsPBuYTjJQxKW3DVcGfg9fbx+goiBbbD2TgT+KsFmPXlZYWN/z&#10;jq57qVQK4ViggVqkK7SOZU0O48R3xIk7+eBQEgyVtgH7FO5anWfZXDtsODXU2NFnTeV5f3EGjmHX&#10;ZzOUXE9vcpDqwgO9fxvzOh62S1BCgzzFD/ePTfPzBfw/ky7Q6z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7/brvwAAANwAAAAPAAAAAAAAAAAAAAAAAJgCAABkcnMvZG93bnJl&#10;di54bWxQSwUGAAAAAAQABAD1AAAAhAMAAAAA&#10;" fillcolor="#d8d8d8"/>
                      <v:oval id="Oval 148" o:spid="_x0000_s1031" style="position:absolute;left:19132;top:-121;width:2445;height:5765;rotation:317389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TfGcUA&#10;AADcAAAADwAAAGRycy9kb3ducmV2LnhtbESPQUvDQBCF7wX/wzKCt3ajxSIxmxKUggcRW4Veh+x0&#10;k5qdjbvbNv575yB4m+G9ee+baj35QZ0ppj6wgdtFAYq4DbZnZ+DzYzN/AJUyssUhMBn4oQTr+mpW&#10;YWnDhbd03mWnJIRTiQa6nMdS69R25DEtwkgs2iFEj1nW6LSNeJFwP+i7olhpjz1LQ4cjPXXUfu1O&#10;3sAevzfxfXlsTq/30Xn3/Bb3DRlzcz01j6AyTfnf/Hf9YgV/KfjyjEyg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BN8ZxQAAANwAAAAPAAAAAAAAAAAAAAAAAJgCAABkcnMv&#10;ZG93bnJldi54bWxQSwUGAAAAAAQABAD1AAAAigMAAAAA&#10;"/>
                      <v:oval id="Oval 149" o:spid="_x0000_s1032" style="position:absolute;left:10946;top:4985;width:2445;height:5766;rotation:-842203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XqPsMA&#10;AADcAAAADwAAAGRycy9kb3ducmV2LnhtbERPTUvDQBC9C/0Pywje7KamaE27LcUgtOClVcTjkJ1m&#10;g9nZmB2b+O/dguBtHu9zVpvRt+pMfWwCG5hNM1DEVbAN1wbeXp9vF6CiIFtsA5OBH4qwWU+uVljY&#10;MPCBzkepVQrhWKABJ9IVWsfKkcc4DR1x4k6h9ygJ9rW2PQ4p3Lf6LsvutceGU4PDjp4cVZ/Hb2+g&#10;dMN7/ZJ/zMtSvrrFPrfN44MYc3M9bpeghEb5F/+5dzbNz2dweSZdo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zXqPsMAAADcAAAADwAAAAAAAAAAAAAAAACYAgAAZHJzL2Rv&#10;d25yZXYueG1sUEsFBgAAAAAEAAQA9QAAAIgDAAAAAA==&#10;"/>
                      <v:oval id="Oval 150" o:spid="_x0000_s1033" style="position:absolute;left:19132;top:4985;width:2445;height:5765;rotation:824493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UFbsYA&#10;AADcAAAADwAAAGRycy9kb3ducmV2LnhtbERPS2vCQBC+F/wPywi9SN1oRWrqJmhrQQ8KPrD0NmSn&#10;STA7G7Jbk/57tyD0Nh/fc+ZpZypxpcaVlhWMhhEI4szqknMFp+PH0wsI55E1VpZJwS85SJPewxxj&#10;bVve0/XgcxFC2MWooPC+jqV0WUEG3dDWxIH7to1BH2CTS91gG8JNJcdRNJUGSw4NBdb0VlB2OfwY&#10;BdVkPdsNTpPz1/Zzc+bV+74dLZZKPfa7xSsIT53/F9/dax3mP4/h75lwgUx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rUFbsYAAADcAAAADwAAAAAAAAAAAAAAAACYAgAAZHJz&#10;L2Rvd25yZXYueG1sUEsFBgAAAAAEAAQA9QAAAIsDAAAAAA==&#10;" fillcolor="#d8d8d8"/>
                      <w10:anchorlock/>
                    </v:group>
                  </w:pict>
                </mc:Fallback>
              </mc:AlternateContent>
            </w:r>
          </w:p>
        </w:tc>
      </w:tr>
      <w:tr w:rsidR="00DB1E74" w:rsidRPr="009F6A32" w:rsidTr="00925DCF">
        <w:trPr>
          <w:jc w:val="center"/>
        </w:trPr>
        <w:tc>
          <w:tcPr>
            <w:tcW w:w="0" w:type="auto"/>
          </w:tcPr>
          <w:p w:rsidR="00DB1E74" w:rsidRPr="009F6A32" w:rsidRDefault="00DB1E74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</w:tcPr>
          <w:p w:rsidR="00DB1E74" w:rsidRPr="009F6A32" w:rsidRDefault="00DB1E74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3474085" cy="1438910"/>
                      <wp:effectExtent l="1905" t="14605" r="635" b="3810"/>
                      <wp:docPr id="135" name="Полотно 13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20" name="Oval 137"/>
                              <wps:cNvSpPr>
                                <a:spLocks noChangeArrowheads="1"/>
                              </wps:cNvSpPr>
                              <wps:spPr bwMode="auto">
                                <a:xfrm rot="21412741">
                                  <a:off x="1505585" y="0"/>
                                  <a:ext cx="244475" cy="5765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1" name="Oval 138"/>
                              <wps:cNvSpPr>
                                <a:spLocks noChangeArrowheads="1"/>
                              </wps:cNvSpPr>
                              <wps:spPr bwMode="auto">
                                <a:xfrm rot="2905787">
                                  <a:off x="1913255" y="92075"/>
                                  <a:ext cx="244475" cy="5765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2" name="Oval 139"/>
                              <wps:cNvSpPr>
                                <a:spLocks noChangeArrowheads="1"/>
                              </wps:cNvSpPr>
                              <wps:spPr bwMode="auto">
                                <a:xfrm rot="13889394">
                                  <a:off x="1164590" y="602615"/>
                                  <a:ext cx="244475" cy="5765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3" name="Oval 140"/>
                              <wps:cNvSpPr>
                                <a:spLocks noChangeArrowheads="1"/>
                              </wps:cNvSpPr>
                              <wps:spPr bwMode="auto">
                                <a:xfrm rot="7548465">
                                  <a:off x="1867535" y="582930"/>
                                  <a:ext cx="244475" cy="5765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" name="Oval 141"/>
                              <wps:cNvSpPr>
                                <a:spLocks noChangeArrowheads="1"/>
                              </wps:cNvSpPr>
                              <wps:spPr bwMode="auto">
                                <a:xfrm rot="18779118">
                                  <a:off x="1164590" y="127000"/>
                                  <a:ext cx="244475" cy="5765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Oval 142"/>
                              <wps:cNvSpPr>
                                <a:spLocks noChangeArrowheads="1"/>
                              </wps:cNvSpPr>
                              <wps:spPr bwMode="auto">
                                <a:xfrm rot="21412741">
                                  <a:off x="1547495" y="748665"/>
                                  <a:ext cx="244475" cy="5765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889E1DE" id="Полотно 135" o:spid="_x0000_s1026" editas="canvas" style="width:273.55pt;height:113.3pt;mso-position-horizontal-relative:char;mso-position-vertical-relative:line" coordsize="34740,14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">
                      <v:shape id="_x0000_s1027" type="#_x0000_t75" style="position:absolute;width:34740;height:14389;visibility:visible;mso-wrap-style:square">
                        <v:fill o:detectmouseclick="t"/>
                        <v:path o:connecttype="none"/>
                      </v:shape>
                      <v:oval id="Oval 137" o:spid="_x0000_s1028" style="position:absolute;left:15055;width:2445;height:5765;rotation:-20453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7RecQA&#10;AADcAAAADwAAAGRycy9kb3ducmV2LnhtbESPzWoDMQyE74W+g1Eht8bbPYRkGyeU0kIIJeTvAdS1&#10;urvUlhfbTZy3rw6F3iRmNPNpuS7eqQvFNAQ28DStQBG3wQ7cGTif3h/noFJGtugCk4EbJViv7u+W&#10;2Nhw5QNdjrlTEsKpQQN9zmOjdWp78pimYSQW7StEj1nW2Gkb8Srh3um6qmba48DS0ONIrz2138cf&#10;b2Drbh9vczfsdlRo8RnrfVnUnTGTh/LyDCpTyf/mv+uNFfxa8OUZmU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u0XnEAAAA3AAAAA8AAAAAAAAAAAAAAAAAmAIAAGRycy9k&#10;b3ducmV2LnhtbFBLBQYAAAAABAAEAPUAAACJAwAAAAA=&#10;" fillcolor="#d8d8d8"/>
                      <v:oval id="Oval 138" o:spid="_x0000_s1029" style="position:absolute;left:19132;top:921;width:2445;height:5765;rotation:317389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3/+cQA&#10;AADcAAAADwAAAGRycy9kb3ducmV2LnhtbERP22oCMRB9L/QfwhR8KZpdKUVWo4giCILWC+jjsJm9&#10;6GaybqJu/94UCr7N4VxnNGlNJe7UuNKygrgXgSBOrS45V3DYL7oDEM4ja6wsk4JfcjAZv7+NMNH2&#10;wVu673wuQgi7BBUU3teJlC4tyKDr2Zo4cJltDPoAm1zqBh8h3FSyH0Xf0mDJoaHAmmYFpZfdzShI&#10;43a6zq6Dz6/N8SxP+eq8/snmSnU+2ukQhKfWv8T/7qUO8/sx/D0TLpDj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d//nEAAAA3AAAAA8AAAAAAAAAAAAAAAAAmAIAAGRycy9k&#10;b3ducmV2LnhtbFBLBQYAAAAABAAEAPUAAACJAwAAAAA=&#10;" fillcolor="#d8d8d8"/>
                      <v:oval id="Oval 139" o:spid="_x0000_s1030" style="position:absolute;left:11645;top:6026;width:2445;height:5766;rotation:-842203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Xq+cIA&#10;AADcAAAADwAAAGRycy9kb3ducmV2LnhtbERPTWvCQBC9C/6HZYRepG6MUEp0lSJYehKNQnscsmM2&#10;Njsbstsk/ntXEHqbx/uc1Wawteio9ZVjBfNZAoK4cLriUsH5tHt9B+EDssbaMSm4kYfNejxaYaZd&#10;z0fq8lCKGMI+QwUmhCaT0heGLPqZa4gjd3GtxRBhW0rdYh/DbS3TJHmTFiuODQYb2hoqfvM/q2C6&#10;OC2+bb8/nPPe/Xymt8vVbDulXibDxxJEoCH8i5/uLx3npyk8nokX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er5wgAAANwAAAAPAAAAAAAAAAAAAAAAAJgCAABkcnMvZG93&#10;bnJldi54bWxQSwUGAAAAAAQABAD1AAAAhwMAAAAA&#10;" fillcolor="#d8d8d8"/>
                      <v:oval id="Oval 140" o:spid="_x0000_s1031" style="position:absolute;left:18674;top:5829;width:2445;height:5766;rotation:824493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A2KMYA&#10;AADcAAAADwAAAGRycy9kb3ducmV2LnhtbERPS2vCQBC+F/wPywi9SN1oRWrqJmhrQQ8KPrD0NmSn&#10;STA7G7Jbk/57tyD0Nh/fc+ZpZypxpcaVlhWMhhEI4szqknMFp+PH0wsI55E1VpZJwS85SJPewxxj&#10;bVve0/XgcxFC2MWooPC+jqV0WUEG3dDWxIH7to1BH2CTS91gG8JNJcdRNJUGSw4NBdb0VlB2OfwY&#10;BdVkPdsNTpPz1/Zzc+bV+74dLZZKPfa7xSsIT53/F9/dax3mj5/h75lwgUx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CA2KMYAAADcAAAADwAAAAAAAAAAAAAAAACYAgAAZHJz&#10;L2Rvd25yZXYueG1sUEsFBgAAAAAEAAQA9QAAAIsDAAAAAA==&#10;" fillcolor="#d8d8d8"/>
                      <v:oval id="Oval 141" o:spid="_x0000_s1032" style="position:absolute;left:11645;top:1270;width:2445;height:5766;rotation:-308115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i9FcIA&#10;AADcAAAADwAAAGRycy9kb3ducmV2LnhtbERPzYrCMBC+L/gOYQQvi6YWLVqNIgsrXjys6wMMzdhW&#10;m0ltoq0+vREW9jYf3+8s152pxJ0aV1pWMB5FIIgzq0vOFRx/v4czEM4ja6wsk4IHOViveh9LTLVt&#10;+YfuB5+LEMIuRQWF93UqpcsKMuhGtiYO3Mk2Bn2ATS51g20IN5WMoyiRBksODQXW9FVQdjncjILr&#10;bV7H++f2c5xNEzpPJ/l1lrRKDfrdZgHCU+f/xX/unQ7z4wm8nwkXyN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mL0VwgAAANwAAAAPAAAAAAAAAAAAAAAAAJgCAABkcnMvZG93&#10;bnJldi54bWxQSwUGAAAAAAQABAD1AAAAhwMAAAAA&#10;"/>
                      <v:oval id="Oval 142" o:spid="_x0000_s1033" style="position:absolute;left:15474;top:7486;width:2445;height:5766;rotation:-20453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ly4cEA&#10;AADcAAAADwAAAGRycy9kb3ducmV2LnhtbERP22oCMRB9L/gPYYS+1awLLboaRaQFkSKt9QPGzbi7&#10;mEyWJGr8e1Mo9G0O5zrzZbJGXMmHzrGC8agAQVw73XGj4PDz8TIBESKyRuOYFNwpwHIxeJpjpd2N&#10;v+m6j43IIRwqVNDG2FdShroli2HkeuLMnZy3GDP0jdQebzncGlkWxZu02HFuaLGndUv1eX+xCrbm&#10;/vk+Md1uR4mmR19+pWnZKPU8TKsZiEgp/ov/3Bud55ev8PtMvk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ZcuHBAAAA3AAAAA8AAAAAAAAAAAAAAAAAmAIAAGRycy9kb3du&#10;cmV2LnhtbFBLBQYAAAAABAAEAPUAAACGAwAAAAA=&#10;" fillcolor="#d8d8d8"/>
                      <w10:anchorlock/>
                    </v:group>
                  </w:pict>
                </mc:Fallback>
              </mc:AlternateContent>
            </w:r>
          </w:p>
        </w:tc>
      </w:tr>
      <w:tr w:rsidR="00DB1E74" w:rsidRPr="009F6A32" w:rsidTr="00925DCF">
        <w:trPr>
          <w:jc w:val="center"/>
        </w:trPr>
        <w:tc>
          <w:tcPr>
            <w:tcW w:w="0" w:type="auto"/>
          </w:tcPr>
          <w:p w:rsidR="00DB1E74" w:rsidRPr="009F6A32" w:rsidRDefault="00DB1E74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sz w:val="28"/>
                <w:szCs w:val="28"/>
              </w:rPr>
              <w:lastRenderedPageBreak/>
              <w:t>16</w:t>
            </w:r>
          </w:p>
        </w:tc>
        <w:tc>
          <w:tcPr>
            <w:tcW w:w="0" w:type="auto"/>
          </w:tcPr>
          <w:p w:rsidR="00DB1E74" w:rsidRPr="009F6A32" w:rsidRDefault="00DB1E74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3474085" cy="1056640"/>
                      <wp:effectExtent l="1905" t="2540" r="635" b="0"/>
                      <wp:docPr id="128" name="Полотно 12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14" name="Oval 1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05585" y="71755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5" name="Oval 1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68070" y="398145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Oval 1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05585" y="398145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8" name="Oval 1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05585" y="697865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Oval 1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33575" y="398145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093BF37" id="Полотно 128" o:spid="_x0000_s1026" editas="canvas" style="width:273.55pt;height:83.2pt;mso-position-horizontal-relative:char;mso-position-vertical-relative:line" coordsize="34740,10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">
                      <v:shape id="_x0000_s1027" type="#_x0000_t75" style="position:absolute;width:34740;height:10566;visibility:visible;mso-wrap-style:square">
                        <v:fill o:detectmouseclick="t"/>
                        <v:path o:connecttype="none"/>
                      </v:shape>
                      <v:oval id="Oval 130" o:spid="_x0000_s1028" style="position:absolute;left:15055;top:717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P5MMIA&#10;AADcAAAADwAAAGRycy9kb3ducmV2LnhtbERPTWvCQBC9C/6HZYTedJOmSkldRSoFPXhobO9DdkyC&#10;2dmQncb037sFobd5vM9Zb0fXqoH60Hg2kC4SUMSltw1XBr7OH/NXUEGQLbaeycAvBdhuppM15tbf&#10;+JOGQioVQzjkaKAW6XKtQ1mTw7DwHXHkLr53KBH2lbY93mK4a/Vzkqy0w4ZjQ40dvddUXosfZ2Bf&#10;7YrVoDNZZpf9QZbX79MxS415mo27N1BCo/yLH+6DjfPTF/h7Jl6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Q/kwwgAAANwAAAAPAAAAAAAAAAAAAAAAAJgCAABkcnMvZG93&#10;bnJldi54bWxQSwUGAAAAAAQABAD1AAAAhwMAAAAA&#10;"/>
                      <v:oval id="Oval 131" o:spid="_x0000_s1029" style="position:absolute;left:10680;top:3981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9cq8IA&#10;AADcAAAADwAAAGRycy9kb3ducmV2LnhtbERPTUvDQBC9C/6HZQRvZpOGFIndlmIR6sGDab0P2WkS&#10;mp0N2Wma/vuuIHibx/uc1WZ2vZpoDJ1nA1mSgiKuve24MXA8fLy8ggqCbLH3TAZuFGCzfnxYYWn9&#10;lb9pqqRRMYRDiQZakaHUOtQtOQyJH4gjd/KjQ4lwbLQd8RrDXa8XabrUDjuODS0O9N5Sfa4uzsCu&#10;2VbLSedS5KfdXorzz9dnnhnz/DRv30AJzfIv/nPvbZyfFfD7TLxAr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D1yrwgAAANwAAAAPAAAAAAAAAAAAAAAAAJgCAABkcnMvZG93&#10;bnJldi54bWxQSwUGAAAAAAQABAD1AAAAhwMAAAAA&#10;"/>
                      <v:oval id="Oval 132" o:spid="_x0000_s1030" style="position:absolute;left:15055;top:3981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lRSsMA&#10;AADcAAAADwAAAGRycy9kb3ducmV2LnhtbERP22oCMRB9L/QfwhR8q1mVqqxGKaKltIJ4w9dxM91s&#10;u5ksm1TTv28KBd/mcK4znUdbiwu1vnKsoNfNQBAXTldcKjjsV49jED4ga6wdk4If8jCf3d9NMdfu&#10;ylu67EIpUgj7HBWYEJpcSl8Ysui7riFO3IdrLYYE21LqFq8p3Nayn2VDabHi1GCwoYWh4mv3bRUs&#10;R8fP+PK+Pm8Op0EWxhHN6elNqc5DfJ6ACBTDTfzvftVpfm8If8+kC+T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lRSsMAAADcAAAADwAAAAAAAAAAAAAAAACYAgAAZHJzL2Rv&#10;d25yZXYueG1sUEsFBgAAAAAEAAQA9QAAAIgDAAAAAA==&#10;" fillcolor="#d8d8d8"/>
                      <v:oval id="Oval 133" o:spid="_x0000_s1031" style="position:absolute;left:15055;top:6978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pgo8YA&#10;AADcAAAADwAAAGRycy9kb3ducmV2LnhtbESPQU8CMRCF7yb+h2ZMuEkXjEhWCjEEiRESI2K4jttx&#10;u7KdbrYV6r93DibeZvLevPfNbJF9q07UxyawgdGwAEVcBdtwbWD/9ng9BRUTssU2MBn4oQiL+eXF&#10;DEsbzvxKp12qlYRwLNGAS6krtY6VI49xGDpi0T5D7zHJ2tfa9niWcN/qcVFMtMeGpcFhR0tH1XH3&#10;7Q2s7t6/8nqz/XjZH26KNM3oDrfPxgyu8sM9qEQ5/Zv/rp+s4I+EVp6RCf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Ipgo8YAAADcAAAADwAAAAAAAAAAAAAAAACYAgAAZHJz&#10;L2Rvd25yZXYueG1sUEsFBgAAAAAEAAQA9QAAAIsDAAAAAA==&#10;" fillcolor="#d8d8d8"/>
                      <v:oval id="Oval 134" o:spid="_x0000_s1032" style="position:absolute;left:19335;top:3981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JWrsIA&#10;AADcAAAADwAAAGRycy9kb3ducmV2LnhtbERPTWvCQBC9C/0PyxR6000MSpu6ilQK9tCDsb0P2TEJ&#10;ZmdDdozx37uFgrd5vM9ZbUbXqoH60Hg2kM4SUMSltw1XBn6On9NXUEGQLbaeycCNAmzWT5MV5tZf&#10;+UBDIZWKIRxyNFCLdLnWoazJYZj5jjhyJ987lAj7StserzHctXqeJEvtsOHYUGNHHzWV5+LiDOyq&#10;bbEcdCaL7LTby+L8+/2Vpca8PI/bd1BCozzE/+69jfPTN/h7Jl6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QlauwgAAANwAAAAPAAAAAAAAAAAAAAAAAJgCAABkcnMvZG93&#10;bnJldi54bWxQSwUGAAAAAAQABAD1AAAAhwMAAAAA&#10;"/>
                      <w10:anchorlock/>
                    </v:group>
                  </w:pict>
                </mc:Fallback>
              </mc:AlternateContent>
            </w:r>
          </w:p>
        </w:tc>
      </w:tr>
      <w:tr w:rsidR="00DB1E74" w:rsidRPr="009F6A32" w:rsidTr="00925DCF">
        <w:trPr>
          <w:jc w:val="center"/>
        </w:trPr>
        <w:tc>
          <w:tcPr>
            <w:tcW w:w="0" w:type="auto"/>
          </w:tcPr>
          <w:p w:rsidR="00DB1E74" w:rsidRPr="009F6A32" w:rsidRDefault="00DB1E74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0" w:type="auto"/>
          </w:tcPr>
          <w:p w:rsidR="00DB1E74" w:rsidRPr="009F6A32" w:rsidRDefault="00DB1E74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3474085" cy="1056640"/>
                      <wp:effectExtent l="1905" t="0" r="635" b="1905"/>
                      <wp:docPr id="117" name="Полотно 1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05" name="Oval 1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05585" y="71755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6" name="Oval 1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68070" y="398145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" name="Oval 1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05585" y="398145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" name="Oval 1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05585" y="697865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" name="Oval 1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33575" y="398145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0" name="Oval 1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68070" y="697865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1" name="Oval 1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33575" y="697865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2" name="Oval 1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68070" y="71755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" name="Oval 1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33575" y="71755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5847601" id="Полотно 117" o:spid="_x0000_s1026" editas="canvas" style="width:273.55pt;height:83.2pt;mso-position-horizontal-relative:char;mso-position-vertical-relative:line" coordsize="34740,10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">
                      <v:shape id="_x0000_s1027" type="#_x0000_t75" style="position:absolute;width:34740;height:10566;visibility:visible;mso-wrap-style:square">
                        <v:fill o:detectmouseclick="t"/>
                        <v:path o:connecttype="none"/>
                      </v:shape>
                      <v:oval id="Oval 119" o:spid="_x0000_s1028" style="position:absolute;left:15055;top:717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bKdsEA&#10;AADcAAAADwAAAGRycy9kb3ducmV2LnhtbERPTWvCQBC9C/6HZQq96caGSEldRZSCPXgw2vuQHZNg&#10;djZkpzH9992C4G0e73NWm9G1aqA+NJ4NLOYJKOLS24YrA5fz5+wdVBBki61nMvBLATbr6WSFufV3&#10;PtFQSKViCIccDdQiXa51KGtyGOa+I47c1fcOJcK+0rbHewx3rX5LkqV22HBsqLGjXU3lrfhxBvbV&#10;tlgOOpUsve4Pkt2+j1/pwpjXl3H7AUpolKf44T7YOD/J4P+ZeIFe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WynbBAAAA3AAAAA8AAAAAAAAAAAAAAAAAmAIAAGRycy9kb3du&#10;cmV2LnhtbFBLBQYAAAAABAAEAPUAAACGAwAAAAA=&#10;"/>
                      <v:oval id="Oval 120" o:spid="_x0000_s1029" style="position:absolute;left:10680;top:3981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RUAcEA&#10;AADcAAAADwAAAGRycy9kb3ducmV2LnhtbERPTWvCQBC9F/wPyxR6qxsbDCV1FVEKevDQaO9DdkyC&#10;2dmQncb4711B6G0e73MWq9G1aqA+NJ4NzKYJKOLS24YrA6fj9/snqCDIFlvPZOBGAVbLycsCc+uv&#10;/ENDIZWKIRxyNFCLdLnWoazJYZj6jjhyZ987lAj7StserzHctfojSTLtsOHYUGNHm5rKS/HnDGyr&#10;dZENOpV5et7uZH75PezTmTFvr+P6C5TQKP/ip3tn4/wkg8cz8QK9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EVAHBAAAA3AAAAA8AAAAAAAAAAAAAAAAAmAIAAGRycy9kb3du&#10;cmV2LnhtbFBLBQYAAAAABAAEAPUAAACGAwAAAAA=&#10;"/>
                      <v:oval id="Oval 121" o:spid="_x0000_s1030" style="position:absolute;left:15055;top:3981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xiDMMA&#10;AADcAAAADwAAAGRycy9kb3ducmV2LnhtbERP20oDMRB9F/oPYQq+2aSKtmybFhGVogXpjb6Om3Gz&#10;dTNZNrGNf98IBd/mcK4znSfXiCN1ofasYThQIIhLb2quNGw3LzdjECEiG2w8k4ZfCjCf9a6mWBh/&#10;4hUd17ESOYRDgRpsjG0hZSgtOQwD3xJn7st3DmOGXSVNh6cc7hp5q9SDdFhzbrDY0pOl8nv94zQ8&#10;j3aH9Pq+/PzY7u9UHCe0+/s3ra/76XECIlKK/+KLe2HyfDWCv2fyBXJ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xiDMMAAADcAAAADwAAAAAAAAAAAAAAAACYAgAAZHJzL2Rv&#10;d25yZXYueG1sUEsFBgAAAAAEAAQA9QAAAIgDAAAAAA==&#10;" fillcolor="#d8d8d8"/>
                      <v:oval id="Oval 122" o:spid="_x0000_s1031" style="position:absolute;left:15055;top:6978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2fsYA&#10;AADcAAAADwAAAGRycy9kb3ducmV2LnhtbESPQUsDMRCF70L/Q5iCN5uoaMu2aRFRERWktdLrdDNu&#10;VjeTZRPb+O+dg+BthvfmvW8WqxI6daAhtZEtnE8MKOI6upYbC9u3+7MZqJSRHXaRycIPJVgtRycL&#10;rFw88poOm9woCeFUoQWfc19pnWpPAdMk9sSifcQhYJZ1aLQb8CjhodMXxlzrgC1Lg8eebj3VX5vv&#10;YOFu+v5ZHp5f9q/b3aXJs4J+d/Vk7em43MxBZSr53/x3/egE3witPCMT6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VP2fsYAAADcAAAADwAAAAAAAAAAAAAAAACYAgAAZHJz&#10;L2Rvd25yZXYueG1sUEsFBgAAAAAEAAQA9QAAAIsDAAAAAA==&#10;" fillcolor="#d8d8d8"/>
                      <v:oval id="Oval 123" o:spid="_x0000_s1032" style="position:absolute;left:19335;top:3981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9T5cQA&#10;AADcAAAADwAAAGRycy9kb3ducmV2LnhtbERPTU8CMRC9m/gfmiHhJi0aBVcKMUYIQRMjYriO23G7&#10;up1utgXKv7ckJtzm5X3OZJZcI/bUhdqzhuFAgSAuvam50rD5mF+NQYSIbLDxTBqOFGA2vbyYYGH8&#10;gd9pv46VyCEcCtRgY2wLKUNpyWEY+JY4c9++cxgz7CppOjzkcNfIa6XupMOac4PFlp4slb/rndPw&#10;PPr8SYuX16+3zfZGxXFCu71dad3vpccHEJFSPIv/3UuT56t7OD2TL5D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fU+XEAAAA3AAAAA8AAAAAAAAAAAAAAAAAmAIAAGRycy9k&#10;b3ducmV2LnhtbFBLBQYAAAAABAAEAPUAAACJAwAAAAA=&#10;" fillcolor="#d8d8d8"/>
                      <v:oval id="Oval 124" o:spid="_x0000_s1033" style="position:absolute;left:10680;top:6978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xspcYA&#10;AADcAAAADwAAAGRycy9kb3ducmV2LnhtbESPQU8CMRCF7yb+h2ZMuEkXjEhWCjEEiRESI2K4jttx&#10;u7KdbrYV6r93DibeZvLevPfNbJF9q07UxyawgdGwAEVcBdtwbWD/9ng9BRUTssU2MBn4oQiL+eXF&#10;DEsbzvxKp12qlYRwLNGAS6krtY6VI49xGDpi0T5D7zHJ2tfa9niWcN/qcVFMtMeGpcFhR0tH1XH3&#10;7Q2s7t6/8nqz/XjZH26KNM3oDrfPxgyu8sM9qEQ5/Zv/rp+s4I8EX56RCf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vxspcYAAADcAAAADwAAAAAAAAAAAAAAAACYAgAAZHJz&#10;L2Rvd25yZXYueG1sUEsFBgAAAAAEAAQA9QAAAIsDAAAAAA==&#10;" fillcolor="#d8d8d8"/>
                      <v:oval id="Oval 125" o:spid="_x0000_s1034" style="position:absolute;left:19335;top:6978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RaqMEA&#10;AADc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6awt8z8QK9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0WqjBAAAA3AAAAA8AAAAAAAAAAAAAAAAAmAIAAGRycy9kb3du&#10;cmV2LnhtbFBLBQYAAAAABAAEAPUAAACGAwAAAAA=&#10;"/>
                      <v:oval id="Oval 126" o:spid="_x0000_s1035" style="position:absolute;left:10680;top:717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bE38EA&#10;AADcAAAADwAAAGRycy9kb3ducmV2LnhtbERPTWvCQBC9C/0PyxS86SYGpaSuIhVBDx4a2/uQHZNg&#10;djZkpzH9911B6G0e73PW29G1aqA+NJ4NpPMEFHHpbcOVga/LYfYGKgiyxdYzGfilANvNy2SNufV3&#10;/qShkErFEA45GqhFulzrUNbkMMx9Rxy5q+8dSoR9pW2P9xjuWr1IkpV22HBsqLGjj5rKW/HjDOyr&#10;XbEadCbL7Lo/yvL2fT5lqTHT13H3DkpolH/x0320cX66gMcz8QK9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mxN/BAAAA3AAAAA8AAAAAAAAAAAAAAAAAmAIAAGRycy9kb3du&#10;cmV2LnhtbFBLBQYAAAAABAAEAPUAAACGAwAAAAA=&#10;"/>
                      <v:oval id="Oval 127" o:spid="_x0000_s1036" style="position:absolute;left:19335;top:717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phRMEA&#10;AADc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6awd8z8QK9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qYUTBAAAA3AAAAA8AAAAAAAAAAAAAAAAAmAIAAGRycy9kb3du&#10;cmV2LnhtbFBLBQYAAAAABAAEAPUAAACGAwAAAAA=&#10;"/>
                      <w10:anchorlock/>
                    </v:group>
                  </w:pict>
                </mc:Fallback>
              </mc:AlternateContent>
            </w:r>
          </w:p>
        </w:tc>
      </w:tr>
      <w:tr w:rsidR="00DB1E74" w:rsidRPr="009F6A32" w:rsidTr="00925DCF">
        <w:trPr>
          <w:jc w:val="center"/>
        </w:trPr>
        <w:tc>
          <w:tcPr>
            <w:tcW w:w="0" w:type="auto"/>
          </w:tcPr>
          <w:p w:rsidR="00DB1E74" w:rsidRPr="009F6A32" w:rsidRDefault="00DB1E74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0" w:type="auto"/>
          </w:tcPr>
          <w:p w:rsidR="00DB1E74" w:rsidRPr="009F6A32" w:rsidRDefault="00DB1E74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3474085" cy="1056640"/>
                      <wp:effectExtent l="1905" t="4445" r="635" b="0"/>
                      <wp:docPr id="104" name="Полотно 10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88" name="Oval 1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05585" y="71755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Oval 1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68070" y="398145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Oval 1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05585" y="398145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Oval 1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05585" y="697865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Oval 1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33575" y="398145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Oval 1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68070" y="697865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Oval 1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33575" y="697865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Oval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68070" y="71755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Oval 1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33575" y="71755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Oval 1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30450" y="71755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Oval 1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30450" y="398145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Oval 1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30450" y="697865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Oval 1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398145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2" name="Oval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697865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" name="Oval 1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71755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CCCC9E6" id="Полотно 100" o:spid="_x0000_s1026" editas="canvas" style="width:273.55pt;height:83.2pt;mso-position-horizontal-relative:char;mso-position-vertical-relative:line" coordsize="34740,10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">
                      <v:shape id="_x0000_s1027" type="#_x0000_t75" style="position:absolute;width:34740;height:10566;visibility:visible;mso-wrap-style:square">
                        <v:fill o:detectmouseclick="t"/>
                        <v:path o:connecttype="none"/>
                      </v:shape>
                      <v:oval id="Oval 102" o:spid="_x0000_s1028" style="position:absolute;left:15055;top:717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M11b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rYxLH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wzXVvwAAANsAAAAPAAAAAAAAAAAAAAAAAJgCAABkcnMvZG93bnJl&#10;di54bWxQSwUGAAAAAAQABAD1AAAAhAMAAAAA&#10;"/>
                      <v:oval id="Oval 103" o:spid="_x0000_s1029" style="position:absolute;left:10680;top:3981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+QTsQA&#10;AADbAAAADwAAAGRycy9kb3ducmV2LnhtbESPQWvCQBSE74X+h+UJvdWNDYqNrhIaCnrowbS9P7LP&#10;JJh9G7KvMf33XaHgcZiZb5jtfnKdGmkIrWcDi3kCirjytuXawNfn+/MaVBBki51nMvBLAfa7x4ct&#10;ZtZf+URjKbWKEA4ZGmhE+kzrUDXkMMx9Txy9sx8cSpRDre2A1wh3nX5JkpV22HJcaLCnt4aqS/nj&#10;DBR1Xq5GncoyPRcHWV6+P47pwpin2ZRvQAlNcg//tw/WwPoV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PkE7EAAAA2wAAAA8AAAAAAAAAAAAAAAAAmAIAAGRycy9k&#10;b3ducmV2LnhtbFBLBQYAAAAABAAEAPUAAACJAwAAAAA=&#10;"/>
                      <v:oval id="Oval 104" o:spid="_x0000_s1030" style="position:absolute;left:15055;top:3981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AKlcMA&#10;AADbAAAADwAAAGRycy9kb3ducmV2LnhtbESPQWvCQBSE70L/w/IKvekmBqVNXUUqBXvowdjeH9ln&#10;Esy+DdlnjP/eLRQ8DjPzDbPajK5VA/Wh8WwgnSWgiEtvG64M/Bw/p6+ggiBbbD2TgRsF2KyfJivM&#10;rb/ygYZCKhUhHHI0UIt0udahrMlhmPmOOHon3zuUKPtK2x6vEe5aPU+SpXbYcFyosaOPmspzcXEG&#10;dtW2WA46k0V22u1lcf79/spSY16ex+07KKFRHuH/9t4aeEvh7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AKlcMAAADbAAAADwAAAAAAAAAAAAAAAACYAgAAZHJzL2Rv&#10;d25yZXYueG1sUEsFBgAAAAAEAAQA9QAAAIgDAAAAAA==&#10;"/>
                      <v:oval id="Oval 105" o:spid="_x0000_s1031" style="position:absolute;left:15055;top:6978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KU4sMA&#10;AADbAAAADwAAAGRycy9kb3ducmV2LnhtbESPQWvCQBSE70L/w/IKvelGg6LRVaRS0EMPxvb+yD6T&#10;YPZtyL7G9N93hYLHYWa+YTa7wTWqpy7Ung1MJwko4sLbmksDX5eP8RJUEGSLjWcy8EsBdtuX0QYz&#10;6+98pj6XUkUIhwwNVCJtpnUoKnIYJr4ljt7Vdw4lyq7UtsN7hLtGz5JkoR3WHBcqbOm9ouKW/zgD&#10;h3KfL3qdyjy9Ho4yv31/ntKpMW+vw34NSmiQZ/i/fbQGVjN4fIk/QG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KU4sMAAADbAAAADwAAAAAAAAAAAAAAAACYAgAAZHJzL2Rv&#10;d25yZXYueG1sUEsFBgAAAAAEAAQA9QAAAIgDAAAAAA==&#10;"/>
                      <v:oval id="Oval 106" o:spid="_x0000_s1032" style="position:absolute;left:19335;top:3981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Yd48YA&#10;AADbAAAADwAAAGRycy9kb3ducmV2LnhtbESP3WoCMRSE7wu+QzhC72q2lba6GqWUtogWxD+8PW5O&#10;N9tuTpZN1PTtG6Hg5TAz3zDjabS1OFHrK8cK7nsZCOLC6YpLBdvN+90AhA/IGmvHpOCXPEwnnZsx&#10;5tqdeUWndShFgrDPUYEJocml9IUhi77nGuLkfbnWYkiyLaVu8ZzgtpYPWfYkLVacFgw29Gqo+Fkf&#10;rYK35913/Fh8HpbbfT8Lg4hm/zhX6rYbX0YgAsVwDf+3Z1rBsA+XL+kHyM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Yd48YAAADbAAAADwAAAAAAAAAAAAAAAACYAgAAZHJz&#10;L2Rvd25yZXYueG1sUEsFBgAAAAAEAAQA9QAAAIsDAAAAAA==&#10;" fillcolor="#d8d8d8"/>
                      <v:oval id="Oval 107" o:spid="_x0000_s1033" style="position:absolute;left:10680;top:6978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epDcQA&#10;AADbAAAADwAAAGRycy9kb3ducmV2LnhtbESPQWvCQBSE70L/w/IKvenGpoaauopUCnrw0LTeH9ln&#10;Esy+DdnXmP77bkHwOMzMN8xqM7pWDdSHxrOB+SwBRVx623Bl4PvrY/oKKgiyxdYzGfilAJv1w2SF&#10;ufVX/qShkEpFCIccDdQiXa51KGtyGGa+I47e2fcOJcq+0rbHa4S7Vj8nSaYdNhwXauzovabyUvw4&#10;A7tqW2SDTmWRnnd7WVxOx0M6N+bpcdy+gRIa5R6+tffWwPIF/r/EH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XqQ3EAAAA2wAAAA8AAAAAAAAAAAAAAAAAmAIAAGRycy9k&#10;b3ducmV2LnhtbFBLBQYAAAAABAAEAPUAAACJAwAAAAA=&#10;"/>
                      <v:oval id="Oval 108" o:spid="_x0000_s1034" style="position:absolute;left:19335;top:6978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sMlsMA&#10;AADbAAAADwAAAGRycy9kb3ducmV2LnhtbESPQWvCQBSE74X+h+UVvNWNDRFNXUUqgj300Kj3R/aZ&#10;BLNvQ/Y1xn/vFgo9DjPzDbPajK5VA/Wh8WxgNk1AEZfeNlwZOB33rwtQQZAttp7JwJ0CbNbPTyvM&#10;rb/xNw2FVCpCOORooBbpcq1DWZPDMPUdcfQuvncoUfaVtj3eIty1+i1J5tphw3Ghxo4+aiqvxY8z&#10;sKu2xXzQqWTpZXeQ7Hr++kxnxkxexu07KKFR/sN/7YM1sMzg90v8AXr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sMlsMAAADbAAAADwAAAAAAAAAAAAAAAACYAgAAZHJzL2Rv&#10;d25yZXYueG1sUEsFBgAAAAAEAAQA9QAAAIgDAAAAAA==&#10;"/>
                      <v:oval id="Oval 109" o:spid="_x0000_s1035" style="position:absolute;left:10680;top:717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mS4cMA&#10;AADbAAAADwAAAGRycy9kb3ducmV2LnhtbESPQWvCQBSE70L/w/IKvelGg6FNXUUqBT300NjeH9ln&#10;Esy+DdlnjP/eFQo9DjPzDbPajK5VA/Wh8WxgPktAEZfeNlwZ+Dl+Tl9BBUG22HomAzcKsFk/TVaY&#10;W3/lbxoKqVSEcMjRQC3S5VqHsiaHYeY74uidfO9QouwrbXu8Rrhr9SJJMu2w4bhQY0cfNZXn4uIM&#10;7KptkQ06lWV62u1lef79OqRzY16ex+07KKFR/sN/7b018JbB4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mS4cMAAADbAAAADwAAAAAAAAAAAAAAAACYAgAAZHJzL2Rv&#10;d25yZXYueG1sUEsFBgAAAAAEAAQA9QAAAIgDAAAAAA==&#10;"/>
                      <v:oval id="Oval 110" o:spid="_x0000_s1036" style="position:absolute;left:19335;top:717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U3esMA&#10;AADbAAAADwAAAGRycy9kb3ducmV2LnhtbESPQWvCQBSE70L/w/IKvenGBq1GV5FKwR48NOr9kX0m&#10;wezbkH2N6b/vFgoeh5n5hllvB9eonrpQezYwnSSgiAtvay4NnE8f4wWoIMgWG89k4IcCbDdPozVm&#10;1t/5i/pcShUhHDI0UIm0mdahqMhhmPiWOHpX3zmUKLtS2w7vEe4a/Zokc+2w5rhQYUvvFRW3/NsZ&#10;2Je7fN7rVGbpdX+Q2e1y/Eynxrw8D7sVKKFBHuH/9sEaWL7B35f4A/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U3esMAAADbAAAADwAAAAAAAAAAAAAAAACYAgAAZHJzL2Rv&#10;d25yZXYueG1sUEsFBgAAAAAEAAQA9QAAAIgDAAAAAA==&#10;"/>
                      <v:oval id="Oval 111" o:spid="_x0000_s1037" style="position:absolute;left:23304;top:717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KPksIA&#10;AADbAAAADwAAAGRycy9kb3ducmV2LnhtbERPW0vDMBR+F/wP4Qh7c6kbalebjSFuiBNkN/p6bI5N&#10;tTkpTdzivzcPgo8f371cRNuJEw2+dazgZpyBIK6dbrlRcNivrnMQPiBr7ByTgh/ysJhfXpRYaHfm&#10;LZ12oREphH2BCkwIfSGlrw1Z9GPXEyfuww0WQ4JDI/WA5xRuOznJsjtpseXUYLCnR0P11+7bKni6&#10;P37G9eb1/e1QTbOQRzTV7YtSo6u4fAARKIZ/8Z/7WSuYpbHpS/oBcv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go+SwgAAANsAAAAPAAAAAAAAAAAAAAAAAJgCAABkcnMvZG93&#10;bnJldi54bWxQSwUGAAAAAAQABAD1AAAAhwMAAAAA&#10;" fillcolor="#d8d8d8"/>
                      <v:oval id="Oval 112" o:spid="_x0000_s1038" style="position:absolute;left:23304;top:3981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4qCcYA&#10;AADbAAAADwAAAGRycy9kb3ducmV2LnhtbESP3WoCMRSE7wu+QzhC72pWpa1ujVLEFtFC8ad4e7o5&#10;3azdnCybqOnbN0Khl8PMfMNMZtHW4kytrxwr6PcyEMSF0xWXCva7l7sRCB+QNdaOScEPeZhNOzcT&#10;zLW78IbO21CKBGGfowITQpNL6QtDFn3PNcTJ+3KtxZBkW0rd4iXBbS0HWfYgLVacFgw2NDdUfG9P&#10;VsHi8eMYX9dvn+/7wzALo4jmcL9S6rYbn59ABIrhP/zXXmoF4zFcv6QfIK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s4qCcYAAADbAAAADwAAAAAAAAAAAAAAAACYAgAAZHJz&#10;L2Rvd25yZXYueG1sUEsFBgAAAAAEAAQA9QAAAIsDAAAAAA==&#10;" fillcolor="#d8d8d8"/>
                      <v:oval id="Oval 113" o:spid="_x0000_s1039" style="position:absolute;left:23304;top:6978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X6eMYA&#10;AADcAAAADwAAAGRycy9kb3ducmV2LnhtbESPQUsDMRCF70L/Q5iCN5uoaMu2aRFRERWktdLrdDNu&#10;VjeTZRPb+O+dg+BthvfmvW8WqxI6daAhtZEtnE8MKOI6upYbC9u3+7MZqJSRHXaRycIPJVgtRycL&#10;rFw88poOm9woCeFUoQWfc19pnWpPAdMk9sSifcQhYJZ1aLQb8CjhodMXxlzrgC1Lg8eebj3VX5vv&#10;YOFu+v5ZHp5f9q/b3aXJs4J+d/Vk7em43MxBZSr53/x3/egE3wi+PCMT6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yX6eMYAAADcAAAADwAAAAAAAAAAAAAAAACYAgAAZHJz&#10;L2Rvd25yZXYueG1sUEsFBgAAAAAEAAQA9QAAAIsDAAAAAA==&#10;" fillcolor="#d8d8d8"/>
                      <v:oval id="Oval 114" o:spid="_x0000_s1040" style="position:absolute;left:27584;top:3981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lf48MA&#10;AADcAAAADwAAAGRycy9kb3ducmV2LnhtbERP30sCQRB+D/wflhF8y12LSi5XESkJDSIzfJ1up9vT&#10;29njdtP1v2+FoLf5+H7OZJZcI47UhdqzhtFQgSAuvam50rD9eL4egwgR2WDjmTScKcBs2ruaYGH8&#10;id/puImVyCEcCtRgY2wLKUNpyWEY+pY4c9++cxgz7CppOjzlcNfIG6XupcOac4PFlhaWysPmx2l4&#10;evjcp+X69ettu7tVcZzQ7u5WWg/6af4IIlKK/+I/94vJ89UILs/kC+T0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lf48MAAADcAAAADwAAAAAAAAAAAAAAAACYAgAAZHJzL2Rv&#10;d25yZXYueG1sUEsFBgAAAAAEAAQA9QAAAIgDAAAAAA==&#10;" fillcolor="#d8d8d8"/>
                      <v:oval id="Oval 115" o:spid="_x0000_s1041" style="position:absolute;left:27584;top:6978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vBlMMA&#10;AADcAAAADwAAAGRycy9kb3ducmV2LnhtbERP30sCQRB+D/wflhF8y10NSy5XiSgJDSIzfJ1up9uz&#10;29njdtP1v3eFoLf5+H7ObJFcIw7UhdqzhtFQgSAuvam50rD9eL6egggR2WDjmTScKMBi3ruaYWH8&#10;kd/psImVyCEcCtRgY2wLKUNpyWEY+pY4c9++cxgz7CppOjzmcNfIsVK30mHNucFiS4+Wyp/Nr9Pw&#10;dPe5T8v169fbdnej4jSh3U1WWg/66eEeRKQU/8V/7heT56sxXJ7JF8j5G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vBlMMAAADcAAAADwAAAAAAAAAAAAAAAACYAgAAZHJzL2Rv&#10;d25yZXYueG1sUEsFBgAAAAAEAAQA9QAAAIgDAAAAAA==&#10;" fillcolor="#d8d8d8"/>
                      <v:oval id="Oval 116" o:spid="_x0000_s1042" style="position:absolute;left:27584;top:717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dkD8MA&#10;AADcAAAADwAAAGRycy9kb3ducmV2LnhtbERP30sCQRB+D/wflhF6y12VSi5XCakQDSIzfJ1up9uz&#10;29njdtX1v2+FoLf5+H7OdJ5cI47UhdqzhuFAgSAuvam50rD9eL6ZgAgR2WDjmTScKcB81ruaYmH8&#10;id/puImVyCEcCtRgY2wLKUNpyWEY+JY4c9++cxgz7CppOjzlcNfIkVJ30mHNucFiSwtL5c/m4DQ8&#10;3X/u08v69ettuxurOElod7crra/76fEBRKQU/8V/7qXJ89UYLs/kC+T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dkD8MAAADcAAAADwAAAAAAAAAAAAAAAACYAgAAZHJzL2Rv&#10;d25yZXYueG1sUEsFBgAAAAAEAAQA9QAAAIgDAAAAAA==&#10;" fillcolor="#d8d8d8"/>
                      <w10:anchorlock/>
                    </v:group>
                  </w:pict>
                </mc:Fallback>
              </mc:AlternateContent>
            </w:r>
          </w:p>
        </w:tc>
      </w:tr>
      <w:tr w:rsidR="00DB1E74" w:rsidRPr="009F6A32" w:rsidTr="00925DCF">
        <w:trPr>
          <w:jc w:val="center"/>
        </w:trPr>
        <w:tc>
          <w:tcPr>
            <w:tcW w:w="0" w:type="auto"/>
          </w:tcPr>
          <w:p w:rsidR="00DB1E74" w:rsidRPr="009F6A32" w:rsidRDefault="00DB1E74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0" w:type="auto"/>
          </w:tcPr>
          <w:p w:rsidR="00DB1E74" w:rsidRPr="009F6A32" w:rsidRDefault="00DB1E74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3474085" cy="1056640"/>
                      <wp:effectExtent l="1905" t="1270" r="635" b="0"/>
                      <wp:docPr id="90" name="Полотно 9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79" name="Oval 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63320" y="175895"/>
                                  <a:ext cx="58483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Oval 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63320" y="475615"/>
                                  <a:ext cx="586740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Oval 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90420" y="375285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Oval 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90420" y="675005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Oval 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90420" y="48895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Oval 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6435" y="375285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Oval 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6435" y="675005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Oval 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6435" y="48895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5B4536B" id="Полотно 90" o:spid="_x0000_s1026" editas="canvas" style="width:273.55pt;height:83.2pt;mso-position-horizontal-relative:char;mso-position-vertical-relative:line" coordsize="34740,10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">
                      <v:shape id="_x0000_s1027" type="#_x0000_t75" style="position:absolute;width:34740;height:10566;visibility:visible;mso-wrap-style:square">
                        <v:fill o:detectmouseclick="t"/>
                        <v:path o:connecttype="none"/>
                      </v:shape>
                      <v:oval id="Oval 92" o:spid="_x0000_s1028" style="position:absolute;left:11633;top:1758;width:5848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rgacMA&#10;AADbAAAADwAAAGRycy9kb3ducmV2LnhtbESPQWvCQBSE70L/w/IKvenGBq1GV5FKwR48NOr9kX0m&#10;wezbkH2N6b/vFgoeh5n5hllvB9eonrpQezYwnSSgiAtvay4NnE8f4wWoIMgWG89k4IcCbDdPozVm&#10;1t/5i/pcShUhHDI0UIm0mdahqMhhmPiWOHpX3zmUKLtS2w7vEe4a/Zokc+2w5rhQYUvvFRW3/NsZ&#10;2Je7fN7rVGbpdX+Q2e1y/Eynxrw8D7sVKKFBHuH/9sEaeFvC35f4A/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rgacMAAADbAAAADwAAAAAAAAAAAAAAAACYAgAAZHJzL2Rv&#10;d25yZXYueG1sUEsFBgAAAAAEAAQA9QAAAIgDAAAAAA==&#10;"/>
                      <v:oval id="Oval 93" o:spid="_x0000_s1029" style="position:absolute;left:11633;top:4756;width:5867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Gw0sUA&#10;AADbAAAADwAAAGRycy9kb3ducmV2LnhtbESPQWsCMRSE74X+h/AKvdWsSu2yGqWIlmILpVbx+tw8&#10;N1s3L8sm1fjvm4LQ4zAz3zCTWbSNOFHna8cK+r0MBHHpdM2Vgs3X8iEH4QOyxsYxKbiQh9n09maC&#10;hXZn/qTTOlQiQdgXqMCE0BZS+tKQRd9zLXHyDq6zGJLsKqk7PCe4beQgy0bSYs1pwWBLc0Plcf1j&#10;FSyett/x5e19/7HZDbOQRzS7x5VS93fxeQwiUAz/4Wv7VSvI+/D3Jf0AO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YbDSxQAAANsAAAAPAAAAAAAAAAAAAAAAAJgCAABkcnMv&#10;ZG93bnJldi54bWxQSwUGAAAAAAQABAD1AAAAigMAAAAA&#10;" fillcolor="#d8d8d8"/>
                      <v:oval id="Oval 94" o:spid="_x0000_s1030" style="position:absolute;left:20904;top:3752;width:2444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MupcUA&#10;AADbAAAADwAAAGRycy9kb3ducmV2LnhtbESPQWsCMRSE74X+h/AKvdVsldplNUoRLUULpVbx+tw8&#10;N9tuXpZNqvHfN4LQ4zAz3zDjabSNOFLna8cKHnsZCOLS6ZorBZuvxUMOwgdkjY1jUnAmD9PJ7c0Y&#10;C+1O/EnHdahEgrAvUIEJoS2k9KUhi77nWuLkHVxnMSTZVVJ3eEpw28h+lg2lxZrTgsGWZobKn/Wv&#10;VTB/3n7H19X7/mOzG2Qhj2h2T0ul7u/iywhEoBj+w9f2m1aQ9+HyJf0AO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sy6lxQAAANsAAAAPAAAAAAAAAAAAAAAAAJgCAABkcnMv&#10;ZG93bnJldi54bWxQSwUGAAAAAAQABAD1AAAAigMAAAAA&#10;" fillcolor="#d8d8d8"/>
                      <v:oval id="Oval 95" o:spid="_x0000_s1031" style="position:absolute;left:20904;top:6750;width:2444;height:19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+LPsUA&#10;AADbAAAADwAAAGRycy9kb3ducmV2LnhtbESPQWsCMRSE74X+h/AK3mq2ldplNUopKkULpVbx+tw8&#10;N9tuXpZNqvHfN4LQ4zAz3zDjabSNOFLna8cKHvoZCOLS6ZorBZuv+X0OwgdkjY1jUnAmD9PJ7c0Y&#10;C+1O/EnHdahEgrAvUIEJoS2k9KUhi77vWuLkHVxnMSTZVVJ3eEpw28jHLBtKizWnBYMtvRoqf9a/&#10;VsHsefsdF6v3/cdmN8hCHtHsnpZK9e7iywhEoBj+w9f2m1aQD+DyJf0AO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/4s+xQAAANsAAAAPAAAAAAAAAAAAAAAAAJgCAABkcnMv&#10;ZG93bnJldi54bWxQSwUGAAAAAAQABAD1AAAAigMAAAAA&#10;" fillcolor="#d8d8d8"/>
                      <v:oval id="Oval 96" o:spid="_x0000_s1032" style="position:absolute;left:20904;top:488;width:2444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YTSsUA&#10;AADbAAAADwAAAGRycy9kb3ducmV2LnhtbESPW2sCMRSE34X+h3AKfdOsvS5bo5TSFrGFUi/4ero5&#10;blY3J8smavrvTUHwcZiZb5jRJNpGHKjztWMFw0EGgrh0uuZKwXLx3s9B+ICssXFMCv7Iw2R81Rth&#10;od2Rf+gwD5VIEPYFKjAhtIWUvjRk0Q9cS5y8jesshiS7SuoOjwluG3mbZY/SYs1pwWBLr4bK3Xxv&#10;Fbw9rbbx4/Pr93u5vstCHtGsH2ZK3VzHl2cQgWK4hM/tqVaQ38P/l/QD5Pg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FhNKxQAAANsAAAAPAAAAAAAAAAAAAAAAAJgCAABkcnMv&#10;ZG93bnJldi54bWxQSwUGAAAAAAQABAD1AAAAigMAAAAA&#10;" fillcolor="#d8d8d8"/>
                      <v:oval id="Oval 97" o:spid="_x0000_s1033" style="position:absolute;left:6864;top:3752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KaS8MA&#10;AADbAAAADwAAAGRycy9kb3ducmV2LnhtbESPwWrDMBBE74X8g9hAb42cGofgRA4hoZAeeqjT3hdr&#10;YxtbK2NtHffvq0Khx2Fm3jD7w+x6NdEYWs8G1qsEFHHlbcu1gY/ry9MWVBBki71nMvBNAQ7F4mGP&#10;ufV3fqeplFpFCIccDTQiQ651qBpyGFZ+II7ezY8OJcqx1nbEe4S7Xj8nyUY7bDkuNDjQqaGqK7+c&#10;gXN9LDeTTiVLb+eLZN3n22u6NuZxOR93oIRm+Q//tS/WwDaD3y/xB+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KaS8MAAADbAAAADwAAAAAAAAAAAAAAAACYAgAAZHJzL2Rv&#10;d25yZXYueG1sUEsFBgAAAAAEAAQA9QAAAIgDAAAAAA==&#10;"/>
                      <v:oval id="Oval 98" o:spid="_x0000_s1034" style="position:absolute;left:6864;top:6750;width:2445;height:19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AEPMMA&#10;AADbAAAADwAAAGRycy9kb3ducmV2LnhtbESPQWvCQBSE70L/w/IKvelGg0FSV5FKwR56MLb3R/aZ&#10;BLNvQ/YZ4793CwWPw8x8w6y3o2vVQH1oPBuYzxJQxKW3DVcGfk6f0xWoIMgWW89k4E4BtpuXyRpz&#10;6298pKGQSkUIhxwN1CJdrnUoa3IYZr4jjt7Z9w4lyr7StsdbhLtWL5Ik0w4bjgs1dvRRU3kprs7A&#10;vtoV2aBTWabn/UGWl9/vr3RuzNvruHsHJTTKM/zfPlgDqwz+vsQfoD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AEPMMAAADbAAAADwAAAAAAAAAAAAAAAACYAgAAZHJzL2Rv&#10;d25yZXYueG1sUEsFBgAAAAAEAAQA9QAAAIgDAAAAAA==&#10;"/>
                      <v:oval id="Oval 99" o:spid="_x0000_s1035" style="position:absolute;left:6864;top:488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yhp8QA&#10;AADbAAAADwAAAGRycy9kb3ducmV2LnhtbESPQWvCQBSE74X+h+UJvdWNDVqJrhIaCnrowbS9P7LP&#10;JJh9G7KvMf33XaHgcZiZb5jtfnKdGmkIrWcDi3kCirjytuXawNfn+/MaVBBki51nMvBLAfa7x4ct&#10;ZtZf+URjKbWKEA4ZGmhE+kzrUDXkMMx9Txy9sx8cSpRDre2A1wh3nX5JkpV22HJcaLCnt4aqS/nj&#10;DBR1Xq5GncoyPRcHWV6+P47pwpin2ZRvQAlNcg//tw/WwPoV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coafEAAAA2wAAAA8AAAAAAAAAAAAAAAAAmAIAAGRycy9k&#10;b3ducmV2LnhtbFBLBQYAAAAABAAEAPUAAACJAwAAAAA=&#10;"/>
                      <w10:anchorlock/>
                    </v:group>
                  </w:pict>
                </mc:Fallback>
              </mc:AlternateContent>
            </w:r>
          </w:p>
        </w:tc>
      </w:tr>
      <w:tr w:rsidR="00DB1E74" w:rsidRPr="009F6A32" w:rsidTr="00925DCF">
        <w:trPr>
          <w:jc w:val="center"/>
        </w:trPr>
        <w:tc>
          <w:tcPr>
            <w:tcW w:w="0" w:type="auto"/>
          </w:tcPr>
          <w:p w:rsidR="00DB1E74" w:rsidRPr="009F6A32" w:rsidRDefault="00DB1E74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0" w:type="auto"/>
          </w:tcPr>
          <w:p w:rsidR="00DB1E74" w:rsidRPr="009F6A32" w:rsidRDefault="00DB1E74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3474085" cy="1056640"/>
                      <wp:effectExtent l="1905" t="0" r="635" b="3175"/>
                      <wp:docPr id="80" name="Полотно 8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70" name="Oval 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90420" y="375285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Oval 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90420" y="675005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Oval 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90420" y="48895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Oval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6435" y="375285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Oval 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6435" y="675005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Oval 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6435" y="48895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Oval 88"/>
                              <wps:cNvSpPr>
                                <a:spLocks noChangeArrowheads="1"/>
                              </wps:cNvSpPr>
                              <wps:spPr bwMode="auto">
                                <a:xfrm rot="2693337">
                                  <a:off x="2330450" y="318770"/>
                                  <a:ext cx="950595" cy="2559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Oval 89"/>
                              <wps:cNvSpPr>
                                <a:spLocks noChangeArrowheads="1"/>
                              </wps:cNvSpPr>
                              <wps:spPr bwMode="auto">
                                <a:xfrm rot="2693337">
                                  <a:off x="982980" y="318770"/>
                                  <a:ext cx="950595" cy="2559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1128270" id="Полотно 80" o:spid="_x0000_s1026" editas="canvas" style="width:273.55pt;height:83.2pt;mso-position-horizontal-relative:char;mso-position-vertical-relative:line" coordsize="34740,10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">
                      <v:shape id="_x0000_s1027" type="#_x0000_t75" style="position:absolute;width:34740;height:10566;visibility:visible;mso-wrap-style:square">
                        <v:fill o:detectmouseclick="t"/>
                        <v:path o:connecttype="none"/>
                      </v:shape>
                      <v:oval id="Oval 82" o:spid="_x0000_s1028" style="position:absolute;left:20904;top:3752;width:2444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BJ9MAA&#10;AADbAAAADwAAAGRycy9kb3ducmV2LnhtbERPTWvCQBC9F/wPywje6kaDtqSuIopgDz001fuQHZNg&#10;djZkxxj/ffcgeHy879VmcI3qqQu1ZwOzaQKKuPC25tLA6e/w/gkqCLLFxjMZeFCAzXr0tsLM+jv/&#10;Up9LqWIIhwwNVCJtpnUoKnIYpr4ljtzFdw4lwq7UtsN7DHeNnifJUjusOTZU2NKuouKa35yBfbnN&#10;l71OZZFe9kdZXM8/3+nMmMl42H6BEhrkJX66j9bAR1wfv8Qfo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WBJ9MAAAADbAAAADwAAAAAAAAAAAAAAAACYAgAAZHJzL2Rvd25y&#10;ZXYueG1sUEsFBgAAAAAEAAQA9QAAAIUDAAAAAA==&#10;"/>
                      <v:oval id="Oval 83" o:spid="_x0000_s1029" style="position:absolute;left:20904;top:6750;width:2444;height:19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TA9cUA&#10;AADbAAAADwAAAGRycy9kb3ducmV2LnhtbESP3WoCMRSE7wt9h3AK3tWsSqusRimipbSC+Ie3x83p&#10;ZtvNybJJNX37piB4OczMN8xkFm0tztT6yrGCXjcDQVw4XXGpYL9bPo5A+ICssXZMCn7Jw2x6fzfB&#10;XLsLb+i8DaVIEPY5KjAhNLmUvjBk0XddQ5y8T9daDEm2pdQtXhLc1rKfZc/SYsVpwWBDc0PF9/bH&#10;KlgMD1/x9WN1Wu+PgyyMIprj07tSnYf4MgYRKIZb+Np+0wqGPfj/kn6An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tMD1xQAAANsAAAAPAAAAAAAAAAAAAAAAAJgCAABkcnMv&#10;ZG93bnJldi54bWxQSwUGAAAAAAQABAD1AAAAigMAAAAA&#10;" fillcolor="#d8d8d8"/>
                      <v:oval id="Oval 84" o:spid="_x0000_s1030" style="position:absolute;left:20904;top:488;width:2444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r7GcYA&#10;AADbAAAADwAAAGRycy9kb3ducmV2LnhtbESPX0vDMBTF3wW/Q7iCbzbVoRu12RiiMnQw3B/6em2u&#10;TWdzU5q4xW+/CAMfD+ec3+GUs2g7caDBt44V3GY5COLa6ZYbBdvNy80EhA/IGjvHpOCXPMymlxcl&#10;Ftod+YMO69CIBGFfoAITQl9I6WtDFn3meuLkfbnBYkhyaKQe8JjgtpN3ef4gLbacFgz29GSo/l7/&#10;WAXP490+vr4vP1fbapSHSURT3b8pdX0V548gAsXwHz63F1rBeAR/X9IPkNMT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yr7GcYAAADbAAAADwAAAAAAAAAAAAAAAACYAgAAZHJz&#10;L2Rvd25yZXYueG1sUEsFBgAAAAAEAAQA9QAAAIsDAAAAAA==&#10;" fillcolor="#d8d8d8"/>
                      <v:oval id="Oval 85" o:spid="_x0000_s1031" style="position:absolute;left:6864;top:3752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NjbcYA&#10;AADbAAAADwAAAGRycy9kb3ducmV2LnhtbESP3WoCMRSE7wu+QzhC72pWbatsjVLEFtFC8ad4e7o5&#10;3azdnCybqOnbN0Khl8PMfMNMZtHW4kytrxwr6PcyEMSF0xWXCva7l7sxCB+QNdaOScEPeZhNOzcT&#10;zLW78IbO21CKBGGfowITQpNL6QtDFn3PNcTJ+3KtxZBkW0rd4iXBbS0HWfYoLVacFgw2NDdUfG9P&#10;VsFi9HGMr+u3z/f9YZiFcURzeFgpdduNz08gAsXwH/5rL7WC0T1cv6QfIK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MNjbcYAAADbAAAADwAAAAAAAAAAAAAAAACYAgAAZHJz&#10;L2Rvd25yZXYueG1sUEsFBgAAAAAEAAQA9QAAAIsDAAAAAA==&#10;" fillcolor="#d8d8d8"/>
                      <v:oval id="Oval 86" o:spid="_x0000_s1032" style="position:absolute;left:6864;top:6750;width:2445;height:19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fqbMMA&#10;AADbAAAADwAAAGRycy9kb3ducmV2LnhtbESPQWvCQBSE74X+h+UVvNWNDVFJXUUqgj300Kj3R/aZ&#10;BLNvQ/Y1xn/vFgo9DjPzDbPajK5VA/Wh8WxgNk1AEZfeNlwZOB33r0tQQZAttp7JwJ0CbNbPTyvM&#10;rb/xNw2FVCpCOORooBbpcq1DWZPDMPUdcfQuvncoUfaVtj3eIty1+i1J5tphw3Ghxo4+aiqvxY8z&#10;sKu2xXzQqWTpZXeQ7Hr++kxnxkxexu07KKFR/sN/7YM1sMjg90v8AXr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fqbMMAAADbAAAADwAAAAAAAAAAAAAAAACYAgAAZHJzL2Rv&#10;d25yZXYueG1sUEsFBgAAAAAEAAQA9QAAAIgDAAAAAA==&#10;"/>
                      <v:oval id="Oval 87" o:spid="_x0000_s1033" style="position:absolute;left:6864;top:488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V0G8MA&#10;AADbAAAADwAAAGRycy9kb3ducmV2LnhtbESPQWvCQBSE70L/w/IKvelGg2lJXUUqBT300NjeH9ln&#10;Esy+DdlnjP/eFQo9DjPzDbPajK5VA/Wh8WxgPktAEZfeNlwZ+Dl+Tt9ABUG22HomAzcKsFk/TVaY&#10;W3/lbxoKqVSEcMjRQC3S5VqHsiaHYeY74uidfO9QouwrbXu8Rrhr9SJJMu2w4bhQY0cfNZXn4uIM&#10;7KptkQ06lWV62u1lef79OqRzY16ex+07KKFR/sN/7b018JrB4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V0G8MAAADbAAAADwAAAAAAAAAAAAAAAACYAgAAZHJzL2Rv&#10;d25yZXYueG1sUEsFBgAAAAAEAAQA9QAAAIgDAAAAAA==&#10;"/>
                      <v:oval id="Oval 88" o:spid="_x0000_s1034" style="position:absolute;left:23304;top:3187;width:9506;height:2559;rotation:29418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OGzcEA&#10;AADbAAAADwAAAGRycy9kb3ducmV2LnhtbESP0YrCMBRE3wX/IVzBF9FU0Spdo8jCsvpo9QMuzd22&#10;u81NTaJ2/94Igo/DzJxh1tvONOJGzteWFUwnCQjiwuqaSwXn09d4BcIHZI2NZVLwTx62m35vjZm2&#10;dz7SLQ+liBD2GSqoQmgzKX1RkUE/sS1x9H6sMxiidKXUDu8Rbho5S5JUGqw5LlTY0mdFxV9+NQq+&#10;Xb76dZd6NJ3TfNHYqzuk5JQaDrrdB4hAXXiHX+29VrBcwvNL/AF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Ths3BAAAA2wAAAA8AAAAAAAAAAAAAAAAAmAIAAGRycy9kb3du&#10;cmV2LnhtbFBLBQYAAAAABAAEAPUAAACGAwAAAAA=&#10;" fillcolor="#d8d8d8"/>
                      <v:oval id="Oval 89" o:spid="_x0000_s1035" style="position:absolute;left:9829;top:3187;width:9506;height:2559;rotation:29418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boQsMA&#10;AADbAAAADwAAAGRycy9kb3ducmV2LnhtbERPy4rCMBTdC/MP4Q64EU11oUM1yjAgiCj4QnR3ae60&#10;HZubkkRb5+snC2GWh/OeLVpTiQc5X1pWMBwkIIgzq0vOFZyOy/4HCB+QNVaWScGTPCzmb50Zpto2&#10;vKfHIeQihrBPUUERQp1K6bOCDPqBrYkj922dwRChy6V22MRwU8lRkoylwZJjQ4E1fRWU3Q53o+Cy&#10;2xzvm/H615uz2zW3/bW3/amV6r63n1MQgdrwL365V1rBJI6NX+IP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boQsMAAADbAAAADwAAAAAAAAAAAAAAAACYAgAAZHJzL2Rv&#10;d25yZXYueG1sUEsFBgAAAAAEAAQA9QAAAIgDAAAAAA==&#10;"/>
                      <w10:anchorlock/>
                    </v:group>
                  </w:pict>
                </mc:Fallback>
              </mc:AlternateContent>
            </w:r>
          </w:p>
        </w:tc>
      </w:tr>
      <w:tr w:rsidR="00DB1E74" w:rsidRPr="009F6A32" w:rsidTr="00925DC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E74" w:rsidRPr="009F6A32" w:rsidRDefault="00DB1E74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E74" w:rsidRPr="009F6A32" w:rsidRDefault="00DB1E74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3474085" cy="1056640"/>
                      <wp:effectExtent l="1905" t="3175" r="635" b="0"/>
                      <wp:docPr id="72" name="Полотно 7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64" name="Oval 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90420" y="675005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Oval 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6435" y="48895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Oval 76"/>
                              <wps:cNvSpPr>
                                <a:spLocks noChangeArrowheads="1"/>
                              </wps:cNvSpPr>
                              <wps:spPr bwMode="auto">
                                <a:xfrm rot="2693337">
                                  <a:off x="2330450" y="318770"/>
                                  <a:ext cx="950595" cy="2559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Oval 77"/>
                              <wps:cNvSpPr>
                                <a:spLocks noChangeArrowheads="1"/>
                              </wps:cNvSpPr>
                              <wps:spPr bwMode="auto">
                                <a:xfrm rot="2693337">
                                  <a:off x="982980" y="318770"/>
                                  <a:ext cx="950595" cy="2559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Oval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94355" y="48895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Oval 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5255" y="749935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A22903A" id="Полотно 72" o:spid="_x0000_s1026" editas="canvas" style="width:273.55pt;height:83.2pt;mso-position-horizontal-relative:char;mso-position-vertical-relative:line" coordsize="34740,10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">
                      <v:shape id="_x0000_s1027" type="#_x0000_t75" style="position:absolute;width:34740;height:10566;visibility:visible;mso-wrap-style:square">
                        <v:fill o:detectmouseclick="t"/>
                        <v:path o:connecttype="none"/>
                      </v:shape>
                      <v:oval id="Oval 74" o:spid="_x0000_s1028" style="position:absolute;left:20904;top:6750;width:2444;height:19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r1sMYA&#10;AADbAAAADwAAAGRycy9kb3ducmV2LnhtbESP3WoCMRSE7wu+QzhC72pWrT9sjVLEFtFCqVq8Pd2c&#10;btZuTpZN1PTtm0Khl8PMfMPMFtHW4kKtrxwr6PcyEMSF0xWXCg77p7spCB+QNdaOScE3eVjMOzcz&#10;zLW78htddqEUCcI+RwUmhCaX0heGLPqea4iT9+laiyHJtpS6xWuC21oOsmwsLVacFgw2tDRUfO3O&#10;VsFq8n6Kz9uXj9fDcZiFaURzHG2Uuu3GxwcQgWL4D/+111rB+B5+v6QfIO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Rr1sMYAAADbAAAADwAAAAAAAAAAAAAAAACYAgAAZHJz&#10;L2Rvd25yZXYueG1sUEsFBgAAAAAEAAQA9QAAAIsDAAAAAA==&#10;" fillcolor="#d8d8d8"/>
                      <v:oval id="Oval 75" o:spid="_x0000_s1029" style="position:absolute;left:6864;top:488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58scMA&#10;AADbAAAADwAAAGRycy9kb3ducmV2LnhtbESPwWrDMBBE74H+g9hCb7GcGpviRgmhoZAccqjb3hdr&#10;Y5tYK2NtHffvq0Cgx2Fm3jDr7ex6NdEYOs8GVkkKirj2tuPGwNfn+/IFVBBki71nMvBLAbabh8Ua&#10;S+uv/EFTJY2KEA4lGmhFhlLrULfkMCR+II7e2Y8OJcqx0XbEa4S7Xj+naaEddhwXWhzoraX6Uv04&#10;A/tmVxWTziTPzvuD5Jfv0zFbGfP0OO9eQQnN8h++tw/WQJHD7Uv8AXr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58scMAAADbAAAADwAAAAAAAAAAAAAAAACYAgAAZHJzL2Rv&#10;d25yZXYueG1sUEsFBgAAAAAEAAQA9QAAAIgDAAAAAA==&#10;"/>
                      <v:oval id="Oval 76" o:spid="_x0000_s1030" style="position:absolute;left:23304;top:3187;width:9506;height:2559;rotation:29418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a1i8AA&#10;AADbAAAADwAAAGRycy9kb3ducmV2LnhtbESP0YrCMBRE3wX/IVxhX0RTRYt0jSKCqI9WP+DS3G27&#10;29zUJGr3740g+DjMzBlmue5MI+7kfG1ZwWScgCAurK65VHA570YLED4ga2wsk4J/8rBe9XtLzLR9&#10;8InueShFhLDPUEEVQptJ6YuKDPqxbYmj92OdwRClK6V2+Ihw08hpkqTSYM1xocKWthUVf/nNKNi7&#10;fPHrrvVwMqPZvLE3d0zJKfU16DbfIAJ14RN+tw9aQZrC60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Ua1i8AAAADbAAAADwAAAAAAAAAAAAAAAACYAgAAZHJzL2Rvd25y&#10;ZXYueG1sUEsFBgAAAAAEAAQA9QAAAIUDAAAAAA==&#10;" fillcolor="#d8d8d8"/>
                      <v:oval id="Oval 77" o:spid="_x0000_s1031" style="position:absolute;left:9829;top:3187;width:9506;height:2559;rotation:29418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Dq7cYA&#10;AADbAAAADwAAAGRycy9kb3ducmV2LnhtbESPT2vCQBTE74V+h+UVeim6sYdYoquUglCKgv8QvT2y&#10;zySafRt2VxP76d2C0OMwM79hxtPO1OJKzleWFQz6CQji3OqKCwXbzaz3AcIHZI21ZVJwIw/TyfPT&#10;GDNtW17RdR0KESHsM1RQhtBkUvq8JIO+bxvi6B2tMxiidIXUDtsIN7V8T5JUGqw4LpTY0FdJ+Xl9&#10;MQr2y/nmMk9/fr3ZuWV7Xh3eFqdGqdeX7nMEIlAX/sOP9rdWkA7h70v8AXJ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EDq7cYAAADbAAAADwAAAAAAAAAAAAAAAACYAgAAZHJz&#10;L2Rvd25yZXYueG1sUEsFBgAAAAAEAAQA9QAAAIsDAAAAAA==&#10;"/>
                      <v:oval id="Oval 78" o:spid="_x0000_s1032" style="position:absolute;left:30943;top:488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/TL8AA&#10;AADbAAAADwAAAGRycy9kb3ducmV2LnhtbERPTWvCQBC9C/6HZYTezMYGQ0ldRSoFe/BgbO9DdkyC&#10;2dmQncb033cPgsfH+97sJtepkYbQejawSlJQxJW3LdcGvi+fyzdQQZAtdp7JwB8F2G3nsw0W1t/5&#10;TGMptYohHAo00Ij0hdahashhSHxPHLmrHxxKhEOt7YD3GO46/ZqmuXbYcmxosKePhqpb+esMHOp9&#10;mY86k3V2PRxlffs5fWUrY14W0/4dlNAkT/HDfbQG8jg2fok/QG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s/TL8AAAADbAAAADwAAAAAAAAAAAAAAAACYAgAAZHJzL2Rvd25y&#10;ZXYueG1sUEsFBgAAAAAEAAQA9QAAAIUDAAAAAA==&#10;"/>
                      <v:oval id="Oval 79" o:spid="_x0000_s1033" style="position:absolute;left:1352;top:7499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taLsYA&#10;AADbAAAADwAAAGRycy9kb3ducmV2LnhtbESP3WoCMRSE7wu+QzhC72q2LbW6GqWUtogWxD+8PW5O&#10;N9tuTpZNqunbN4Lg5TAz3zDjabS1OFLrK8cK7nsZCOLC6YpLBdvN+90AhA/IGmvHpOCPPEwnnZsx&#10;5tqdeEXHdShFgrDPUYEJocml9IUhi77nGuLkfbnWYkiyLaVu8ZTgtpYPWdaXFitOCwYbejVU/Kx/&#10;rYK35913/Fh8Hpbb/WMWBhHN/mmu1G03voxABIrhGr60Z1pBfwjnL+kHyM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xtaLsYAAADbAAAADwAAAAAAAAAAAAAAAACYAgAAZHJz&#10;L2Rvd25yZXYueG1sUEsFBgAAAAAEAAQA9QAAAIsDAAAAAA==&#10;" fillcolor="#d8d8d8"/>
                      <w10:anchorlock/>
                    </v:group>
                  </w:pict>
                </mc:Fallback>
              </mc:AlternateContent>
            </w:r>
          </w:p>
        </w:tc>
      </w:tr>
      <w:tr w:rsidR="00DB1E74" w:rsidRPr="009F6A32" w:rsidTr="00925DC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E74" w:rsidRPr="009F6A32" w:rsidRDefault="00DB1E74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E74" w:rsidRPr="009F6A32" w:rsidRDefault="00DB1E74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3474085" cy="1130935"/>
                      <wp:effectExtent l="1905" t="0" r="635" b="3175"/>
                      <wp:docPr id="63" name="Полотно 6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6" name="Oval 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05585" y="398145"/>
                                  <a:ext cx="130810" cy="1301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Oval 66"/>
                              <wps:cNvSpPr>
                                <a:spLocks noChangeArrowheads="1"/>
                              </wps:cNvSpPr>
                              <wps:spPr bwMode="auto">
                                <a:xfrm rot="18779118">
                                  <a:off x="1094740" y="-12065"/>
                                  <a:ext cx="244475" cy="5765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Oval 67"/>
                              <wps:cNvSpPr>
                                <a:spLocks noChangeArrowheads="1"/>
                              </wps:cNvSpPr>
                              <wps:spPr bwMode="auto">
                                <a:xfrm rot="2905787">
                                  <a:off x="1913255" y="-12065"/>
                                  <a:ext cx="244475" cy="5765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68"/>
                              <wps:cNvSpPr>
                                <a:spLocks noChangeArrowheads="1"/>
                              </wps:cNvSpPr>
                              <wps:spPr bwMode="auto">
                                <a:xfrm rot="13889394">
                                  <a:off x="1094740" y="498475"/>
                                  <a:ext cx="244475" cy="5765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Oval 69"/>
                              <wps:cNvSpPr>
                                <a:spLocks noChangeArrowheads="1"/>
                              </wps:cNvSpPr>
                              <wps:spPr bwMode="auto">
                                <a:xfrm rot="7548465">
                                  <a:off x="1913255" y="498475"/>
                                  <a:ext cx="244475" cy="5765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Oval 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57985" y="466090"/>
                                  <a:ext cx="130810" cy="1301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Oval 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05585" y="550545"/>
                                  <a:ext cx="130810" cy="1301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6A9DA91" id="Полотно 63" o:spid="_x0000_s1026" editas="canvas" style="width:273.55pt;height:89.05pt;mso-position-horizontal-relative:char;mso-position-vertical-relative:line" coordsize="34740,11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">
                      <v:shape id="_x0000_s1027" type="#_x0000_t75" style="position:absolute;width:34740;height:11309;visibility:visible;mso-wrap-style:square">
                        <v:fill o:detectmouseclick="t"/>
                        <v:path o:connecttype="none"/>
                      </v:shape>
                      <v:oval id="Oval 65" o:spid="_x0000_s1028" style="position:absolute;left:15055;top:3981;width:1308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gE4cYA&#10;AADbAAAADwAAAGRycy9kb3ducmV2LnhtbESPW0sDMRSE3wv+h3AE37pZlV5YNy1FVEQLxV7Y1+Pm&#10;uNm6OVk2sY3/3giCj8PMfMOUy2g7caLBt44VXGc5COLa6ZYbBfvd43gOwgdkjZ1jUvBNHpaLi1GJ&#10;hXZnfqPTNjQiQdgXqMCE0BdS+tqQRZ+5njh5H26wGJIcGqkHPCe47eRNnk+lxZbTgsGe7g3Vn9sv&#10;q+BhdjjGp9f1+2Zf3eZhHtFUkxelri7j6g5EoBj+w3/tZ61gMoXfL+kHy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OgE4cYAAADbAAAADwAAAAAAAAAAAAAAAACYAgAAZHJz&#10;L2Rvd25yZXYueG1sUEsFBgAAAAAEAAQA9QAAAIsDAAAAAA==&#10;" fillcolor="#d8d8d8"/>
                      <v:oval id="Oval 66" o:spid="_x0000_s1029" style="position:absolute;left:10946;top:-121;width:2445;height:5766;rotation:-308115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ji6MEA&#10;AADbAAAADwAAAGRycy9kb3ducmV2LnhtbESP3WrCQBSE74W+w3IKvTMbFWuJrlIKYm/9eYBj9jQJ&#10;Zs+G3aOJffquIPRymJlvmNVmcK26UYiNZwOTLAdFXHrbcGXgdNyOP0BFQbbYeiYDd4qwWb+MVlhY&#10;3/OebgepVIJwLNBALdIVWseyJocx8x1x8n58cChJhkrbgH2Cu1ZP8/xdO2w4LdTY0VdN5eVwdQbO&#10;Yd/nc5SpnvzKUaorDzTbGfP2OnwuQQkN8h9+tr+tgfkCHl/SD9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o4ujBAAAA2wAAAA8AAAAAAAAAAAAAAAAAmAIAAGRycy9kb3du&#10;cmV2LnhtbFBLBQYAAAAABAAEAPUAAACGAwAAAAA=&#10;" fillcolor="#d8d8d8"/>
                      <v:oval id="Oval 67" o:spid="_x0000_s1030" style="position:absolute;left:19132;top:-121;width:2445;height:5765;rotation:317389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51McAA&#10;AADbAAAADwAAAGRycy9kb3ducmV2LnhtbERPTWsCMRC9F/wPYQRvNWvFUlajLBbBg4i1gtdhM2ZX&#10;N5M1ibr+e3Mo9Ph437NFZxtxJx9qxwpGwwwEcel0zUbB4Xf1/gUiRGSNjWNS8KQAi3nvbYa5dg/+&#10;ofs+GpFCOOSooIqxzaUMZUUWw9C1xIk7OW8xJuiN1B4fKdw28iPLPqXFmlNDhS0tKyov+5tVcMTr&#10;yu/G5+K2mXhjzffWHwtSatDviimISF38F/+511rBJI1NX9IPkP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51McAAAADbAAAADwAAAAAAAAAAAAAAAACYAgAAZHJzL2Rvd25y&#10;ZXYueG1sUEsFBgAAAAAEAAQA9QAAAIUDAAAAAA==&#10;"/>
                      <v:oval id="Oval 68" o:spid="_x0000_s1031" style="position:absolute;left:10946;top:4985;width:2445;height:5766;rotation:-842203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uXMUA&#10;AADbAAAADwAAAGRycy9kb3ducmV2LnhtbESPW0vDQBSE3wX/w3IE3+xGW3uJ3RYxFBT60gulj4fs&#10;MRvMno3ZYxP/vSsIPg4z8w2zXA++URfqYh3YwP0oA0VcBltzZeB42NzNQUVBttgEJgPfFGG9ur5a&#10;Ym5Dzzu67KVSCcIxRwNOpM21jqUjj3EUWuLkvYfOoyTZVdp22Ce4b/RDlk21x5rTgsOWXhyVH/sv&#10;b6Bw/anajs+TopDPdv42tvViJsbc3gzPT6CEBvkP/7VfrYHHBfx+ST9Ar3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Iy5cxQAAANsAAAAPAAAAAAAAAAAAAAAAAJgCAABkcnMv&#10;ZG93bnJldi54bWxQSwUGAAAAAAQABAD1AAAAigMAAAAA&#10;"/>
                      <v:oval id="Oval 69" o:spid="_x0000_s1032" style="position:absolute;left:19132;top:4985;width:2445;height:5765;rotation:824493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eD8QA&#10;AADbAAAADwAAAGRycy9kb3ducmV2LnhtbERPy2rCQBTdC/7DcIVupE5SRNrUUVIfYBctaENKd5fM&#10;bRKauRMyo4l/31kILg/nvVwPphEX6lxtWUE8i0AQF1bXXCrIvvaPzyCcR9bYWCYFV3KwXo1HS0y0&#10;7flIl5MvRQhhl6CCyvs2kdIVFRl0M9sSB+7XdgZ9gF0pdYd9CDeNfIqihTRYc2iosKVNRcXf6WwU&#10;NPPDy+c0m+c/H9/vOe+2xz5O35R6mAzpKwhPg7+Lb+6DVrAI68OX8AP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eXg/EAAAA2wAAAA8AAAAAAAAAAAAAAAAAmAIAAGRycy9k&#10;b3ducmV2LnhtbFBLBQYAAAAABAAEAPUAAACJAwAAAAA=&#10;" fillcolor="#d8d8d8"/>
                      <v:oval id="Oval 70" o:spid="_x0000_s1033" style="position:absolute;left:16579;top:4660;width:1308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V6ssMA&#10;AADbAAAADwAAAGRycy9kb3ducmV2LnhtbESPQWvCQBSE7wX/w/KE3uomDYYSXUWUgj30YNreH9ln&#10;Esy+DdnXGP+9Wyh4HGbmG2a9nVynRhpC69lAukhAEVfetlwb+P56f3kDFQTZYueZDNwowHYze1pj&#10;Yf2VTzSWUqsI4VCggUakL7QOVUMOw8L3xNE7+8GhRDnU2g54jXDX6dckybXDluNCgz3tG6ou5a8z&#10;cKh3ZT7qTJbZ+XCU5eXn8yNLjXmeT7sVKKFJHuH/9tEayFP4+xJ/gN7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V6ssMAAADbAAAADwAAAAAAAAAAAAAAAACYAgAAZHJzL2Rv&#10;d25yZXYueG1sUEsFBgAAAAAEAAQA9QAAAIgDAAAAAA==&#10;"/>
                      <v:oval id="Oval 71" o:spid="_x0000_s1034" style="position:absolute;left:15055;top:5505;width:1308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fkxcMA&#10;AADbAAAADwAAAGRycy9kb3ducmV2LnhtbESPQWvCQBSE70L/w/IK3nSjwVBSV5GKoAcPje39kX0m&#10;wezbkH2N6b/vCkKPw8x8w6y3o2vVQH1oPBtYzBNQxKW3DVcGvi6H2RuoIMgWW89k4JcCbDcvkzXm&#10;1t/5k4ZCKhUhHHI0UIt0udahrMlhmPuOOHpX3zuUKPtK2x7vEe5avUySTDtsOC7U2NFHTeWt+HEG&#10;9tWuyAadyiq97o+yun2fT+nCmOnruHsHJTTKf/jZPloD2RI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fkxcMAAADbAAAADwAAAAAAAAAAAAAAAACYAgAAZHJzL2Rv&#10;d25yZXYueG1sUEsFBgAAAAAEAAQA9QAAAIgDAAAAAA==&#10;"/>
                      <w10:anchorlock/>
                    </v:group>
                  </w:pict>
                </mc:Fallback>
              </mc:AlternateContent>
            </w:r>
          </w:p>
        </w:tc>
      </w:tr>
      <w:tr w:rsidR="00DB1E74" w:rsidRPr="009F6A32" w:rsidTr="00925DC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E74" w:rsidRPr="009F6A32" w:rsidRDefault="00DB1E74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E74" w:rsidRPr="009F6A32" w:rsidRDefault="00DB1E74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3474085" cy="1130935"/>
                      <wp:effectExtent l="1905" t="0" r="635" b="0"/>
                      <wp:docPr id="55" name="Полотно 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44" name="Oval 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05585" y="398145"/>
                                  <a:ext cx="130810" cy="1301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Oval 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57985" y="466090"/>
                                  <a:ext cx="130810" cy="1301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Oval 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05585" y="550545"/>
                                  <a:ext cx="130810" cy="1301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Oval 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63320" y="267970"/>
                                  <a:ext cx="130810" cy="1301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Oval 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15720" y="335915"/>
                                  <a:ext cx="130810" cy="1301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Oval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63320" y="420370"/>
                                  <a:ext cx="130810" cy="1301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Oval 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31340" y="558165"/>
                                  <a:ext cx="130810" cy="1301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Oval 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83740" y="626110"/>
                                  <a:ext cx="130810" cy="1301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31340" y="710565"/>
                                  <a:ext cx="130810" cy="1301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Oval 61"/>
                              <wps:cNvSpPr>
                                <a:spLocks noChangeArrowheads="1"/>
                              </wps:cNvSpPr>
                              <wps:spPr bwMode="auto">
                                <a:xfrm rot="7548465">
                                  <a:off x="672465" y="-106680"/>
                                  <a:ext cx="244475" cy="13569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Oval 62"/>
                              <wps:cNvSpPr>
                                <a:spLocks noChangeArrowheads="1"/>
                              </wps:cNvSpPr>
                              <wps:spPr bwMode="auto">
                                <a:xfrm rot="7548465">
                                  <a:off x="2348230" y="-90170"/>
                                  <a:ext cx="244475" cy="13569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64E23A5" id="Полотно 50" o:spid="_x0000_s1026" editas="canvas" style="width:273.55pt;height:89.05pt;mso-position-horizontal-relative:char;mso-position-vertical-relative:line" coordsize="34740,11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">
                      <v:shape id="_x0000_s1027" type="#_x0000_t75" style="position:absolute;width:34740;height:11309;visibility:visible;mso-wrap-style:square">
                        <v:fill o:detectmouseclick="t"/>
                        <v:path o:connecttype="none"/>
                      </v:shape>
                      <v:oval id="Oval 52" o:spid="_x0000_s1028" style="position:absolute;left:15055;top:3981;width:1308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+p0MYA&#10;AADbAAAADwAAAGRycy9kb3ducmV2LnhtbESP3WoCMRSE7wu+QzhC72rWn1bZGqWILaKFUrV4e7o5&#10;3azdnCybqOnbm0Khl8PMfMNM59HW4kytrxwr6PcyEMSF0xWXCva757sJCB+QNdaOScEPeZjPOjdT&#10;zLW78Dudt6EUCcI+RwUmhCaX0heGLPqea4iT9+VaiyHJtpS6xUuC21oOsuxBWqw4LRhsaGGo+N6e&#10;rILl+OMYXzavn2/7wzALk4jmcL9W6rYbnx5BBIrhP/zXXmkFoxH8fkk/QM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q+p0MYAAADbAAAADwAAAAAAAAAAAAAAAACYAgAAZHJz&#10;L2Rvd25yZXYueG1sUEsFBgAAAAAEAAQA9QAAAIsDAAAAAA==&#10;" fillcolor="#d8d8d8"/>
                      <v:oval id="Oval 53" o:spid="_x0000_s1029" style="position:absolute;left:16579;top:4660;width:1308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sg0cMA&#10;AADbAAAADwAAAGRycy9kb3ducmV2LnhtbESPQWvCQBSE74L/YXlCb7qxaaSkriKVgh48NLb3R/aZ&#10;BLNvQ/Y1pv/eLQg9DjPzDbPejq5VA/Wh8WxguUhAEZfeNlwZ+Dp/zF9BBUG22HomA78UYLuZTtaY&#10;W3/jTxoKqVSEcMjRQC3S5VqHsiaHYeE74uhdfO9QouwrbXu8Rbhr9XOSrLTDhuNCjR2911Reix9n&#10;YF/titWgU8nSy/4g2fX7dEyXxjzNxt0bKKFR/sOP9sEaeMn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3sg0cMAAADbAAAADwAAAAAAAAAAAAAAAACYAgAAZHJzL2Rv&#10;d25yZXYueG1sUEsFBgAAAAAEAAQA9QAAAIgDAAAAAA==&#10;"/>
                      <v:oval id="Oval 54" o:spid="_x0000_s1030" style="position:absolute;left:15055;top:5505;width:1308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m+psMA&#10;AADbAAAADwAAAGRycy9kb3ducmV2LnhtbESPQWvCQBSE74L/YXlCb7qxqaGkriKVgh48NLb3R/aZ&#10;BLNvQ/Y1pv/eLQg9DjPzDbPejq5VA/Wh8WxguUhAEZfeNlwZ+Dp/zF9BBUG22HomA78UYLuZTtaY&#10;W3/jTxoKqVSEcMjRQC3S5VqHsiaHYeE74uhdfO9QouwrbXu8Rbhr9XOSZNphw3Ghxo7eayqvxY8z&#10;sK92RTboVFbpZX+Q1fX7dEyXxjzNxt0bKKFR/sOP9sEaeMn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m+psMAAADbAAAADwAAAAAAAAAAAAAAAACYAgAAZHJzL2Rv&#10;d25yZXYueG1sUEsFBgAAAAAEAAQA9QAAAIgDAAAAAA==&#10;"/>
                      <v:oval id="Oval 55" o:spid="_x0000_s1031" style="position:absolute;left:11633;top:2679;width:1308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03p8YA&#10;AADbAAAADwAAAGRycy9kb3ducmV2LnhtbESP3WoCMRSE7wu+QzhC72pWbatsjVLEFtFC8ad4e7o5&#10;3azdnCybqOnbN0Khl8PMfMNMZtHW4kytrxwr6PcyEMSF0xWXCva7l7sxCB+QNdaOScEPeZhNOzcT&#10;zLW78IbO21CKBGGfowITQpNL6QtDFn3PNcTJ+3KtxZBkW0rd4iXBbS0HWfYoLVacFgw2NDdUfG9P&#10;VsFi9HGMr+u3z/f9YZiFcURzeFgpdduNz08gAsXwH/5rL7WC+xFcv6QfIK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n03p8YAAADbAAAADwAAAAAAAAAAAAAAAACYAgAAZHJz&#10;L2Rvd25yZXYueG1sUEsFBgAAAAAEAAQA9QAAAIsDAAAAAA==&#10;" fillcolor="#d8d8d8"/>
                      <v:oval id="Oval 56" o:spid="_x0000_s1032" style="position:absolute;left:13157;top:3359;width:1308;height:1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Kj1cMA&#10;AADbAAAADwAAAGRycy9kb3ducmV2LnhtbERPXU/CMBR9J/E/NNfEN+gUUTIpxBg0BEyMOLPX63pd&#10;p+vtshYo/54+kPB4cr5ni2hbsafeN44V3I4yEMSV0w3XCoqv1+EUhA/IGlvHpOBIHhbzq8EMc+0O&#10;/En7bahFCmGfowITQpdL6StDFv3IdcSJ+3W9xZBgX0vd4yGF21beZdmDtNhwajDY0Yuh6n+7swqW&#10;j99/8W3z/vNRlOMsTCOacrJW6uY6Pj+BCBTDRXx2r7SC+zQ2fUk/QM5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+Kj1cMAAADbAAAADwAAAAAAAAAAAAAAAACYAgAAZHJzL2Rv&#10;d25yZXYueG1sUEsFBgAAAAAEAAQA9QAAAIgDAAAAAA==&#10;" fillcolor="#d8d8d8"/>
                      <v:oval id="Oval 57" o:spid="_x0000_s1033" style="position:absolute;left:11633;top:4203;width:1308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4GTsYA&#10;AADbAAAADwAAAGRycy9kb3ducmV2LnhtbESPW0sDMRSE34X+h3AKvtlsq/ayNi0iKtIKpTf6etyc&#10;brZuTpZNbOO/N4Lg4zAz3zDTebS1OFPrK8cK+r0MBHHhdMWlgt325WYMwgdkjbVjUvBNHuazztUU&#10;c+0uvKbzJpQiQdjnqMCE0ORS+sKQRd9zDXHyjq61GJJsS6lbvCS4reUgy4bSYsVpwWBDT4aKz82X&#10;VfA82p/i6/L9Y7U73GZhHNEc7hdKXXfj4wOIQDH8h//ab1rB3QR+v6QfIG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K4GTsYAAADbAAAADwAAAAAAAAAAAAAAAACYAgAAZHJz&#10;L2Rvd25yZXYueG1sUEsFBgAAAAAEAAQA9QAAAIsDAAAAAA==&#10;" fillcolor="#d8d8d8"/>
                      <v:oval id="Oval 58" o:spid="_x0000_s1034" style="position:absolute;left:18313;top:5581;width:1308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UVlMAA&#10;AADbAAAADwAAAGRycy9kb3ducmV2LnhtbERPTWvCQBC9C/6HZYTezMaGSEldRSoFe/BgbO9DdkyC&#10;2dmQncb033cPgsfH+97sJtepkYbQejawSlJQxJW3LdcGvi+fyzdQQZAtdp7JwB8F2G3nsw0W1t/5&#10;TGMptYohHAo00Ij0hdahashhSHxPHLmrHxxKhEOt7YD3GO46/Zqma+2w5djQYE8fDVW38tcZONT7&#10;cj3qTPLsejhKfvs5fWUrY14W0/4dlNAkT/HDfbQG8rg+fok/QG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tUVlMAAAADbAAAADwAAAAAAAAAAAAAAAACYAgAAZHJzL2Rvd25y&#10;ZXYueG1sUEsFBgAAAAAEAAQA9QAAAIUDAAAAAA==&#10;"/>
                      <v:oval id="Oval 59" o:spid="_x0000_s1035" style="position:absolute;left:19837;top:6261;width:1308;height:1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mwD8MA&#10;AADbAAAADwAAAGRycy9kb3ducmV2LnhtbESPwWrDMBBE74X+g9hCb7XsGIfiRgmhoZAeeqiT3hdr&#10;Y5tYK2NtHOfvo0Khx2Fm3jCrzex6NdEYOs8GsiQFRVx723Fj4Hj4eHkFFQTZYu+ZDNwowGb9+LDC&#10;0vorf9NUSaMihEOJBlqRodQ61C05DIkfiKN38qNDiXJstB3xGuGu14s0XWqHHceFFgd6b6k+Vxdn&#10;YNdsq+Wkcyny024vxfnn6zPPjHl+mrdvoIRm+Q//tffWQJHB75f4A/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mwD8MAAADbAAAADwAAAAAAAAAAAAAAAACYAgAAZHJzL2Rv&#10;d25yZXYueG1sUEsFBgAAAAAEAAQA9QAAAIgDAAAAAA==&#10;"/>
                      <v:oval id="Oval 60" o:spid="_x0000_s1036" style="position:absolute;left:18313;top:7105;width:1308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sueMMA&#10;AADbAAAADwAAAGRycy9kb3ducmV2LnhtbESPQWvCQBSE74L/YXlCb7rRECmpq0iloIceGtv7I/tM&#10;gtm3Ifsa4793hUKPw8x8w2x2o2vVQH1oPBtYLhJQxKW3DVcGvs8f81dQQZAttp7JwJ0C7LbTyQZz&#10;62/8RUMhlYoQDjkaqEW6XOtQ1uQwLHxHHL2L7x1KlH2lbY+3CHetXiXJWjtsOC7U2NF7TeW1+HUG&#10;DtW+WA86lSy9HI6SXX8+T+nSmJfZuH8DJTTKf/ivfbQGshU8v8Qfo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sueMMAAADbAAAADwAAAAAAAAAAAAAAAACYAgAAZHJzL2Rv&#10;d25yZXYueG1sUEsFBgAAAAAEAAQA9QAAAIgDAAAAAA==&#10;"/>
                      <v:oval id="Oval 61" o:spid="_x0000_s1037" style="position:absolute;left:6724;top:-1067;width:2445;height:13570;rotation:824493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AKxccA&#10;AADbAAAADwAAAGRycy9kb3ducmV2LnhtbESPQWvCQBSE74X+h+UVeim6sbWi0VWsVdBDhahYentk&#10;n0lo9m3Irib+e1co9DjMzDfMZNaaUlyodoVlBb1uBII4tbrgTMFhv+oMQTiPrLG0TAqu5GA2fXyY&#10;YKxtwwlddj4TAcIuRgW591UspUtzMui6tiIO3snWBn2QdSZ1jU2Am1K+RtFAGiw4LORY0SKn9Hd3&#10;NgrK/nq0fTn0jz9f35sjLz+Tpjf/UOr5qZ2PQXhq/X/4r73WCt7f4P4l/AA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ZgCsXHAAAA2wAAAA8AAAAAAAAAAAAAAAAAmAIAAGRy&#10;cy9kb3ducmV2LnhtbFBLBQYAAAAABAAEAPUAAACMAwAAAAA=&#10;" fillcolor="#d8d8d8"/>
                      <v:oval id="Oval 62" o:spid="_x0000_s1038" style="position:absolute;left:23481;top:-902;width:2445;height:13570;rotation:824493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mSsccA&#10;AADbAAAADwAAAGRycy9kb3ducmV2LnhtbESPT2vCQBTE74LfYXmCl6IbJZWauoqtLejBgn9Qentk&#10;n0kw+zZkV5N++26h4HGYmd8ws0VrSnGn2hWWFYyGEQji1OqCMwXHw+fgBYTzyBpLy6Tghxws5t3O&#10;DBNtG97Rfe8zESDsElSQe18lUro0J4NuaCvi4F1sbdAHWWdS19gEuCnlOIom0mDBYSHHit5zSq/7&#10;m1FQxuvp19MxPn1vz5sTf6x2zWj5plS/1y5fQXhq/SP8315rBc8x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mJkrHHAAAA2wAAAA8AAAAAAAAAAAAAAAAAmAIAAGRy&#10;cy9kb3ducmV2LnhtbFBLBQYAAAAABAAEAPUAAACMAwAAAAA=&#10;" fillcolor="#d8d8d8"/>
                      <w10:anchorlock/>
                    </v:group>
                  </w:pict>
                </mc:Fallback>
              </mc:AlternateContent>
            </w:r>
          </w:p>
        </w:tc>
      </w:tr>
      <w:tr w:rsidR="00DB1E74" w:rsidRPr="009F6A32" w:rsidTr="00925DC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E74" w:rsidRPr="009F6A32" w:rsidRDefault="00DB1E74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sz w:val="28"/>
                <w:szCs w:val="28"/>
              </w:rPr>
              <w:lastRenderedPageBreak/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E74" w:rsidRPr="009F6A32" w:rsidRDefault="00DB1E74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4290695" cy="1130935"/>
                      <wp:effectExtent l="0" t="2540" r="0" b="0"/>
                      <wp:docPr id="43" name="Полотно 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8" name="Oval 45"/>
                              <wps:cNvSpPr>
                                <a:spLocks noChangeArrowheads="1"/>
                              </wps:cNvSpPr>
                              <wps:spPr bwMode="auto">
                                <a:xfrm rot="7548465">
                                  <a:off x="672465" y="-106680"/>
                                  <a:ext cx="244475" cy="13569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Oval 46"/>
                              <wps:cNvSpPr>
                                <a:spLocks noChangeArrowheads="1"/>
                              </wps:cNvSpPr>
                              <wps:spPr bwMode="auto">
                                <a:xfrm rot="7548465">
                                  <a:off x="2348230" y="-90170"/>
                                  <a:ext cx="244475" cy="13569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Oval 47"/>
                              <wps:cNvSpPr>
                                <a:spLocks noChangeArrowheads="1"/>
                              </wps:cNvSpPr>
                              <wps:spPr bwMode="auto">
                                <a:xfrm rot="7548465">
                                  <a:off x="1529715" y="-106680"/>
                                  <a:ext cx="244475" cy="13569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Oval 48"/>
                              <wps:cNvSpPr>
                                <a:spLocks noChangeArrowheads="1"/>
                              </wps:cNvSpPr>
                              <wps:spPr bwMode="auto">
                                <a:xfrm rot="7548465">
                                  <a:off x="3131185" y="-90170"/>
                                  <a:ext cx="244475" cy="13569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42055" y="388620"/>
                                  <a:ext cx="130810" cy="1301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85FFE56" id="Полотно 43" o:spid="_x0000_s1026" editas="canvas" style="width:337.85pt;height:89.05pt;mso-position-horizontal-relative:char;mso-position-vertical-relative:line" coordsize="42906,11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">
                      <v:shape id="_x0000_s1027" type="#_x0000_t75" style="position:absolute;width:42906;height:11309;visibility:visible;mso-wrap-style:square">
                        <v:fill o:detectmouseclick="t"/>
                        <v:path o:connecttype="none"/>
                      </v:shape>
                      <v:oval id="Oval 45" o:spid="_x0000_s1028" style="position:absolute;left:6724;top:-1067;width:2445;height:13570;rotation:824493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t9FMQA&#10;AADbAAAADwAAAGRycy9kb3ducmV2LnhtbERPTWvCQBC9F/wPywi9FN1oRTS6itoW9KAQFcXbkB2T&#10;YHY2ZLcm/ffdQ6HHx/ueL1tTiifVrrCsYNCPQBCnVhecKTifvnoTEM4jaywtk4IfcrBcdF7mGGvb&#10;cELPo89ECGEXo4Lc+yqW0qU5GXR9WxEH7m5rgz7AOpO6xiaEm1IOo2gsDRYcGnKsaJNT+jh+GwXl&#10;aDs9vJ1Hl9v+urvw50fSDFZrpV677WoGwlPr/8V/7q1W8B7Ghi/h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bfRTEAAAA2wAAAA8AAAAAAAAAAAAAAAAAmAIAAGRycy9k&#10;b3ducmV2LnhtbFBLBQYAAAAABAAEAPUAAACJAwAAAAA=&#10;" fillcolor="#d8d8d8"/>
                      <v:oval id="Oval 46" o:spid="_x0000_s1029" style="position:absolute;left:23481;top:-902;width:2445;height:13570;rotation:824493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SYfMMA&#10;AADbAAAADwAAAGRycy9kb3ducmV2LnhtbESP3YrCMBSE7xd8h3AE79ZUhW6tRhFlRdwrfx7g0Bzb&#10;anNSmmxb394IC3s5zMw3zHLdm0q01LjSsoLJOAJBnFldcq7gevn+TEA4j6yxskwKnuRgvRp8LDHV&#10;tuMTtWefiwBhl6KCwvs6ldJlBRl0Y1sTB+9mG4M+yCaXusEuwE0lp1EUS4Mlh4UCa9oWlD3Ov0bB&#10;1+4e/8TH46OkhO77tu12+2ij1GjYbxYgPPX+P/zXPmgFszm8v4Qf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+SYfMMAAADbAAAADwAAAAAAAAAAAAAAAACYAgAAZHJzL2Rv&#10;d25yZXYueG1sUEsFBgAAAAAEAAQA9QAAAIgDAAAAAA==&#10;"/>
                      <v:oval id="Oval 47" o:spid="_x0000_s1030" style="position:absolute;left:15296;top:-1067;width:2445;height:13570;rotation:824493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hCnMAA&#10;AADbAAAADwAAAGRycy9kb3ducmV2LnhtbERPy2rCQBTdC/2H4Ra6q5NKSSU6hmAwFF35+IBL5jaJ&#10;Zu6EzJikf+8sBJeH816nk2nFQL1rLCv4mkcgiEurG64UXM67zyUI55E1tpZJwT85SDdvszUm2o58&#10;pOHkKxFC2CWooPa+S6R0ZU0G3dx2xIH7s71BH2BfSd3jGMJNKxdRFEuDDYeGGjva1lTeTnej4Ce/&#10;xod4v781tKRrMQxjXkSZUh/vU7YC4WnyL/HT/asVfIf14Uv4AXLz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thCnMAAAADbAAAADwAAAAAAAAAAAAAAAACYAgAAZHJzL2Rvd25y&#10;ZXYueG1sUEsFBgAAAAAEAAQA9QAAAIUDAAAAAA==&#10;"/>
                      <v:oval id="Oval 48" o:spid="_x0000_s1031" style="position:absolute;left:31311;top:-902;width:2445;height:13570;rotation:824493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en9McA&#10;AADbAAAADwAAAGRycy9kb3ducmV2LnhtbESPT2vCQBTE70K/w/IKXopuIkHa6CpWLeihBf+g9PbI&#10;viah2bchu5r027tCweMwM79hpvPOVOJKjSstK4iHEQjizOqScwXHw8fgFYTzyBory6TgjxzMZ0+9&#10;Kabatryj697nIkDYpaig8L5OpXRZQQbd0NbEwfuxjUEfZJNL3WAb4KaSoygaS4Mlh4UCa1oWlP3u&#10;L0ZBlWzevl6Oyen787w98Xq1a+PFu1L9524xAeGp84/wf3ujFSQx3L+EHyB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wnp/THAAAA2wAAAA8AAAAAAAAAAAAAAAAAmAIAAGRy&#10;cy9kb3ducmV2LnhtbFBLBQYAAAAABAAEAPUAAACMAwAAAAA=&#10;" fillcolor="#d8d8d8"/>
                      <v:oval id="Oval 49" o:spid="_x0000_s1032" style="position:absolute;left:37420;top:3886;width:1308;height:1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qUP8YA&#10;AADbAAAADwAAAGRycy9kb3ducmV2LnhtbESP3WoCMRSE7wXfIRzBu5r1p1W2RimlLaUWStXi7enm&#10;dLN2c7Jsosa3N4WCl8PMfMPMl9HW4kitrxwrGA4yEMSF0xWXCrab55sZCB+QNdaOScGZPCwX3c4c&#10;c+1O/EnHdShFgrDPUYEJocml9IUhi37gGuLk/bjWYkiyLaVu8ZTgtpajLLuTFitOCwYbejRU/K4P&#10;VsHT9GsfX1bv3x/b3TgLs4hmd/umVL8XH+5BBIrhGv5vv2oFkxH8fUk/QC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gqUP8YAAADbAAAADwAAAAAAAAAAAAAAAACYAgAAZHJz&#10;L2Rvd25yZXYueG1sUEsFBgAAAAAEAAQA9QAAAIsDAAAAAA==&#10;" fillcolor="#d8d8d8"/>
                      <w10:anchorlock/>
                    </v:group>
                  </w:pict>
                </mc:Fallback>
              </mc:AlternateContent>
            </w:r>
          </w:p>
        </w:tc>
      </w:tr>
      <w:tr w:rsidR="00DB1E74" w:rsidRPr="009F6A32" w:rsidTr="00925DC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E74" w:rsidRPr="009F6A32" w:rsidRDefault="00DB1E74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E74" w:rsidRPr="009F6A32" w:rsidRDefault="00DB1E74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3474085" cy="1130935"/>
                      <wp:effectExtent l="1905" t="0" r="635" b="3810"/>
                      <wp:docPr id="37" name="Полотно 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2" name="Oval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05585" y="398145"/>
                                  <a:ext cx="130810" cy="1301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Oval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57985" y="466090"/>
                                  <a:ext cx="130810" cy="1301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Oval 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05585" y="550545"/>
                                  <a:ext cx="130810" cy="1301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Oval 41"/>
                              <wps:cNvSpPr>
                                <a:spLocks noChangeArrowheads="1"/>
                              </wps:cNvSpPr>
                              <wps:spPr bwMode="auto">
                                <a:xfrm rot="7548465">
                                  <a:off x="2296160" y="306705"/>
                                  <a:ext cx="552450" cy="62293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Oval 42"/>
                              <wps:cNvSpPr>
                                <a:spLocks noChangeArrowheads="1"/>
                              </wps:cNvSpPr>
                              <wps:spPr bwMode="auto">
                                <a:xfrm rot="7548465">
                                  <a:off x="645795" y="-120015"/>
                                  <a:ext cx="244475" cy="13569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2939F42" id="Полотно 36" o:spid="_x0000_s1026" editas="canvas" style="width:273.55pt;height:89.05pt;mso-position-horizontal-relative:char;mso-position-vertical-relative:line" coordsize="34740,11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">
                      <v:shape id="_x0000_s1027" type="#_x0000_t75" style="position:absolute;width:34740;height:11309;visibility:visible;mso-wrap-style:square">
                        <v:fill o:detectmouseclick="t"/>
                        <v:path o:connecttype="none"/>
                      </v:shape>
                      <v:oval id="Oval 38" o:spid="_x0000_s1028" style="position:absolute;left:15055;top:3981;width:1308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znQsUA&#10;AADbAAAADwAAAGRycy9kb3ducmV2LnhtbESP3WoCMRSE74W+QziF3mm2SqusRpGipbSC+Ie3x83p&#10;Zu3mZNmkmr59Uyh4OczMN8xkFm0tLtT6yrGCx14GgrhwuuJSwX637I5A+ICssXZMCn7Iw2x615lg&#10;rt2VN3TZhlIkCPscFZgQmlxKXxiy6HuuIU7ep2sthiTbUuoWrwlua9nPsmdpseK0YLChF0PF1/bb&#10;KlgMD+f4+rE6rffHQRZGEc3x6V2ph/s4H4MIFMMt/N9+0woGffj7kn6An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DOdCxQAAANsAAAAPAAAAAAAAAAAAAAAAAJgCAABkcnMv&#10;ZG93bnJldi54bWxQSwUGAAAAAAQABAD1AAAAigMAAAAA&#10;" fillcolor="#d8d8d8"/>
                      <v:oval id="Oval 39" o:spid="_x0000_s1029" style="position:absolute;left:16579;top:4660;width:1308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huQ8MA&#10;AADbAAAADwAAAGRycy9kb3ducmV2LnhtbESPQWvCQBSE74X+h+UVvNWNLoqkriIVwR48NK33R/aZ&#10;BLNvQ/YZ03/fLQg9DjPzDbPejr5VA/WxCWxhNs1AEZfBNVxZ+P46vK5ARUF22AYmCz8UYbt5flpj&#10;7sKdP2kopFIJwjFHC7VIl2sdy5o8xmnoiJN3Cb1HSbKvtOvxnuC+1fMsW2qPDaeFGjt6r6m8Fjdv&#10;YV/tiuWgjSzMZX+UxfV8+jAzaycv4+4NlNAo/+FH++gsGAN/X9IP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9huQ8MAAADbAAAADwAAAAAAAAAAAAAAAACYAgAAZHJzL2Rv&#10;d25yZXYueG1sUEsFBgAAAAAEAAQA9QAAAIgDAAAAAA==&#10;"/>
                      <v:oval id="Oval 40" o:spid="_x0000_s1030" style="position:absolute;left:15055;top:5505;width:1308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H2N8MA&#10;AADb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pFN4fI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H2N8MAAADbAAAADwAAAAAAAAAAAAAAAACYAgAAZHJzL2Rv&#10;d25yZXYueG1sUEsFBgAAAAAEAAQA9QAAAIgDAAAAAA==&#10;"/>
                      <v:oval id="Oval 41" o:spid="_x0000_s1031" style="position:absolute;left:22962;top:3066;width:5524;height:6229;rotation:824493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rSiscA&#10;AADbAAAADwAAAGRycy9kb3ducmV2LnhtbESPQWvCQBSE74X+h+UVeim6sbWi0VWsVdBDhahYentk&#10;n0lo9m3Irib+e1co9DjMzDfMZNaaUlyodoVlBb1uBII4tbrgTMFhv+oMQTiPrLG0TAqu5GA2fXyY&#10;YKxtwwlddj4TAcIuRgW591UspUtzMui6tiIO3snWBn2QdSZ1jU2Am1K+RtFAGiw4LORY0SKn9Hd3&#10;NgrK/nq0fTn0jz9f35sjLz+Tpjf/UOr5qZ2PQXhq/X/4r73WCt7e4f4l/AA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sa0orHAAAA2wAAAA8AAAAAAAAAAAAAAAAAmAIAAGRy&#10;cy9kb3ducmV2LnhtbFBLBQYAAAAABAAEAPUAAACMAwAAAAA=&#10;" fillcolor="#d8d8d8"/>
                      <v:oval id="Oval 42" o:spid="_x0000_s1032" style="position:absolute;left:6457;top:-1200;width:2445;height:13570;rotation:824493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sMDsMA&#10;AADbAAAADwAAAGRycy9kb3ducmV2LnhtbESP0WrCQBRE3wv+w3KFvtWNFaJEVwkGQ0mftP2AS/aa&#10;RLN3Q3abpH/fFYQ+DjNzhtkdJtOKgXrXWFawXEQgiEurG64UfH+d3jYgnEfW2FomBb/k4LCfveww&#10;0XbkMw0XX4kAYZeggtr7LpHSlTUZdAvbEQfvanuDPsi+krrHMcBNK9+jKJYGGw4LNXZ0rKm8X36M&#10;gnV2iz/jorg3tKFbPgxjlkepUq/zKd2C8DT5//Cz/aEVrGJ4fAk/QO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sMDsMAAADbAAAADwAAAAAAAAAAAAAAAACYAgAAZHJzL2Rv&#10;d25yZXYueG1sUEsFBgAAAAAEAAQA9QAAAIgDAAAAAA==&#10;"/>
                      <w10:anchorlock/>
                    </v:group>
                  </w:pict>
                </mc:Fallback>
              </mc:AlternateContent>
            </w:r>
          </w:p>
        </w:tc>
      </w:tr>
      <w:tr w:rsidR="00DB1E74" w:rsidRPr="009F6A32" w:rsidTr="00925DC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E74" w:rsidRPr="009F6A32" w:rsidRDefault="00DB1E74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sz w:val="28"/>
                <w:szCs w:val="28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E74" w:rsidRPr="009F6A32" w:rsidRDefault="00DB1E74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3474085" cy="1130935"/>
                      <wp:effectExtent l="1905" t="4445" r="635" b="0"/>
                      <wp:docPr id="31" name="Полотно 3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8" name="Oval 33"/>
                              <wps:cNvSpPr>
                                <a:spLocks noChangeArrowheads="1"/>
                              </wps:cNvSpPr>
                              <wps:spPr bwMode="auto">
                                <a:xfrm rot="7548465">
                                  <a:off x="2296160" y="306705"/>
                                  <a:ext cx="552450" cy="62293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Oval 34"/>
                              <wps:cNvSpPr>
                                <a:spLocks noChangeArrowheads="1"/>
                              </wps:cNvSpPr>
                              <wps:spPr bwMode="auto">
                                <a:xfrm rot="7548465">
                                  <a:off x="204470" y="306705"/>
                                  <a:ext cx="552450" cy="62293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Oval 35"/>
                              <wps:cNvSpPr>
                                <a:spLocks noChangeArrowheads="1"/>
                              </wps:cNvSpPr>
                              <wps:spPr bwMode="auto">
                                <a:xfrm rot="7548465">
                                  <a:off x="1216025" y="209550"/>
                                  <a:ext cx="733425" cy="73723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79B8544" id="Полотно 31" o:spid="_x0000_s1026" editas="canvas" style="width:273.55pt;height:89.05pt;mso-position-horizontal-relative:char;mso-position-vertical-relative:line" coordsize="34740,11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">
                      <v:shape id="_x0000_s1027" type="#_x0000_t75" style="position:absolute;width:34740;height:11309;visibility:visible;mso-wrap-style:square">
                        <v:fill o:detectmouseclick="t"/>
                        <v:path o:connecttype="none"/>
                      </v:shape>
                      <v:oval id="Oval 33" o:spid="_x0000_s1028" style="position:absolute;left:22962;top:3066;width:5524;height:6229;rotation:824493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LrycMA&#10;AADbAAAADwAAAGRycy9kb3ducmV2LnhtbERPy4rCMBTdD/gP4QpuBk0VEa1G0RkHdKHgA8Xdpbm2&#10;xeamNBlb/94sBmZ5OO/ZojGFeFLlcssK+r0IBHFidc6pgvPppzsG4TyyxsIyKXiRg8W89THDWNua&#10;D/Q8+lSEEHYxKsi8L2MpXZKRQdezJXHg7rYy6AOsUqkrrEO4KeQgikbSYM6hIcOSvjJKHsdfo6AY&#10;bib7z/Pwcttdtxdefx/q/nKlVKfdLKcgPDX+X/zn3mgFgzA2fAk/QM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LrycMAAADbAAAADwAAAAAAAAAAAAAAAACYAgAAZHJzL2Rv&#10;d25yZXYueG1sUEsFBgAAAAAEAAQA9QAAAIgDAAAAAA==&#10;" fillcolor="#d8d8d8"/>
                      <v:oval id="Oval 34" o:spid="_x0000_s1029" style="position:absolute;left:2045;top:3066;width:5524;height:6229;rotation:824493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5OUsYA&#10;AADbAAAADwAAAGRycy9kb3ducmV2LnhtbESPQWvCQBSE74X+h+UJvUjdKCI1uoptLeihBTVEvD2y&#10;zyQ0+zZkV5P+e1cQehxm5htmvuxMJa7UuNKyguEgAkGcWV1yriA5fL2+gXAeWWNlmRT8kYPl4vlp&#10;jrG2Le/ouve5CBB2MSoovK9jKV1WkEE3sDVx8M62MeiDbHKpG2wD3FRyFEUTabDksFBgTR8FZb/7&#10;i1FQjTfTn34yTk/fx23K689dO1y9K/XS61YzEJ46/x9+tDdawWgK9y/hB8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45OUsYAAADbAAAADwAAAAAAAAAAAAAAAACYAgAAZHJz&#10;L2Rvd25yZXYueG1sUEsFBgAAAAAEAAQA9QAAAIsDAAAAAA==&#10;" fillcolor="#d8d8d8"/>
                      <v:oval id="Oval 35" o:spid="_x0000_s1030" style="position:absolute;left:12160;top:2095;width:7334;height:7372;rotation:824493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4x4cAA&#10;AADbAAAADwAAAGRycy9kb3ducmV2LnhtbERPy2rCQBTdC/2H4Ra6q5NaSCU6hmAwFF35+IBL5jaJ&#10;Zu6EzJikf+8sBJeH816nk2nFQL1rLCv4mkcgiEurG64UXM67zyUI55E1tpZJwT85SDdvszUm2o58&#10;pOHkKxFC2CWooPa+S6R0ZU0G3dx2xIH7s71BH2BfSd3jGMJNKxdRFEuDDYeGGjva1lTeTnej4Ce/&#10;xod4v781tKRrMQxjXkSZUh/vU7YC4WnyL/HT/asVfIf14Uv4AXLz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t4x4cAAAADbAAAADwAAAAAAAAAAAAAAAACYAgAAZHJzL2Rvd25y&#10;ZXYueG1sUEsFBgAAAAAEAAQA9QAAAIUDAAAAAA==&#10;"/>
                      <w10:anchorlock/>
                    </v:group>
                  </w:pict>
                </mc:Fallback>
              </mc:AlternateContent>
            </w:r>
          </w:p>
        </w:tc>
      </w:tr>
      <w:tr w:rsidR="00DB1E74" w:rsidRPr="009F6A32" w:rsidTr="00925DC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E74" w:rsidRPr="009F6A32" w:rsidRDefault="00DB1E74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sz w:val="28"/>
                <w:szCs w:val="28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E74" w:rsidRPr="009F6A32" w:rsidRDefault="00DB1E74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3474085" cy="1130935"/>
                      <wp:effectExtent l="1905" t="635" r="635" b="1905"/>
                      <wp:docPr id="27" name="Полотно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2" name="Oval 26"/>
                              <wps:cNvSpPr>
                                <a:spLocks noChangeArrowheads="1"/>
                              </wps:cNvSpPr>
                              <wps:spPr bwMode="auto">
                                <a:xfrm rot="7548465">
                                  <a:off x="2360930" y="264160"/>
                                  <a:ext cx="552450" cy="62293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Oval 27"/>
                              <wps:cNvSpPr>
                                <a:spLocks noChangeArrowheads="1"/>
                              </wps:cNvSpPr>
                              <wps:spPr bwMode="auto">
                                <a:xfrm rot="7548465">
                                  <a:off x="204470" y="306705"/>
                                  <a:ext cx="552450" cy="62293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Oval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66190" y="86995"/>
                                  <a:ext cx="621665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Oval 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38935" y="608330"/>
                                  <a:ext cx="621665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Oval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7570" y="608330"/>
                                  <a:ext cx="621665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599446F" id="Полотно 24" o:spid="_x0000_s1026" editas="canvas" style="width:273.55pt;height:89.05pt;mso-position-horizontal-relative:char;mso-position-vertical-relative:line" coordsize="34740,11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">
                      <v:shape id="_x0000_s1027" type="#_x0000_t75" style="position:absolute;width:34740;height:11309;visibility:visible;mso-wrap-style:square">
                        <v:fill o:detectmouseclick="t"/>
                        <v:path o:connecttype="none"/>
                      </v:shape>
                      <v:oval id="Oval 26" o:spid="_x0000_s1028" style="position:absolute;left:23609;top:2641;width:5524;height:6230;rotation:824493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rcI8YA&#10;AADbAAAADwAAAGRycy9kb3ducmV2LnhtbESPQWvCQBSE7wX/w/KEXkrdGERsdBW1FvSgoBWLt0f2&#10;mQSzb0N2Nem/d4VCj8PMfMNMZq0pxZ1qV1hW0O9FIIhTqwvOFBy/v95HIJxH1lhaJgW/5GA27bxM&#10;MNG24T3dDz4TAcIuQQW591UipUtzMuh6tiIO3sXWBn2QdSZ1jU2Am1LGUTSUBgsOCzlWtMwpvR5u&#10;RkE5WH/s3o6D03n7sznx6nPf9OcLpV677XwMwlPr/8N/7bVWEMfw/BJ+gJw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SrcI8YAAADbAAAADwAAAAAAAAAAAAAAAACYAgAAZHJz&#10;L2Rvd25yZXYueG1sUEsFBgAAAAAEAAQA9QAAAIsDAAAAAA==&#10;" fillcolor="#d8d8d8"/>
                      <v:oval id="Oval 27" o:spid="_x0000_s1029" style="position:absolute;left:2045;top:3066;width:5524;height:6229;rotation:824493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Z5uMcA&#10;AADbAAAADwAAAGRycy9kb3ducmV2LnhtbESPW2vCQBSE34X+h+UUfCm68ULR6CpWK9iHFryg+HbI&#10;HpPQ7NmQXU38912h4OMwM98w03ljCnGjyuWWFfS6EQjixOqcUwWH/bozAuE8ssbCMim4k4P57KU1&#10;xVjbmrd02/lUBAi7GBVk3pexlC7JyKDr2pI4eBdbGfRBVqnUFdYBbgrZj6J3aTDnsJBhScuMkt/d&#10;1Sgohpvxz9theDx/n76O/Lna1r3Fh1Lt12YxAeGp8c/wf3ujFfQH8PgSfoCc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5mebjHAAAA2wAAAA8AAAAAAAAAAAAAAAAAmAIAAGRy&#10;cy9kb3ducmV2LnhtbFBLBQYAAAAABAAEAPUAAACMAwAAAAA=&#10;" fillcolor="#d8d8d8"/>
                      <v:oval id="Oval 28" o:spid="_x0000_s1030" style="position:absolute;left:12661;top:869;width:6217;height:47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BMcMYA&#10;AADbAAAADwAAAGRycy9kb3ducmV2LnhtbESP3WoCMRSE7wXfIRzBu5r1p1W2RimlLaUWStXi7enm&#10;dLN2c7Jsosa3N4WCl8PMfMPMl9HW4kitrxwrGA4yEMSF0xWXCrab55sZCB+QNdaOScGZPCwX3c4c&#10;c+1O/EnHdShFgrDPUYEJocml9IUhi37gGuLk/bjWYkiyLaVu8ZTgtpajLLuTFitOCwYbejRU/K4P&#10;VsHT9GsfX1bv3x/b3TgLs4hmd/umVL8XH+5BBIrhGv5vv2oFown8fUk/QC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3BMcMYAAADbAAAADwAAAAAAAAAAAAAAAACYAgAAZHJz&#10;L2Rvd25yZXYueG1sUEsFBgAAAAAEAAQA9QAAAIsDAAAAAA==&#10;" fillcolor="#d8d8d8"/>
                      <v:oval id="Oval 29" o:spid="_x0000_s1031" style="position:absolute;left:16389;top:6083;width:6217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TFccMA&#10;AADbAAAADwAAAGRycy9kb3ducmV2LnhtbESPQWvCQBSE74L/YXlCb7rRECmpq0iloIceGtv7I/tM&#10;gtm3Ifsa4793hUKPw8x8w2x2o2vVQH1oPBtYLhJQxKW3DVcGvs8f81dQQZAttp7JwJ0C7LbTyQZz&#10;62/8RUMhlYoQDjkaqEW6XOtQ1uQwLHxHHL2L7x1KlH2lbY+3CHetXiXJWjtsOC7U2NF7TeW1+HUG&#10;DtW+WA86lSy9HI6SXX8+T+nSmJfZuH8DJTTKf/ivfbQGVhk8v8Qfo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TFccMAAADbAAAADwAAAAAAAAAAAAAAAACYAgAAZHJzL2Rv&#10;d25yZXYueG1sUEsFBgAAAAAEAAQA9QAAAIgDAAAAAA==&#10;"/>
                      <v:oval id="Oval 30" o:spid="_x0000_s1032" style="position:absolute;left:8775;top:6083;width:6217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ZbBsMA&#10;AADbAAAADwAAAGRycy9kb3ducmV2LnhtbESPQWvCQBSE70L/w/IK3nSjwVBSV5GKoAcPje39kX0m&#10;wezbkH2N6b/vCkKPw8x8w6y3o2vVQH1oPBtYzBNQxKW3DVcGvi6H2RuoIMgWW89k4JcCbDcvkzXm&#10;1t/5k4ZCKhUhHHI0UIt0udahrMlhmPuOOHpX3zuUKPtK2x7vEe5avUySTDtsOC7U2NFHTeWt+HEG&#10;9tWuyAadyiq97o+yun2fT+nCmOnruHsHJTTKf/jZPloDyww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ZbBsMAAADbAAAADwAAAAAAAAAAAAAAAACYAgAAZHJzL2Rv&#10;d25yZXYueG1sUEsFBgAAAAAEAAQA9QAAAIgDAAAAAA==&#10;"/>
                      <w10:anchorlock/>
                    </v:group>
                  </w:pict>
                </mc:Fallback>
              </mc:AlternateContent>
            </w:r>
          </w:p>
        </w:tc>
      </w:tr>
      <w:tr w:rsidR="00DB1E74" w:rsidRPr="009F6A32" w:rsidTr="00925DC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E74" w:rsidRPr="009F6A32" w:rsidRDefault="00DB1E74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E74" w:rsidRPr="009F6A32" w:rsidRDefault="00DB1E74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3474085" cy="1130935"/>
                      <wp:effectExtent l="1905" t="0" r="635" b="0"/>
                      <wp:docPr id="21" name="Полотно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7" name="Oval 20"/>
                              <wps:cNvSpPr>
                                <a:spLocks noChangeArrowheads="1"/>
                              </wps:cNvSpPr>
                              <wps:spPr bwMode="auto">
                                <a:xfrm rot="7548465">
                                  <a:off x="2620645" y="-34290"/>
                                  <a:ext cx="245745" cy="115633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Oval 21"/>
                              <wps:cNvSpPr>
                                <a:spLocks noChangeArrowheads="1"/>
                              </wps:cNvSpPr>
                              <wps:spPr bwMode="auto">
                                <a:xfrm rot="7548465">
                                  <a:off x="204470" y="306705"/>
                                  <a:ext cx="552450" cy="62293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Oval 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66190" y="86995"/>
                                  <a:ext cx="621665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Oval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7570" y="894715"/>
                                  <a:ext cx="1383030" cy="1854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619AE23" id="Полотно 18" o:spid="_x0000_s1026" editas="canvas" style="width:273.55pt;height:89.05pt;mso-position-horizontal-relative:char;mso-position-vertical-relative:line" coordsize="34740,11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">
                      <v:shape id="_x0000_s1027" type="#_x0000_t75" style="position:absolute;width:34740;height:11309;visibility:visible;mso-wrap-style:square">
                        <v:fill o:detectmouseclick="t"/>
                        <v:path o:connecttype="none"/>
                      </v:shape>
                      <v:oval id="Oval 20" o:spid="_x0000_s1028" style="position:absolute;left:26206;top:-343;width:2457;height:11563;rotation:824493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G1BsUA&#10;AADbAAAADwAAAGRycy9kb3ducmV2LnhtbERPS2vCQBC+F/oflin0IrqxSKupm6BWQQ8VfKD0NmSn&#10;SWh2NmS3Jv57tyD0Nh/fc6ZpZypxocaVlhUMBxEI4szqknMFx8OqPwbhPLLGyjIpuJKDNHl8mGKs&#10;bcs7uux9LkIIuxgVFN7XsZQuK8igG9iaOHDftjHoA2xyqRtsQ7ip5EsUvUqDJYeGAmtaFJT97H+N&#10;gmq0nmx7x9Hp6/O8OfHyY9cOZ3Olnp+62TsIT53/F9/dax3mv8HfL+EAm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MbUGxQAAANsAAAAPAAAAAAAAAAAAAAAAAJgCAABkcnMv&#10;ZG93bnJldi54bWxQSwUGAAAAAAQABAD1AAAAigMAAAAA&#10;" fillcolor="#d8d8d8"/>
                      <v:oval id="Oval 21" o:spid="_x0000_s1029" style="position:absolute;left:2045;top:3066;width:5524;height:6229;rotation:824493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4hdMcA&#10;AADbAAAADwAAAGRycy9kb3ducmV2LnhtbESPT2vCQBDF7wW/wzJCL6VuLCI2uor9B3pQ0IrF25Ad&#10;k2B2NmS3Jn5751DobYb35r3fzBadq9SVmlB6NjAcJKCIM29Lzg0cvr+eJ6BCRLZYeSYDNwqwmPce&#10;Zpha3/KOrvuYKwnhkKKBIsY61TpkBTkMA18Ti3b2jcMoa5Nr22Ar4a7SL0ky1g5LloYCa3ovKLvs&#10;f52BarR63T4dRsfT5md95M+PXTtcvhnz2O+WU1CRuvhv/rteWcEXWPlFBtD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6uIXTHAAAA2wAAAA8AAAAAAAAAAAAAAAAAmAIAAGRy&#10;cy9kb3ducmV2LnhtbFBLBQYAAAAABAAEAPUAAACMAwAAAAA=&#10;" fillcolor="#d8d8d8"/>
                      <v:oval id="Oval 22" o:spid="_x0000_s1030" style="position:absolute;left:12661;top:869;width:6217;height:47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0pU8MA&#10;AADbAAAADwAAAGRycy9kb3ducmV2LnhtbERP30vDMBB+H/g/hBP2tqUq09k1HSJuiAri3Njrrbk1&#10;1eZSmrhl//0iCL7dx/fzinm0rThQ7xvHCq7GGQjiyumGawXrz8VoCsIHZI2tY1JwIg/z8mJQYK7d&#10;kT/osAq1SCHsc1RgQuhyKX1lyKIfu444cXvXWwwJ9rXUPR5TuG3ldZbdSosNpwaDHT0aqr5XP1bB&#10;093mKy5f33bv6+1NFqYRzXbyotTwMj7MQASK4V/8537Waf49/P6SDpDlG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x0pU8MAAADbAAAADwAAAAAAAAAAAAAAAACYAgAAZHJzL2Rv&#10;d25yZXYueG1sUEsFBgAAAAAEAAQA9QAAAIgDAAAAAA==&#10;" fillcolor="#d8d8d8"/>
                      <v:oval id="Oval 23" o:spid="_x0000_s1031" style="position:absolute;left:8775;top:8947;width:13831;height:18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m6b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pYxvX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02bpvwAAANsAAAAPAAAAAAAAAAAAAAAAAJgCAABkcnMvZG93bnJl&#10;di54bWxQSwUGAAAAAAQABAD1AAAAhAMAAAAA&#10;"/>
                      <w10:anchorlock/>
                    </v:group>
                  </w:pict>
                </mc:Fallback>
              </mc:AlternateContent>
            </w:r>
          </w:p>
        </w:tc>
      </w:tr>
      <w:tr w:rsidR="00DB1E74" w:rsidRPr="009F6A32" w:rsidTr="00925DC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E74" w:rsidRPr="009F6A32" w:rsidRDefault="00DB1E74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sz w:val="28"/>
                <w:szCs w:val="28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E74" w:rsidRPr="009F6A32" w:rsidRDefault="00DB1E74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3474085" cy="1130935"/>
                      <wp:effectExtent l="1905" t="1905" r="635" b="635"/>
                      <wp:docPr id="16" name="Полотно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0" name="Oval 12"/>
                              <wps:cNvSpPr>
                                <a:spLocks noChangeArrowheads="1"/>
                              </wps:cNvSpPr>
                              <wps:spPr bwMode="auto">
                                <a:xfrm rot="18779118">
                                  <a:off x="1094740" y="-12065"/>
                                  <a:ext cx="244475" cy="5765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Oval 13"/>
                              <wps:cNvSpPr>
                                <a:spLocks noChangeArrowheads="1"/>
                              </wps:cNvSpPr>
                              <wps:spPr bwMode="auto">
                                <a:xfrm rot="2905787">
                                  <a:off x="1913255" y="-12065"/>
                                  <a:ext cx="244475" cy="5765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Oval 14"/>
                              <wps:cNvSpPr>
                                <a:spLocks noChangeArrowheads="1"/>
                              </wps:cNvSpPr>
                              <wps:spPr bwMode="auto">
                                <a:xfrm rot="13889394">
                                  <a:off x="1094740" y="498475"/>
                                  <a:ext cx="244475" cy="5765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Oval 15"/>
                              <wps:cNvSpPr>
                                <a:spLocks noChangeArrowheads="1"/>
                              </wps:cNvSpPr>
                              <wps:spPr bwMode="auto">
                                <a:xfrm rot="7548465">
                                  <a:off x="1913255" y="498475"/>
                                  <a:ext cx="244475" cy="5765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Oval 16"/>
                              <wps:cNvSpPr>
                                <a:spLocks noChangeArrowheads="1"/>
                              </wps:cNvSpPr>
                              <wps:spPr bwMode="auto">
                                <a:xfrm rot="7548465">
                                  <a:off x="170815" y="209550"/>
                                  <a:ext cx="552450" cy="62293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Oval 17"/>
                              <wps:cNvSpPr>
                                <a:spLocks noChangeArrowheads="1"/>
                              </wps:cNvSpPr>
                              <wps:spPr bwMode="auto">
                                <a:xfrm rot="20424431">
                                  <a:off x="2552065" y="292100"/>
                                  <a:ext cx="621665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68E0B23" id="Полотно 10" o:spid="_x0000_s1026" editas="canvas" style="width:273.55pt;height:89.05pt;mso-position-horizontal-relative:char;mso-position-vertical-relative:line" coordsize="34740,11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">
                      <v:shape id="_x0000_s1027" type="#_x0000_t75" style="position:absolute;width:34740;height:11309;visibility:visible;mso-wrap-style:square">
                        <v:fill o:detectmouseclick="t"/>
                        <v:path o:connecttype="none"/>
                      </v:shape>
                      <v:oval id="Oval 12" o:spid="_x0000_s1028" style="position:absolute;left:10946;top:-121;width:2445;height:5766;rotation:-308115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vDXMEA&#10;AADbAAAADwAAAGRycy9kb3ducmV2LnhtbESPzWrDQAyE74W+w6JCbs06CQ3FzSaEQmmu+XkA1ava&#10;Jl6t2VViN08fHQK9Scxo5tNqM4bOXCnlNrKD2bQAQ1xF33Lt4HT8en0HkwXZYxeZHPxRhs36+WmF&#10;pY8D7+l6kNpoCOcSHTQifWltrhoKmKexJ1btN6aAomuqrU84aHjo7LwoljZgy9rQYE+fDVXnwyU4&#10;+En7oXhDmdvZTY5SX3ikxbdzk5dx+wFGaJR/8+N65xVf6fUXHcC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rw1zBAAAA2wAAAA8AAAAAAAAAAAAAAAAAmAIAAGRycy9kb3du&#10;cmV2LnhtbFBLBQYAAAAABAAEAPUAAACGAwAAAAA=&#10;" fillcolor="#d8d8d8"/>
                      <v:oval id="Oval 13" o:spid="_x0000_s1029" style="position:absolute;left:19132;top:-121;width:2445;height:5765;rotation:317389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5lbMEA&#10;AADbAAAADwAAAGRycy9kb3ducmV2LnhtbERPS2sCMRC+F/wPYYTeataWimyNsihCD1J8FLwOm2l2&#10;62ayJlHXf28Ewdt8fM+ZzDrbiDP5UDtWMBxkIIhLp2s2Cn53y7cxiBCRNTaOScGVAsymvZcJ5tpd&#10;eEPnbTQihXDIUUEVY5tLGcqKLIaBa4kT9+e8xZigN1J7vKRw28j3LBtJizWnhgpbmldUHrYnq2CP&#10;x6Vff/wXp9WnN9Ysfvy+IKVe+13xBSJSF5/ih/tbp/lDuP+SDpDT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uZWzBAAAA2wAAAA8AAAAAAAAAAAAAAAAAmAIAAGRycy9kb3du&#10;cmV2LnhtbFBLBQYAAAAABAAEAPUAAACGAwAAAAA=&#10;"/>
                      <v:oval id="Oval 14" o:spid="_x0000_s1030" style="position:absolute;left:10946;top:4985;width:2445;height:5766;rotation:-842203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0F7cIA&#10;AADbAAAADwAAAGRycy9kb3ducmV2LnhtbERPTWvCQBC9F/oflin0pptqaTW6ijQUWuhFK+JxyI7Z&#10;0OxszE5N+u+7BaG3ebzPWa4H36gLdbEObOBhnIEiLoOtuTKw/3wdzUBFQbbYBCYDPxRhvbq9WWJu&#10;Q89buuykUimEY44GnEibax1LRx7jOLTEiTuFzqMk2FXadtincN/oSZY9aY81pwaHLb04Kr92395A&#10;4fpD9TE9PhaFnNvZ+9TW82cx5v5u2CxACQ3yL76632yaP4G/X9IBe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7QXtwgAAANsAAAAPAAAAAAAAAAAAAAAAAJgCAABkcnMvZG93&#10;bnJldi54bWxQSwUGAAAAAAQABAD1AAAAhwMAAAAA&#10;"/>
                      <v:oval id="Oval 15" o:spid="_x0000_s1031" style="position:absolute;left:19132;top:4985;width:2445;height:5765;rotation:824493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qzBcUA&#10;AADbAAAADwAAAGRycy9kb3ducmV2LnhtbERPS2vCQBC+F/oflil4KbrRimjqJqi1oAcFHyi9Ddlp&#10;EpqdDdmtSf+9Wyj0Nh/fc+ZpZypxo8aVlhUMBxEI4szqknMF59N7fwrCeWSNlWVS8EMO0uTxYY6x&#10;ti0f6Hb0uQgh7GJUUHhfx1K6rCCDbmBr4sB92sagD7DJpW6wDeGmkqMomkiDJYeGAmtaFZR9Hb+N&#10;gmq8me2fz+PLx+66vfD67dAOF0ulek/d4hWEp87/i//cGx3mv8DvL+EAm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CrMFxQAAANsAAAAPAAAAAAAAAAAAAAAAAJgCAABkcnMv&#10;ZG93bnJldi54bWxQSwUGAAAAAAQABAD1AAAAigMAAAAA&#10;" fillcolor="#d8d8d8"/>
                      <v:oval id="Oval 16" o:spid="_x0000_s1032" style="position:absolute;left:1707;top:2095;width:5525;height:6230;rotation:824493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MrccQA&#10;AADbAAAADwAAAGRycy9kb3ducmV2LnhtbERPS4vCMBC+C/sfwizsRTR1KbJbjeI+BD0o+EDxNjRj&#10;W7aZlCZr6783guBtPr7njKetKcWFaldYVjDoRyCIU6sLzhTsd/PeBwjnkTWWlknBlRxMJy+dMSba&#10;Nryhy9ZnIoSwS1BB7n2VSOnSnAy6vq2IA3e2tUEfYJ1JXWMTwk0p36NoKA0WHBpyrOg7p/Rv+28U&#10;lPHic93dx4fT6rg88O/PphnMvpR6e21nIxCeWv8UP9wLHebHcP8lHCA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jK3HEAAAA2wAAAA8AAAAAAAAAAAAAAAAAmAIAAGRycy9k&#10;b3ducmV2LnhtbFBLBQYAAAAABAAEAPUAAACJAwAAAAA=&#10;" fillcolor="#d8d8d8"/>
                      <v:oval id="Oval 17" o:spid="_x0000_s1033" style="position:absolute;left:25520;top:2921;width:6217;height:4718;rotation:-128403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7AW8MA&#10;AADbAAAADwAAAGRycy9kb3ducmV2LnhtbERPTWsCMRC9F/wPYYReimZbUZatUcRS8OBFLaXepsm4&#10;Wd1Mtpuo679vCkJv83ifM513rhYXakPlWcHzMANBrL2puFTwsXsf5CBCRDZYeyYFNwown/UeplgY&#10;f+UNXbaxFCmEQ4EKbIxNIWXQlhyGoW+IE3fwrcOYYFtK0+I1hbtavmTZRDqsODVYbGhpSZ+2Z6dg&#10;Y39y/B69rb8Wn0fd7GX1NNE3pR773eIVRKQu/ovv7pVJ88fw90s6QM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7AW8MAAADbAAAADwAAAAAAAAAAAAAAAACYAgAAZHJzL2Rv&#10;d25yZXYueG1sUEsFBgAAAAAEAAQA9QAAAIgDAAAAAA==&#10;"/>
                      <w10:anchorlock/>
                    </v:group>
                  </w:pict>
                </mc:Fallback>
              </mc:AlternateContent>
            </w:r>
          </w:p>
        </w:tc>
      </w:tr>
      <w:tr w:rsidR="00DB1E74" w:rsidRPr="009F6A32" w:rsidTr="00925DCF">
        <w:trPr>
          <w:trHeight w:val="233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E74" w:rsidRPr="009F6A32" w:rsidRDefault="00DB1E74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E74" w:rsidRPr="009F6A32" w:rsidRDefault="00DB1E74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3474085" cy="1419860"/>
                      <wp:effectExtent l="1905" t="0" r="635" b="1270"/>
                      <wp:docPr id="9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" name="Oval 4"/>
                              <wps:cNvSpPr>
                                <a:spLocks noChangeArrowheads="1"/>
                              </wps:cNvSpPr>
                              <wps:spPr bwMode="auto">
                                <a:xfrm rot="18779118">
                                  <a:off x="1094740" y="-12065"/>
                                  <a:ext cx="244475" cy="5765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Oval 5"/>
                              <wps:cNvSpPr>
                                <a:spLocks noChangeArrowheads="1"/>
                              </wps:cNvSpPr>
                              <wps:spPr bwMode="auto">
                                <a:xfrm rot="2905787">
                                  <a:off x="1913255" y="-12065"/>
                                  <a:ext cx="244475" cy="5765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Oval 6"/>
                              <wps:cNvSpPr>
                                <a:spLocks noChangeArrowheads="1"/>
                              </wps:cNvSpPr>
                              <wps:spPr bwMode="auto">
                                <a:xfrm rot="13889394">
                                  <a:off x="1094740" y="631825"/>
                                  <a:ext cx="244475" cy="5765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Oval 7"/>
                              <wps:cNvSpPr>
                                <a:spLocks noChangeArrowheads="1"/>
                              </wps:cNvSpPr>
                              <wps:spPr bwMode="auto">
                                <a:xfrm rot="7548465">
                                  <a:off x="1913255" y="631825"/>
                                  <a:ext cx="244475" cy="5765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Oval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59485" y="509270"/>
                                  <a:ext cx="1383030" cy="1854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Oval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41070" y="1141730"/>
                                  <a:ext cx="1383030" cy="1854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7C1DD3B" id="Полотно 2" o:spid="_x0000_s1026" editas="canvas" style="width:273.55pt;height:111.8pt;mso-position-horizontal-relative:char;mso-position-vertical-relative:line" coordsize="34740,14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">
                      <v:shape id="_x0000_s1027" type="#_x0000_t75" style="position:absolute;width:34740;height:14198;visibility:visible;mso-wrap-style:square">
                        <v:fill o:detectmouseclick="t"/>
                        <v:path o:connecttype="none"/>
                      </v:shape>
                      <v:oval id="Oval 4" o:spid="_x0000_s1028" style="position:absolute;left:10946;top:-121;width:2445;height:5766;rotation:-308115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HWr8AA&#10;AADaAAAADwAAAGRycy9kb3ducmV2LnhtbESPzWrDMBCE74G+g9hCbrEch4bgRgmlUNprfh5gY21t&#10;U2tlpPVP+/RRodDjMDPfMPvj7Do1UoitZwPrLAdFXHnbcm3genlb7UBFQbbYeSYD3xTheHhY7LG0&#10;fuITjWepVYJwLNFAI9KXWseqIYcx8z1x8j59cChJhlrbgFOCu04Xeb7VDltOCw329NpQ9XUenIFb&#10;OE35E0qh1z9ykXrgmTbvxiwf55dnUEKz/If/2h/WwAZ+r6QboA9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mHWr8AAAADaAAAADwAAAAAAAAAAAAAAAACYAgAAZHJzL2Rvd25y&#10;ZXYueG1sUEsFBgAAAAAEAAQA9QAAAIUDAAAAAA==&#10;" fillcolor="#d8d8d8"/>
                      <v:oval id="Oval 5" o:spid="_x0000_s1029" style="position:absolute;left:19132;top:-121;width:2445;height:5765;rotation:317389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IwGsMA&#10;AADaAAAADwAAAGRycy9kb3ducmV2LnhtbESPT2vCQBTE70K/w/KE3sxGaUuJbkSKgodS0Pbi7TX7&#10;8gezb0P2JabfvlsQehxm5jfMZju5Vo3Uh8azgWWSgiIuvG24MvD1eVi8ggqCbLH1TAZ+KMA2f5ht&#10;MLP+xicaz1KpCOGQoYFapMu0DkVNDkPiO+Lolb53KFH2lbY93iLctXqVpi/aYcNxocaO3moqrufB&#10;RUrxfRmvU1i9D/LxnA6l3R8vYszjfNqtQQlN8h++t4/WwBP8XYk3Q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IwGsMAAADaAAAADwAAAAAAAAAAAAAAAACYAgAAZHJzL2Rv&#10;d25yZXYueG1sUEsFBgAAAAAEAAQA9QAAAIgDAAAAAA==&#10;">
                        <v:stroke dashstyle="dash"/>
                      </v:oval>
                      <v:oval id="Oval 6" o:spid="_x0000_s1030" style="position:absolute;left:10946;top:6318;width:2445;height:5766;rotation:-842203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Jh8sMA&#10;AADaAAAADwAAAGRycy9kb3ducmV2LnhtbESPQWvCQBSE74X+h+UVems2ii0hdRUVxEIvrZXm+si+&#10;JiHZt2F3TeK/dwuCx2FmvmGW68l0YiDnG8sKZkkKgri0uuFKweln/5KB8AFZY2eZFFzIw3r1+LDE&#10;XNuRv2k4hkpECPscFdQh9LmUvqzJoE9sTxy9P+sMhihdJbXDMcJNJ+dp+iYNNhwXauxpV1PZHs9G&#10;QbbNPvEU9u7XVvi1aNui2O4OSj0/TZt3EIGmcA/f2h9awSv8X4k3QK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kJh8sMAAADaAAAADwAAAAAAAAAAAAAAAACYAgAAZHJzL2Rv&#10;d25yZXYueG1sUEsFBgAAAAAEAAQA9QAAAIgDAAAAAA==&#10;">
                        <v:stroke dashstyle="dash"/>
                      </v:oval>
                      <v:oval id="Oval 7" o:spid="_x0000_s1031" style="position:absolute;left:19132;top:6318;width:2445;height:5765;rotation:824493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5LbcUA&#10;AADaAAAADwAAAGRycy9kb3ducmV2LnhtbESPT2vCQBTE70K/w/IKXkQ3iohGV7FVwR4U/IPi7ZF9&#10;TUKzb0N2Nem37xYEj8PM/IaZLRpTiAdVLresoN+LQBAnVuecKjifNt0xCOeRNRaWScEvOVjM31oz&#10;jLWt+UCPo09FgLCLUUHmfRlL6ZKMDLqeLYmD920rgz7IKpW6wjrATSEHUTSSBnMOCxmW9JlR8nO8&#10;GwXFcDvZd87Dy213/brwenWo+8sPpdrvzXIKwlPjX+Fne6sVjOD/Srg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7kttxQAAANoAAAAPAAAAAAAAAAAAAAAAAJgCAABkcnMv&#10;ZG93bnJldi54bWxQSwUGAAAAAAQABAD1AAAAigMAAAAA&#10;" fillcolor="#d8d8d8"/>
                      <v:oval id="Oval 8" o:spid="_x0000_s1032" style="position:absolute;left:9594;top:5092;width:13831;height:18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5rsIA&#10;AADa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qrmuwgAAANoAAAAPAAAAAAAAAAAAAAAAAJgCAABkcnMvZG93&#10;bnJldi54bWxQSwUGAAAAAAQABAD1AAAAhwMAAAAA&#10;"/>
                      <v:oval id="Oval 9" o:spid="_x0000_s1033" style="position:absolute;left:9410;top:11417;width:13831;height:18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kGT8EA&#10;AADaAAAADwAAAGRycy9kb3ducmV2LnhtbERPTWsCMRC9F/wPYQRvmq1ildUopaiILRStxeu4mW62&#10;3UyWTdT03zcHocfH+54vo63FlVpfOVbwOMhAEBdOV1wqOH6s+1MQPiBrrB2Tgl/ysFx0HuaYa3fj&#10;PV0PoRQphH2OCkwITS6lLwxZ9APXECfuy7UWQ4JtKXWLtxRuaznMsidpseLUYLChF0PFz+FiFawm&#10;n99x8/p2fj+eRlmYRjSn8U6pXjc+z0AEiuFffHdvtYK0NV1JN0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JBk/BAAAA2gAAAA8AAAAAAAAAAAAAAAAAmAIAAGRycy9kb3du&#10;cmV2LnhtbFBLBQYAAAAABAAEAPUAAACGAwAAAAA=&#10;" fillcolor="#d8d8d8"/>
                      <w10:anchorlock/>
                    </v:group>
                  </w:pict>
                </mc:Fallback>
              </mc:AlternateContent>
            </w:r>
          </w:p>
        </w:tc>
      </w:tr>
    </w:tbl>
    <w:p w:rsidR="00B000F6" w:rsidRDefault="00B000F6"/>
    <w:sectPr w:rsidR="00B000F6" w:rsidSect="007E5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B18F7"/>
    <w:multiLevelType w:val="hybridMultilevel"/>
    <w:tmpl w:val="49AA4B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E74"/>
    <w:rsid w:val="001A3771"/>
    <w:rsid w:val="00392E26"/>
    <w:rsid w:val="003B189D"/>
    <w:rsid w:val="004E650E"/>
    <w:rsid w:val="006B21DE"/>
    <w:rsid w:val="007E5D68"/>
    <w:rsid w:val="00A05E5E"/>
    <w:rsid w:val="00A5644A"/>
    <w:rsid w:val="00B000F6"/>
    <w:rsid w:val="00CE7467"/>
    <w:rsid w:val="00D6253E"/>
    <w:rsid w:val="00DB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65"/>
    <o:shapelayout v:ext="edit">
      <o:idmap v:ext="edit" data="1"/>
    </o:shapelayout>
  </w:shapeDefaults>
  <w:decimalSymbol w:val=","/>
  <w:listSeparator w:val=";"/>
  <w15:chartTrackingRefBased/>
  <w15:docId w15:val="{FDBCE162-5D48-4B7B-B578-FFB42D422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1E74"/>
    <w:pPr>
      <w:spacing w:after="200" w:line="276" w:lineRule="auto"/>
    </w:pPr>
    <w:rPr>
      <w:rFonts w:ascii="Calibri" w:eastAsia="Calibri" w:hAnsi="Calibri"/>
      <w:sz w:val="22"/>
      <w:szCs w:val="22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CB2A740.dotm</Template>
  <TotalTime>0</TotalTime>
  <Pages>4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Митрофанова Елена Юрьевна</dc:creator>
  <cp:keywords/>
  <dc:description/>
  <cp:lastModifiedBy>Митрофанова Елена Юрьевна</cp:lastModifiedBy>
  <cp:revision>1</cp:revision>
  <dcterms:created xsi:type="dcterms:W3CDTF">2020-03-16T05:32:00Z</dcterms:created>
  <dcterms:modified xsi:type="dcterms:W3CDTF">2020-03-16T05:32:00Z</dcterms:modified>
</cp:coreProperties>
</file>