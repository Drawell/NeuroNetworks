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416" w:rsidRPr="00625416" w:rsidRDefault="00625416" w:rsidP="00625416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  <w:lang w:eastAsia="ru-RU" w:bidi="ar-SA"/>
        </w:rPr>
      </w:pPr>
      <w:r w:rsidRPr="009F6A32">
        <w:rPr>
          <w:rFonts w:ascii="Times New Roman" w:hAnsi="Times New Roman"/>
          <w:b/>
          <w:sz w:val="28"/>
          <w:szCs w:val="28"/>
          <w:lang w:val="ru-RU" w:eastAsia="ru-RU" w:bidi="ar-SA"/>
        </w:rPr>
        <w:t>Задания для самостоятельной работы</w:t>
      </w:r>
      <w:r>
        <w:rPr>
          <w:rFonts w:ascii="Times New Roman" w:hAnsi="Times New Roman"/>
          <w:b/>
          <w:sz w:val="28"/>
          <w:szCs w:val="28"/>
          <w:lang w:eastAsia="ru-RU" w:bidi="ar-SA"/>
        </w:rPr>
        <w:t xml:space="preserve"> 6</w:t>
      </w:r>
      <w:bookmarkStart w:id="0" w:name="_GoBack"/>
      <w:bookmarkEnd w:id="0"/>
    </w:p>
    <w:p w:rsidR="00625416" w:rsidRPr="009F6A32" w:rsidRDefault="00625416" w:rsidP="00625416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 w:rsidRPr="009F6A32">
        <w:rPr>
          <w:rFonts w:ascii="Times New Roman" w:hAnsi="Times New Roman"/>
          <w:sz w:val="28"/>
          <w:szCs w:val="28"/>
          <w:lang w:val="ru-RU" w:eastAsia="ru-RU" w:bidi="ar-SA"/>
        </w:rPr>
        <w:t>Провести тестирование сети Кохонена для нового вектора и определить его принадлежностьк одному из кластеров.</w:t>
      </w:r>
    </w:p>
    <w:p w:rsidR="00625416" w:rsidRPr="009F6A32" w:rsidRDefault="00625416" w:rsidP="00625416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 w:eastAsia="ru-RU" w:bidi="ar-SA"/>
        </w:rPr>
        <w:t>Практически исследовать различные топологии сети Кохонена.</w:t>
      </w:r>
    </w:p>
    <w:p w:rsidR="00625416" w:rsidRPr="009F6A32" w:rsidRDefault="00625416" w:rsidP="00625416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Решить задачу кластеризации множества векторов в виде четырех кластеров, расположенных следующим образом .</w:t>
      </w:r>
    </w:p>
    <w:p w:rsidR="00625416" w:rsidRPr="009F6A32" w:rsidRDefault="00625416" w:rsidP="00625416">
      <w:pPr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9F6A32">
        <w:rPr>
          <w:rFonts w:ascii="Times New Roman" w:hAnsi="Times New Roman"/>
          <w:sz w:val="28"/>
          <w:szCs w:val="28"/>
          <w:lang w:val="ru-RU"/>
        </w:rPr>
        <w:t>Построить график распределения данных по четырем кластерам в зависимости от центров кластеров.</w:t>
      </w:r>
    </w:p>
    <w:p w:rsidR="00625416" w:rsidRPr="009F6A32" w:rsidRDefault="00625416" w:rsidP="00625416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5956"/>
        <w:gridCol w:w="2081"/>
      </w:tblGrid>
      <w:tr w:rsidR="00625416" w:rsidRPr="009F6A32" w:rsidTr="00925DCF">
        <w:trPr>
          <w:cantSplit/>
          <w:trHeight w:val="317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 xml:space="preserve">Расположение </w:t>
            </w: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гауссовских случайных векторов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/>
              </w:rPr>
              <w:t>Топология сети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296670" cy="1141730"/>
                      <wp:effectExtent l="7620" t="3810" r="635" b="6985"/>
                      <wp:docPr id="125" name="Полотно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" name="Oval 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Oval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Oval 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25" o:spid="_x0000_s1026" editas="canvas" style="width:102.1pt;height:89.9pt;mso-position-horizontal-relative:char;mso-position-vertical-relative:line" coordsize="12966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2966;height:11417;visibility:visible;mso-wrap-style:square">
                        <v:fill o:detectmouseclick="t"/>
                        <v:path o:connecttype="none"/>
                      </v:shape>
                      <v:oval id="Oval 127" o:spid="_x0000_s1028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l6M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XZejEAAAA3A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28" o:spid="_x0000_s1029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Ac8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y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bwHPBAAAA3A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29" o:spid="_x0000_s1030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30" o:spid="_x0000_s1031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gridtop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296670" cy="1141730"/>
                      <wp:effectExtent l="7620" t="5715" r="635" b="5080"/>
                      <wp:docPr id="119" name="Полотно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3" name="Oval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Oval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Oval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Oval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9" o:spid="_x0000_s1032" editas="canvas" style="width:102.1pt;height:89.9pt;mso-position-horizontal-relative:char;mso-position-vertical-relative:line" coordsize="12966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">
                      <v:shape id="_x0000_s1033" type="#_x0000_t75" style="position:absolute;width:12966;height:11417;visibility:visible;mso-wrap-style:square">
                        <v:fill o:detectmouseclick="t"/>
                        <v:path o:connecttype="none"/>
                      </v:shape>
                      <v:oval id="Oval 121" o:spid="_x0000_s1034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3mcEA&#10;AADcAAAADwAAAGRycy9kb3ducmV2LnhtbERPS2vCQBC+F/oflil4qxsbFEmzilQEe+jBtN6H7OSB&#10;2dmQncb4791Cwdt8fM/Jt5Pr1EhDaD0bWMwTUMSlty3XBn6+D69rUEGQLXaeycCNAmw3z085ZtZf&#10;+URjIbWKIRwyNNCI9JnWoWzIYZj7njhylR8cSoRDre2A1xjuOv2WJCvtsOXY0GBPHw2Vl+LXGdjX&#10;u2I16lSWabU/yvJy/vpMF8bMXqbdOyihSR7if/fRxvlJCn/PxAv0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95nBAAAA3A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22" o:spid="_x0000_s1035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v7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J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ab+3BAAAA3A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23" o:spid="_x0000_s1036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24" o:spid="_x0000_s1037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xms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8ZrBAAAA3A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hextop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296670" cy="1141730"/>
                      <wp:effectExtent l="7620" t="7620" r="635" b="3175"/>
                      <wp:docPr id="113" name="Полотно 1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9" name="Oval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Oval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Oval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13" o:spid="_x0000_s1038" editas="canvas" style="width:102.1pt;height:89.9pt;mso-position-horizontal-relative:char;mso-position-vertical-relative:line" coordsize="12966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">
                      <v:shape id="_x0000_s1039" type="#_x0000_t75" style="position:absolute;width:12966;height:11417;visibility:visible;mso-wrap-style:square">
                        <v:fill o:detectmouseclick="t"/>
                        <v:path o:connecttype="none"/>
                      </v:shape>
                      <v:oval id="Oval 115" o:spid="_x0000_s1040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Gk8QA&#10;AADbAAAADwAAAGRycy9kb3ducmV2LnhtbESPQWvCQBSE74X+h+UJvdWNDUqN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WBpPEAAAA2w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16" o:spid="_x0000_s1041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17" o:spid="_x0000_s1042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Mdc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S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tzHXBAAAA3A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18" o:spid="_x0000_s1043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randtop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271395" cy="1141730"/>
                      <wp:effectExtent l="1270" t="0" r="3810" b="10795"/>
                      <wp:docPr id="105" name="Полотно 1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2" name="Oval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Oval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114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003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05" o:spid="_x0000_s1044" editas="canvas" style="width:178.85pt;height:89.9pt;mso-position-horizontal-relative:char;mso-position-vertical-relative:line" coordsize="22713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">
                      <v:shape id="_x0000_s1045" type="#_x0000_t75" style="position:absolute;width:22713;height:11417;visibility:visible;mso-wrap-style:square">
                        <v:fill o:detectmouseclick="t"/>
                        <v:path o:connecttype="none"/>
                      </v:shape>
                      <v:oval id="Oval 107" o:spid="_x0000_s1046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08" o:spid="_x0000_s1047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xe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4xe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09" o:spid="_x0000_s1048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10" o:spid="_x0000_s1049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11" o:spid="_x0000_s1050" style="position:absolute;left:15011;top:50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12" o:spid="_x0000_s1051" style="position:absolute;left:1510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jCM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jCM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gridtop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271395" cy="1141730"/>
                      <wp:effectExtent l="1270" t="1905" r="3810" b="8890"/>
                      <wp:docPr id="91" name="Полотно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5" name="Oval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Oval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114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003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89" o:spid="_x0000_s1052" editas="canvas" style="width:178.85pt;height:89.9pt;mso-position-horizontal-relative:char;mso-position-vertical-relative:line" coordsize="22713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">
                      <v:shape id="_x0000_s1053" type="#_x0000_t75" style="position:absolute;width:22713;height:11417;visibility:visible;mso-wrap-style:square">
                        <v:fill o:detectmouseclick="t"/>
                        <v:path o:connecttype="none"/>
                      </v:shape>
                      <v:oval id="Oval 91" o:spid="_x0000_s1054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92" o:spid="_x0000_s1055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93" o:spid="_x0000_s1056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94" o:spid="_x0000_s1057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95" o:spid="_x0000_s1058" style="position:absolute;left:15011;top:50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96" o:spid="_x0000_s1059" style="position:absolute;left:1510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hextop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271395" cy="1141730"/>
                      <wp:effectExtent l="1270" t="635" r="3810" b="10160"/>
                      <wp:docPr id="84" name="Полотно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8" name="Oval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Oval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114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003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81" o:spid="_x0000_s1060" editas="canvas" style="width:178.85pt;height:89.9pt;mso-position-horizontal-relative:char;mso-position-vertical-relative:line" coordsize="22713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">
                      <v:shape id="_x0000_s1061" type="#_x0000_t75" style="position:absolute;width:22713;height:11417;visibility:visible;mso-wrap-style:square">
                        <v:fill o:detectmouseclick="t"/>
                        <v:path o:connecttype="none"/>
                      </v:shape>
                      <v:oval id="Oval 83" o:spid="_x0000_s1062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84" o:spid="_x0000_s1063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85" o:spid="_x0000_s1064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50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P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tTnTvwAAANsAAAAPAAAAAAAAAAAAAAAAAJgCAABkcnMvZG93bnJl&#10;di54bWxQSwUGAAAAAAQABAD1AAAAhA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86" o:spid="_x0000_s1065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mcSMMA&#10;AADbAAAADwAAAGRycy9kb3ducmV2LnhtbESPwWrDMBBE74X+g9hCb43smoTgRg6hoZAeeojT3hdr&#10;YxtbK2NtHefvo0Ihx2Fm3jCb7ex6NdEYWs8G0kUCirjytuXawPfp42UNKgiyxd4zGbhSgG3x+LDB&#10;3PoLH2kqpVYRwiFHA43IkGsdqoYchoUfiKN39qNDiXKstR3xEuGu169JstIOW44LDQ703lDVlb/O&#10;wL7elatJZ7LMzvuDLLufr88sNeb5ad69gRKa5R7+bx+sgXUKf1/iD9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mcS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87" o:spid="_x0000_s1066" style="position:absolute;left:15011;top:50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CP8MA&#10;AADbAAAADwAAAGRycy9kb3ducmV2LnhtbESPQWvCQBSE74X+h+UVvNWNBkXSrCIVwR48NG3vj+wz&#10;Ccm+DdnXGP+9WxB6HGbmGybfTa5TIw2h8WxgMU9AEZfeNlwZ+P46vm5ABUG22HkmAzcKsNs+P+WY&#10;WX/lTxoLqVSEcMjQQC3SZ1qHsiaHYe574uhd/OBQohwqbQe8Rrjr9DJJ1tphw3Ghxp7eayrb4tcZ&#10;OFT7Yj3qVFbp5XCSVftz/kgXxsxepv0bKKFJ/sOP9ska2Czh70v8AXp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sCP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88" o:spid="_x0000_s1067" style="position:absolute;left:1510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randtop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301750" cy="1818640"/>
                      <wp:effectExtent l="8255" t="2540" r="4445" b="7620"/>
                      <wp:docPr id="97" name="Полотно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1" name="Oval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Oval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Oval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9145" y="13328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Oval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" y="134175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97" o:spid="_x0000_s1068" editas="canvas" style="width:102.5pt;height:143.2pt;mso-position-horizontal-relative:char;mso-position-vertical-relative:line" coordsize="13017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">
                      <v:shape id="_x0000_s1069" type="#_x0000_t75" style="position:absolute;width:13017;height:18186;visibility:visible;mso-wrap-style:square">
                        <v:fill o:detectmouseclick="t"/>
                        <v:path o:connecttype="none"/>
                      </v:shape>
                      <v:oval id="Oval 99" o:spid="_x0000_s1070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00" o:spid="_x0000_s1071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01" o:spid="_x0000_s1072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02" o:spid="_x0000_s1073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03" o:spid="_x0000_s1074" style="position:absolute;left:7791;top:13328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04" o:spid="_x0000_s1075" style="position:absolute;left:101;top:13417;width:5194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gridtop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301750" cy="1818640"/>
                      <wp:effectExtent l="8255" t="5080" r="4445" b="5080"/>
                      <wp:docPr id="73" name="Полотно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4" name="Oval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Oval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9145" y="13328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" y="134175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73" o:spid="_x0000_s1076" editas="canvas" style="width:102.5pt;height:143.2pt;mso-position-horizontal-relative:char;mso-position-vertical-relative:line" coordsize="13017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">
                      <v:shape id="_x0000_s1077" type="#_x0000_t75" style="position:absolute;width:13017;height:18186;visibility:visible;mso-wrap-style:square">
                        <v:fill o:detectmouseclick="t"/>
                        <v:path o:connecttype="none"/>
                      </v:shape>
                      <v:oval id="Oval 75" o:spid="_x0000_s1078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76" o:spid="_x0000_s1079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77" o:spid="_x0000_s1080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78" o:spid="_x0000_s1081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79" o:spid="_x0000_s1082" style="position:absolute;left:7791;top:13328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80" o:spid="_x0000_s1083" style="position:absolute;left:101;top:13417;width:5194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hextop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1301750" cy="1818640"/>
                      <wp:effectExtent l="8255" t="7620" r="4445" b="2540"/>
                      <wp:docPr id="65" name="Полотно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8" name="Oval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Oval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Oval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9145" y="13328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" y="134175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5" o:spid="_x0000_s1084" editas="canvas" style="width:102.5pt;height:143.2pt;mso-position-horizontal-relative:char;mso-position-vertical-relative:line" coordsize="13017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">
                      <v:shape id="_x0000_s1085" type="#_x0000_t75" style="position:absolute;width:13017;height:18186;visibility:visible;mso-wrap-style:square">
                        <v:fill o:detectmouseclick="t"/>
                        <v:path o:connecttype="none"/>
                      </v:shape>
                      <v:oval id="Oval 67" o:spid="_x0000_s1086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68" o:spid="_x0000_s1087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69" o:spid="_x0000_s1088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70" o:spid="_x0000_s1089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71" o:spid="_x0000_s1090" style="position:absolute;left:7791;top:13328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72" o:spid="_x0000_s1091" style="position:absolute;left:101;top:13417;width:5194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randtop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185035" cy="1818640"/>
                      <wp:effectExtent l="6350" t="10160" r="0" b="0"/>
                      <wp:docPr id="57" name="Полотно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8" name="Oval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9145" y="13328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" y="134175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2410" y="64198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3520" y="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Oval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7490" y="132778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54" o:spid="_x0000_s1092" editas="canvas" style="width:172.05pt;height:143.2pt;mso-position-horizontal-relative:char;mso-position-vertical-relative:line" coordsize="21850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">
                      <v:shape id="_x0000_s1093" type="#_x0000_t75" style="position:absolute;width:21850;height:18186;visibility:visible;mso-wrap-style:square">
                        <v:fill o:detectmouseclick="t"/>
                        <v:path o:connecttype="none"/>
                      </v:shape>
                      <v:oval id="Oval 56" o:spid="_x0000_s1094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57" o:spid="_x0000_s1095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58" o:spid="_x0000_s1096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59" o:spid="_x0000_s1097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60" o:spid="_x0000_s1098" style="position:absolute;left:7791;top:13328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61" o:spid="_x0000_s1099" style="position:absolute;left:101;top:13417;width:5194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62" o:spid="_x0000_s1100" style="position:absolute;left:15024;top:6419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63" o:spid="_x0000_s1101" style="position:absolute;left:14935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64" o:spid="_x0000_s1102" style="position:absolute;left:15074;top:13277;width:5176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gridtop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185035" cy="1818640"/>
                      <wp:effectExtent l="6350" t="12700" r="0" b="6985"/>
                      <wp:docPr id="47" name="Полотно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8" name="Oval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9145" y="13328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" y="134175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2410" y="64198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3520" y="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Oval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7490" y="132778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43" o:spid="_x0000_s1103" editas="canvas" style="width:172.05pt;height:143.2pt;mso-position-horizontal-relative:char;mso-position-vertical-relative:line" coordsize="21850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">
                      <v:shape id="_x0000_s1104" type="#_x0000_t75" style="position:absolute;width:21850;height:18186;visibility:visible;mso-wrap-style:square">
                        <v:fill o:detectmouseclick="t"/>
                        <v:path o:connecttype="none"/>
                      </v:shape>
                      <v:oval id="Oval 45" o:spid="_x0000_s1105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46" o:spid="_x0000_s1106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47" o:spid="_x0000_s1107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48" o:spid="_x0000_s1108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49" o:spid="_x0000_s1109" style="position:absolute;left:7791;top:13328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50" o:spid="_x0000_s1110" style="position:absolute;left:101;top:13417;width:5194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51" o:spid="_x0000_s1111" style="position:absolute;left:15024;top:6419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52" o:spid="_x0000_s1112" style="position:absolute;left:14935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53" o:spid="_x0000_s1113" style="position:absolute;left:15074;top:13277;width:5176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hextop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185035" cy="1818640"/>
                      <wp:effectExtent l="6350" t="5715" r="0" b="4445"/>
                      <wp:docPr id="37" name="Полотно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" name="Oval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Oval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9145" y="13328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" y="134175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2410" y="64198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3520" y="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Oval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7490" y="132778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2" o:spid="_x0000_s1114" editas="canvas" style="width:172.05pt;height:143.2pt;mso-position-horizontal-relative:char;mso-position-vertical-relative:line" coordsize="21850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">
                      <v:shape id="_x0000_s1115" type="#_x0000_t75" style="position:absolute;width:21850;height:18186;visibility:visible;mso-wrap-style:square">
                        <v:fill o:detectmouseclick="t"/>
                        <v:path o:connecttype="none"/>
                      </v:shape>
                      <v:oval id="Oval 34" o:spid="_x0000_s1116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35" o:spid="_x0000_s1117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36" o:spid="_x0000_s1118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37" o:spid="_x0000_s1119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38" o:spid="_x0000_s1120" style="position:absolute;left:7791;top:13328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39" o:spid="_x0000_s1121" style="position:absolute;left:101;top:13417;width:5194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40" o:spid="_x0000_s1122" style="position:absolute;left:15024;top:6419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41" o:spid="_x0000_s1123" style="position:absolute;left:14935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42" o:spid="_x0000_s1124" style="position:absolute;left:15074;top:13277;width:5176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randtop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931160" cy="1141730"/>
                      <wp:effectExtent l="3810" t="8255" r="0" b="12065"/>
                      <wp:docPr id="27" name="Полотно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9" name="Oval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val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Oval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114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003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916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805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2" o:spid="_x0000_s1125" editas="canvas" style="width:230.8pt;height:89.9pt;mso-position-horizontal-relative:char;mso-position-vertical-relative:line" coordsize="29311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">
                      <v:shape id="_x0000_s1126" type="#_x0000_t75" style="position:absolute;width:29311;height:11417;visibility:visible;mso-wrap-style:square">
                        <v:fill o:detectmouseclick="t"/>
                        <v:path o:connecttype="none"/>
                      </v:shape>
                      <v:oval id="Oval 24" o:spid="_x0000_s1127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25" o:spid="_x0000_s1128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26" o:spid="_x0000_s1129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27" o:spid="_x0000_s1130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28" o:spid="_x0000_s1131" style="position:absolute;left:15011;top:50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29" o:spid="_x0000_s1132" style="position:absolute;left:1510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30" o:spid="_x0000_s1133" style="position:absolute;left:2169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31" o:spid="_x0000_s1134" style="position:absolute;left:2178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gridtop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18"/>
                <w:szCs w:val="1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931160" cy="1141730"/>
                      <wp:effectExtent l="3810" t="635" r="0" b="10160"/>
                      <wp:docPr id="18" name="Полотно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Oval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Oval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114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003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916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805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2" o:spid="_x0000_s1135" editas="canvas" style="width:230.8pt;height:89.9pt;mso-position-horizontal-relative:char;mso-position-vertical-relative:line" coordsize="29311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">
                      <v:shape id="_x0000_s1136" type="#_x0000_t75" style="position:absolute;width:29311;height:11417;visibility:visible;mso-wrap-style:square">
                        <v:fill o:detectmouseclick="t"/>
                        <v:path o:connecttype="none"/>
                      </v:shape>
                      <v:oval id="Oval 14" o:spid="_x0000_s1137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5" o:spid="_x0000_s1138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6" o:spid="_x0000_s1139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7" o:spid="_x0000_s1140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8" o:spid="_x0000_s1141" style="position:absolute;left:15011;top:50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9" o:spid="_x0000_s1142" style="position:absolute;left:1510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20" o:spid="_x0000_s1143" style="position:absolute;left:2169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21" o:spid="_x0000_s1144" style="position:absolute;left:2178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hextop</w:t>
            </w:r>
          </w:p>
        </w:tc>
      </w:tr>
      <w:tr w:rsidR="00625416" w:rsidRPr="009F6A32" w:rsidTr="00925DCF">
        <w:trPr>
          <w:cantSplit/>
          <w:trHeight w:val="83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Times New Roman" w:hAnsi="Times New Roman"/>
                <w:noProof/>
                <w:sz w:val="28"/>
                <w:szCs w:val="28"/>
                <w:lang w:val="ru-RU" w:eastAsia="ru-RU" w:bidi="ar-SA"/>
              </w:rPr>
              <mc:AlternateContent>
                <mc:Choice Requires="wpc">
                  <w:drawing>
                    <wp:inline distT="0" distB="0" distL="0" distR="0">
                      <wp:extent cx="2931160" cy="1141730"/>
                      <wp:effectExtent l="3810" t="6985" r="0" b="13335"/>
                      <wp:docPr id="9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065" y="647065"/>
                                  <a:ext cx="51752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64845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0" y="6350"/>
                                  <a:ext cx="519430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5175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0114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1003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9160" y="5080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8050" y="669925"/>
                                  <a:ext cx="487045" cy="471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25416" w:rsidRPr="00822F0C" w:rsidRDefault="00625416" w:rsidP="00625416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145" editas="canvas" style="width:230.8pt;height:89.9pt;mso-position-horizontal-relative:char;mso-position-vertical-relative:line" coordsize="29311,1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">
                      <v:shape id="_x0000_s1146" type="#_x0000_t75" style="position:absolute;width:29311;height:11417;visibility:visible;mso-wrap-style:square">
                        <v:fill o:detectmouseclick="t"/>
                        <v:path o:connecttype="none"/>
                      </v:shape>
                      <v:oval id="Oval 4" o:spid="_x0000_s1147" style="position:absolute;left:7740;top:6470;width:517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5" o:spid="_x0000_s1148" style="position:absolute;left:50;top:6648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6" o:spid="_x0000_s1149" style="position:absolute;left:50;top:63;width:5195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7" o:spid="_x0000_s1150" style="position:absolute;left:765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151" style="position:absolute;left:15011;top:50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152" style="position:absolute;left:1510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0" o:spid="_x0000_s1153" style="position:absolute;left:21691;top:50;width:4871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v:oval id="Oval 11" o:spid="_x0000_s1154" style="position:absolute;left:21780;top:6699;width:4870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      <v:textbox>
                          <w:txbxContent>
                            <w:p w:rsidR="00625416" w:rsidRPr="00822F0C" w:rsidRDefault="00625416" w:rsidP="00625416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416" w:rsidRPr="009F6A32" w:rsidRDefault="00625416" w:rsidP="00925DC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F6A32">
              <w:rPr>
                <w:rFonts w:ascii="Courier New" w:hAnsi="Courier New" w:cs="Courier New"/>
                <w:sz w:val="26"/>
                <w:szCs w:val="26"/>
              </w:rPr>
              <w:t>randtop</w:t>
            </w:r>
          </w:p>
        </w:tc>
      </w:tr>
    </w:tbl>
    <w:p w:rsidR="00B000F6" w:rsidRDefault="00B000F6"/>
    <w:sectPr w:rsidR="00B000F6" w:rsidSect="007E5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4D11"/>
    <w:multiLevelType w:val="hybridMultilevel"/>
    <w:tmpl w:val="8034C94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16"/>
    <w:rsid w:val="001A3771"/>
    <w:rsid w:val="00392E26"/>
    <w:rsid w:val="003B189D"/>
    <w:rsid w:val="004E650E"/>
    <w:rsid w:val="00625416"/>
    <w:rsid w:val="006B21DE"/>
    <w:rsid w:val="007E5D68"/>
    <w:rsid w:val="00A05E5E"/>
    <w:rsid w:val="00A5644A"/>
    <w:rsid w:val="00B000F6"/>
    <w:rsid w:val="00CE7467"/>
    <w:rsid w:val="00D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5"/>
    <o:shapelayout v:ext="edit">
      <o:idmap v:ext="edit" data="1"/>
    </o:shapelayout>
  </w:shapeDefaults>
  <w:decimalSymbol w:val=","/>
  <w:listSeparator w:val=";"/>
  <w15:chartTrackingRefBased/>
  <w15:docId w15:val="{EA6A0459-423F-4C84-8A18-465A2DAF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416"/>
    <w:pPr>
      <w:spacing w:after="200" w:line="276" w:lineRule="auto"/>
    </w:pPr>
    <w:rPr>
      <w:rFonts w:ascii="Calibri" w:eastAsia="Calibri" w:hAnsi="Calibri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CB2A740.dotm</Template>
  <TotalTime>0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Митрофанова Елена Юрьевна</dc:creator>
  <cp:keywords/>
  <dc:description/>
  <cp:lastModifiedBy>Митрофанова Елена Юрьевна</cp:lastModifiedBy>
  <cp:revision>1</cp:revision>
  <dcterms:created xsi:type="dcterms:W3CDTF">2020-03-16T05:51:00Z</dcterms:created>
  <dcterms:modified xsi:type="dcterms:W3CDTF">2020-03-16T05:51:00Z</dcterms:modified>
</cp:coreProperties>
</file>