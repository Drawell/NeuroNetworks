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176" w:rsidRPr="009F6A32" w:rsidRDefault="00F51176" w:rsidP="00F511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F6A32">
        <w:rPr>
          <w:rFonts w:ascii="Times New Roman" w:hAnsi="Times New Roman"/>
          <w:b/>
          <w:sz w:val="28"/>
          <w:szCs w:val="28"/>
          <w:lang w:val="ru-RU"/>
        </w:rPr>
        <w:t>Задания для самостоятельной работы</w:t>
      </w:r>
    </w:p>
    <w:p w:rsidR="00F51176" w:rsidRPr="009F6A32" w:rsidRDefault="00F51176" w:rsidP="00F51176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 xml:space="preserve">Провести обучение нейросетевого классификатора для разделения </w:t>
      </w:r>
      <w:proofErr w:type="spellStart"/>
      <w:r w:rsidRPr="009F6A32">
        <w:rPr>
          <w:rFonts w:ascii="Times New Roman" w:hAnsi="Times New Roman"/>
          <w:sz w:val="28"/>
          <w:szCs w:val="28"/>
          <w:lang w:val="ru-RU"/>
        </w:rPr>
        <w:t>гауссовских</w:t>
      </w:r>
      <w:proofErr w:type="spellEnd"/>
      <w:r w:rsidRPr="009F6A32">
        <w:rPr>
          <w:rFonts w:ascii="Times New Roman" w:hAnsi="Times New Roman"/>
          <w:sz w:val="28"/>
          <w:szCs w:val="28"/>
          <w:lang w:val="ru-RU"/>
        </w:rPr>
        <w:t xml:space="preserve"> случайных </w:t>
      </w:r>
      <w:proofErr w:type="gramStart"/>
      <w:r w:rsidRPr="009F6A32">
        <w:rPr>
          <w:rFonts w:ascii="Times New Roman" w:hAnsi="Times New Roman"/>
          <w:sz w:val="28"/>
          <w:szCs w:val="28"/>
          <w:lang w:val="ru-RU"/>
        </w:rPr>
        <w:t>векторов,  представленных</w:t>
      </w:r>
      <w:proofErr w:type="gramEnd"/>
      <w:r w:rsidRPr="009F6A32">
        <w:rPr>
          <w:rFonts w:ascii="Times New Roman" w:hAnsi="Times New Roman"/>
          <w:sz w:val="28"/>
          <w:szCs w:val="28"/>
          <w:lang w:val="ru-RU"/>
        </w:rPr>
        <w:t xml:space="preserve"> следующим образом, серым цветом отображается класс «</w:t>
      </w:r>
      <w:r w:rsidRPr="009F6A32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52400" cy="16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A32">
        <w:rPr>
          <w:rFonts w:ascii="Times New Roman" w:hAnsi="Times New Roman"/>
          <w:sz w:val="28"/>
          <w:szCs w:val="28"/>
          <w:lang w:val="ru-RU"/>
        </w:rPr>
        <w:t xml:space="preserve">», белым цветом </w:t>
      </w:r>
      <w:r w:rsidRPr="009F6A32">
        <w:rPr>
          <w:rFonts w:ascii="Times New Roman" w:hAnsi="Times New Roman"/>
          <w:sz w:val="28"/>
          <w:szCs w:val="28"/>
          <w:lang w:val="ru-RU"/>
        </w:rPr>
        <w:noBreakHyphen/>
        <w:t xml:space="preserve"> «</w:t>
      </w:r>
      <w:r w:rsidRPr="009F6A32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61925" cy="16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A32">
        <w:rPr>
          <w:rFonts w:ascii="Times New Roman" w:hAnsi="Times New Roman"/>
          <w:sz w:val="28"/>
          <w:szCs w:val="28"/>
          <w:lang w:val="ru-RU"/>
        </w:rPr>
        <w:t>».</w:t>
      </w:r>
    </w:p>
    <w:p w:rsidR="00F51176" w:rsidRPr="009F6A32" w:rsidRDefault="00F51176" w:rsidP="00F51176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Оценить ошибки первого и второго рода, и проиллюстрировать процесс их возникновения.</w:t>
      </w:r>
    </w:p>
    <w:p w:rsidR="00F51176" w:rsidRPr="009F6A32" w:rsidRDefault="00F51176" w:rsidP="00F51176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Построить график зависимости суммарной ошибки первого и второго рода от величины смещения центров кластеров.</w:t>
      </w:r>
    </w:p>
    <w:p w:rsidR="00F51176" w:rsidRPr="009F6A32" w:rsidRDefault="00F51176" w:rsidP="00F51176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Построить график зависимости суммарной ошибки первого и второго рода от объема обучающей выборки.</w:t>
      </w:r>
    </w:p>
    <w:p w:rsidR="00F51176" w:rsidRDefault="00F51176" w:rsidP="00F51176">
      <w:pPr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51176" w:rsidRDefault="00F51176" w:rsidP="00F51176">
      <w:pPr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51176" w:rsidRDefault="00F51176" w:rsidP="00F51176">
      <w:pPr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51176" w:rsidRDefault="00F51176" w:rsidP="00F51176">
      <w:pPr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51176" w:rsidRPr="009F6A32" w:rsidRDefault="00F51176" w:rsidP="00F51176">
      <w:pPr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7485"/>
      </w:tblGrid>
      <w:tr w:rsidR="00F51176" w:rsidRPr="009F6A32" w:rsidTr="00BC0570">
        <w:trPr>
          <w:cantSplit/>
          <w:trHeight w:val="308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 xml:space="preserve">Расположение </w:t>
            </w:r>
            <w:proofErr w:type="spellStart"/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гауссовских</w:t>
            </w:r>
            <w:proofErr w:type="spellEnd"/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случайных векторов</w:t>
            </w:r>
          </w:p>
        </w:tc>
      </w:tr>
      <w:tr w:rsidR="00F51176" w:rsidRPr="009F6A32" w:rsidTr="00BC0570">
        <w:trPr>
          <w:cantSplit/>
          <w:trHeight w:val="815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90805</wp:posOffset>
                      </wp:positionV>
                      <wp:extent cx="641985" cy="323850"/>
                      <wp:effectExtent l="8255" t="13970" r="6985" b="5080"/>
                      <wp:wrapNone/>
                      <wp:docPr id="125" name="Овал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176" w:rsidRDefault="00F51176" w:rsidP="00F5117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25" o:spid="_x0000_s1026" style="position:absolute;left:0;text-align:left;margin-left:151.6pt;margin-top:7.15pt;width:50.5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">
                      <v:textbox>
                        <w:txbxContent>
                          <w:p w:rsidR="00F51176" w:rsidRDefault="00F51176" w:rsidP="00F51176"/>
                        </w:txbxContent>
                      </v:textbox>
                    </v:oval>
                  </w:pict>
                </mc:Fallback>
              </mc:AlternateContent>
            </w: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90805</wp:posOffset>
                      </wp:positionV>
                      <wp:extent cx="641985" cy="323850"/>
                      <wp:effectExtent l="13335" t="13970" r="11430" b="5080"/>
                      <wp:wrapNone/>
                      <wp:docPr id="124" name="Овал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176" w:rsidRDefault="00F51176" w:rsidP="00F5117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24" o:spid="_x0000_s1027" style="position:absolute;left:0;text-align:left;margin-left:85.25pt;margin-top:7.15pt;width:50.5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" fillcolor="#d8d8d8">
                      <v:textbox>
                        <w:txbxContent>
                          <w:p w:rsidR="00F51176" w:rsidRDefault="00F51176" w:rsidP="00F51176"/>
                        </w:txbxContent>
                      </v:textbox>
                    </v:oval>
                  </w:pict>
                </mc:Fallback>
              </mc:AlternateContent>
            </w: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90805</wp:posOffset>
                      </wp:positionV>
                      <wp:extent cx="641985" cy="323850"/>
                      <wp:effectExtent l="6985" t="13970" r="8255" b="5080"/>
                      <wp:wrapNone/>
                      <wp:docPr id="123" name="Овал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176" w:rsidRPr="00662304" w:rsidRDefault="00F51176" w:rsidP="00F5117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23" o:spid="_x0000_s1028" style="position:absolute;left:0;text-align:left;margin-left:15pt;margin-top:7.15pt;width:50.5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" fillcolor="#d8d8d8">
                      <v:textbox>
                        <w:txbxContent>
                          <w:p w:rsidR="00F51176" w:rsidRPr="00662304" w:rsidRDefault="00F51176" w:rsidP="00F51176"/>
                        </w:txbxContent>
                      </v:textbox>
                    </v:oval>
                  </w:pict>
                </mc:Fallback>
              </mc:AlternateContent>
            </w: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474085" cy="518160"/>
                      <wp:effectExtent l="0" t="0" r="4445" b="0"/>
                      <wp:docPr id="122" name="Полотно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37FA35" id="Полотно 122" o:spid="_x0000_s1026" editas="canvas" style="width:273.55pt;height:40.8pt;mso-position-horizontal-relative:char;mso-position-vertical-relative:line" coordsize="34740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PPFeHdAAAABAEAAA8AAABkcnMv&#10;ZG93bnJldi54bWxMj1FLwzAUhd8F/0O4gi/i0urWldp0iCCIsAe3CXtMm7ummtyUJt3qv1/0xb1c&#10;OJzDOd8tV5M17IiD7xwJSGcJMKTGqY5aAbvt630OzAdJShpHKOAHPayq66tSFsqd6AOPm9CyWEK+&#10;kAJ0CH3BuW80WulnrkeK3sENVoYoh5arQZ5iuTX8IUkybmVHcUHLHl80Nt+b0Qp4b7K7r7Qe9zZf&#10;f+rHhdm/he1ciNub6fkJWMAp/IfhFz+iQxWZajeS8swIiI+Evxu9xXyZAqsF5GkGvCr5JXx1Bg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OPPFeHdAAAABAEAAA8AAAAAAAAAAAAAAAAA&#10;bgMAAGRycy9kb3ducmV2LnhtbFBLBQYAAAAABAAEAPMAAAB4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740;height:5181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51176" w:rsidRPr="009F6A32" w:rsidTr="00BC0570">
        <w:trPr>
          <w:cantSplit/>
          <w:trHeight w:val="1412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072765" cy="746125"/>
                      <wp:effectExtent l="8255" t="4445" r="5080" b="1905"/>
                      <wp:docPr id="121" name="Полотно 1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8" name="Oval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9" y="4592"/>
                                  <a:ext cx="790774" cy="15534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176" w:rsidRPr="00662304" w:rsidRDefault="00F51176" w:rsidP="00F511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Oval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744" y="312225"/>
                                  <a:ext cx="790774" cy="1545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Oval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76633" y="586186"/>
                                  <a:ext cx="790774" cy="1545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21" o:spid="_x0000_s1029" editas="canvas" style="width:241.95pt;height:58.75pt;mso-position-horizontal-relative:char;mso-position-vertical-relative:line" coordsize="30727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">
                      <v:shape id="_x0000_s1030" type="#_x0000_t75" style="position:absolute;width:30727;height:7461;visibility:visible;mso-wrap-style:square">
                        <v:fill o:detectmouseclick="t"/>
                        <v:path o:connecttype="none"/>
                      </v:shape>
                      <v:oval id="Oval 147" o:spid="_x0000_s1031" style="position:absolute;left:53;top:45;width:7908;height:1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go8YA&#10;AADcAAAADwAAAGRycy9kb3ducmV2LnhtbESPQU8CMRCF7yb+h2ZMuEkXjEhWCjEEiRESI2K4jttx&#10;u7KdbrYV6r93DibeZvLevPfNbJF9q07UxyawgdGwAEVcBdtwbWD/9ng9BRUTssU2MBn4oQiL+eXF&#10;DEsbzvxKp12qlYRwLNGAS6krtY6VI49xGDpi0T5D7zHJ2tfa9niWcN/qcVFMtMeGpcFhR0tH1XH3&#10;7Q2s7t6/8nqz/XjZH26KNM3oDrfPxgyu8sM9qEQ5/Zv/rp+s4I+EVp6RC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pgo8YAAADcAAAADwAAAAAAAAAAAAAAAACYAgAAZHJz&#10;L2Rvd25yZXYueG1sUEsFBgAAAAAEAAQA9QAAAIsDAAAAAA==&#10;" fillcolor="#d8d8d8">
                        <v:textbox>
                          <w:txbxContent>
                            <w:p w:rsidR="00F51176" w:rsidRPr="00662304" w:rsidRDefault="00F51176" w:rsidP="00F51176"/>
                          </w:txbxContent>
                        </v:textbox>
                      </v:oval>
                      <v:oval id="Oval 148" o:spid="_x0000_s1032" style="position:absolute;left:10977;top:3122;width:7908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      <v:oval id="Oval 149" o:spid="_x0000_s1033" style="position:absolute;left:22766;top:5861;width:7908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      <w10:anchorlock/>
                    </v:group>
                  </w:pict>
                </mc:Fallback>
              </mc:AlternateContent>
            </w: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893570" cy="591820"/>
                      <wp:effectExtent l="8890" t="5715" r="2540" b="2540"/>
                      <wp:docPr id="117" name="Полотно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5" name="Oval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791210" cy="1549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176" w:rsidRPr="00662304" w:rsidRDefault="00F51176" w:rsidP="00F511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Oval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915" y="5080"/>
                                  <a:ext cx="790575" cy="5816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17" o:spid="_x0000_s1034" editas="canvas" style="width:149.1pt;height:46.6pt;mso-position-horizontal-relative:char;mso-position-vertical-relative:line" coordsize="18935,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">
                      <v:shape id="_x0000_s1035" type="#_x0000_t75" style="position:absolute;width:18935;height:5918;visibility:visible;mso-wrap-style:square">
                        <v:fill o:detectmouseclick="t"/>
                        <v:path o:connecttype="none"/>
                      </v:shape>
                      <v:oval id="Oval 143" o:spid="_x0000_s1036" style="position:absolute;left:50;top:50;width:7912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PPcMA&#10;AADcAAAADwAAAGRycy9kb3ducmV2LnhtbERP22oCMRB9L/QfwhR8q1krVlmNUooWaQXxhq/jZrrZ&#10;djNZNqmmf28KBd/mcK4zmUVbizO1vnKsoNfNQBAXTldcKtjvFo8jED4ga6wdk4Jf8jCb3t9NMNfu&#10;whs6b0MpUgj7HBWYEJpcSl8Ysui7riFO3KdrLYYE21LqFi8p3NbyKcuepcWKU4PBhl4NFd/bH6tg&#10;Pjx8xbeP1Wm9P/azMIpojoN3pToP8WUMIlAMN/G/e6nT/N4A/p5JF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vPPcMAAADcAAAADwAAAAAAAAAAAAAAAACYAgAAZHJzL2Rv&#10;d25yZXYueG1sUEsFBgAAAAAEAAQA9QAAAIgDAAAAAA==&#10;" fillcolor="#d8d8d8">
                        <v:textbox>
                          <w:txbxContent>
                            <w:p w:rsidR="00F51176" w:rsidRPr="00662304" w:rsidRDefault="00F51176" w:rsidP="00F51176"/>
                          </w:txbxContent>
                        </v:textbox>
                      </v:oval>
                      <v:oval id="Oval 144" o:spid="_x0000_s1037" style="position:absolute;left:10979;top:50;width:7905;height:5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C3M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yfFX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cLcwgAAANwAAAAPAAAAAAAAAAAAAAAAAJgCAABkcnMvZG93&#10;bnJldi54bWxQSwUGAAAAAAQABAD1AAAAhwMAAAAA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4615815" cy="518160"/>
                      <wp:effectExtent l="0" t="0" r="0" b="0"/>
                      <wp:docPr id="114" name="Полотно 1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1" name="Oval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933" y="97203"/>
                                  <a:ext cx="642340" cy="3237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176" w:rsidRPr="00662304" w:rsidRDefault="00F51176" w:rsidP="00F511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Oval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6625" y="97203"/>
                                  <a:ext cx="641575" cy="3237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176" w:rsidRDefault="00F51176" w:rsidP="00F511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Oval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8788" y="97203"/>
                                  <a:ext cx="642340" cy="3237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176" w:rsidRDefault="00F51176" w:rsidP="00F511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14" o:spid="_x0000_s1038" editas="canvas" style="width:363.45pt;height:40.8pt;mso-position-horizontal-relative:char;mso-position-vertical-relative:line" coordsize="46158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">
                      <v:shape id="_x0000_s1039" type="#_x0000_t75" style="position:absolute;width:46158;height:5181;visibility:visible;mso-wrap-style:square">
                        <v:fill o:detectmouseclick="t"/>
                        <v:path o:connecttype="none"/>
                      </v:shape>
                      <v:oval id="Oval 138" o:spid="_x0000_s1040" style="position:absolute;left:1439;top:972;width:6423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JPsQA&#10;AADcAAAADwAAAGRycy9kb3ducmV2LnhtbERPTWsCMRC9F/wPYYTeanZbtLIapZS2lCpIreJ13Iyb&#10;bTeTZZNq+u+NIPQ2j/c503m0jThS52vHCvJBBoK4dLrmSsHm6/VuDMIHZI2NY1LwRx7ms97NFAvt&#10;TvxJx3WoRAphX6ACE0JbSOlLQxb9wLXEiTu4zmJIsKuk7vCUwm0j77NsJC3WnBoMtvRsqPxZ/1oF&#10;L4/b7/i2WO5Xm91DFsYRzW74odRtPz5NQASK4V98db/rND/P4fJMukDO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yT7EAAAA3AAAAA8AAAAAAAAAAAAAAAAAmAIAAGRycy9k&#10;b3ducmV2LnhtbFBLBQYAAAAABAAEAPUAAACJAwAAAAA=&#10;" fillcolor="#d8d8d8">
                        <v:textbox>
                          <w:txbxContent>
                            <w:p w:rsidR="00F51176" w:rsidRPr="00662304" w:rsidRDefault="00F51176" w:rsidP="00F51176"/>
                          </w:txbxContent>
                        </v:textbox>
                      </v:oval>
                      <v:oval id="Oval 139" o:spid="_x0000_s1041" style="position:absolute;left:10366;top:972;width:6416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JXScQA&#10;AADcAAAADwAAAGRycy9kb3ducmV2LnhtbERP22oCMRB9L/QfwhR8q1mVVtkapZQqooLUC75ON9PN&#10;tpvJsoka/74RCn2bw7nOeBptLc7U+sqxgl43A0FcOF1xqWC/mz2OQPiArLF2TAqu5GE6ub8bY67d&#10;hT/ovA2lSCHsc1RgQmhyKX1hyKLvuoY4cV+utRgSbEupW7ykcFvLfpY9S4sVpwaDDb0ZKn62J6vg&#10;fXj4jvPV+nOzPw6yMIpojk9LpToP8fUFRKAY/sV/7oVO83t9uD2TLp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iV0nEAAAA3AAAAA8AAAAAAAAAAAAAAAAAmAIAAGRycy9k&#10;b3ducmV2LnhtbFBLBQYAAAAABAAEAPUAAACJAwAAAAA=&#10;" fillcolor="#d8d8d8">
                        <v:textbox>
                          <w:txbxContent>
                            <w:p w:rsidR="00F51176" w:rsidRDefault="00F51176" w:rsidP="00F51176"/>
                          </w:txbxContent>
                        </v:textbox>
                      </v:oval>
                      <v:oval id="Oval 140" o:spid="_x0000_s1042" style="position:absolute;left:18787;top:972;width:6424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>
                        <v:textbox>
                          <w:txbxContent>
                            <w:p w:rsidR="00F51176" w:rsidRDefault="00F51176" w:rsidP="00F51176"/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605790" cy="779780"/>
                      <wp:effectExtent l="2540" t="3810" r="1270" b="6985"/>
                      <wp:docPr id="110" name="Полотно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7" name="Oval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19760"/>
                                  <a:ext cx="595630" cy="1549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176" w:rsidRPr="00662304" w:rsidRDefault="00F51176" w:rsidP="00F511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Oval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356870"/>
                                  <a:ext cx="595630" cy="1549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Oval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575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10" o:spid="_x0000_s1043" editas="canvas" style="width:47.7pt;height:61.4pt;mso-position-horizontal-relative:char;mso-position-vertical-relative:line" coordsize="6057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">
                      <v:shape id="_x0000_s1044" type="#_x0000_t75" style="position:absolute;width:6057;height:7797;visibility:visible;mso-wrap-style:square">
                        <v:fill o:detectmouseclick="t"/>
                        <v:path o:connecttype="none"/>
                      </v:shape>
                      <v:oval id="Oval 133" o:spid="_x0000_s1045" style="position:absolute;left:50;top:6197;width:5957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iDMMA&#10;AADcAAAADwAAAGRycy9kb3ducmV2LnhtbERP20oDMRB9F/oPYQq+2aSKtmybFhGVogXpjb6Om3Gz&#10;dTNZNrGNf98IBd/mcK4znSfXiCN1ofasYThQIIhLb2quNGw3LzdjECEiG2w8k4ZfCjCf9a6mWBh/&#10;4hUd17ESOYRDgRpsjG0hZSgtOQwD3xJn7st3DmOGXSVNh6cc7hp5q9SDdFhzbrDY0pOl8nv94zQ8&#10;j3aH9Pq+/PzY7u9UHCe0+/s3ra/76XECIlKK/+KLe2HyfDWCv2fyBXJ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xiDMMAAADcAAAADwAAAAAAAAAAAAAAAACYAgAAZHJzL2Rv&#10;d25yZXYueG1sUEsFBgAAAAAEAAQA9QAAAIgDAAAAAA==&#10;" fillcolor="#d8d8d8">
                        <v:textbox>
                          <w:txbxContent>
                            <w:p w:rsidR="00F51176" w:rsidRPr="00662304" w:rsidRDefault="00F51176" w:rsidP="00F51176"/>
                          </w:txbxContent>
                        </v:textbox>
                      </v:oval>
                      <v:oval id="Oval 134" o:spid="_x0000_s1046" style="position:absolute;left:50;top:3568;width:5957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dl6M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XZejEAAAA3AAAAA8AAAAAAAAAAAAAAAAAmAIAAGRycy9k&#10;b3ducmV2LnhtbFBLBQYAAAAABAAEAPUAAACJAwAAAAA=&#10;"/>
                      <v:oval id="Oval 135" o:spid="_x0000_s1047" style="position:absolute;left:1555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Ac8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y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bwHP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956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209040" cy="511175"/>
                      <wp:effectExtent l="0" t="8890" r="635" b="3810"/>
                      <wp:docPr id="106" name="Полотно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2" name="Oval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Oval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030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Oval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030" y="30670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Oval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9485" y="287655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144BEB" id="Полотно 106" o:spid="_x0000_s1026" editas="canvas" style="width:95.2pt;height:40.25pt;mso-position-horizontal-relative:char;mso-position-vertical-relative:line" coordsize="12090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">
                      <v:shape id="_x0000_s1027" type="#_x0000_t75" style="position:absolute;width:12090;height:5111;visibility:visible;mso-wrap-style:square">
                        <v:fill o:detectmouseclick="t"/>
                        <v:path o:connecttype="none"/>
                      </v:shape>
                      <v:oval id="Oval 127" o:spid="_x0000_s1028" style="position:absolute;left:50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SAsIA&#10;AADcAAAADwAAAGRycy9kb3ducmV2LnhtbERPTUvDQBC9C/0PyxS8mU0bWiR2U4pFaA8eTPU+ZKdJ&#10;SHY2ZMc0/nu3IHibx/uc3X52vZpoDK1nA6skBUVcedtybeDz8vb0DCoIssXeMxn4oQD7YvGww9z6&#10;G3/QVEqtYgiHHA00IkOudagachgSPxBH7upHhxLhWGs74i2Gu16v03SrHbYcGxoc6LWhqiu/nYFj&#10;fSi3k85kk12PJ9l0X+/nbGXM43I+vIASmuVf/Oc+2Tg/XcP9mXi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1ICwgAAANwAAAAPAAAAAAAAAAAAAAAAAJgCAABkcnMvZG93&#10;bnJldi54bWxQSwUGAAAAAAQABAD1AAAAhwMAAAAA&#10;"/>
                      <v:oval id="Oval 128" o:spid="_x0000_s1029" style="position:absolute;left:4940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3mcEA&#10;AADcAAAADwAAAGRycy9kb3ducmV2LnhtbERPS2vCQBC+F/oflil4qxsbFEmzilQEe+jBtN6H7OSB&#10;2dmQncb4791Cwdt8fM/Jt5Pr1EhDaD0bWMwTUMSlty3XBn6+D69rUEGQLXaeycCNAmw3z085ZtZf&#10;+URjIbWKIRwyNNCI9JnWoWzIYZj7njhylR8cSoRDre2A1xjuOv2WJCvtsOXY0GBPHw2Vl+LXGdjX&#10;u2I16lSWabU/yvJy/vpMF8bMXqbdOyihSR7if/fRxvlJCn/PxAv0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95nBAAAA3AAAAA8AAAAAAAAAAAAAAAAAmAIAAGRycy9kb3du&#10;cmV2LnhtbFBLBQYAAAAABAAEAPUAAACGAwAAAAA=&#10;"/>
                      <v:oval id="Oval 129" o:spid="_x0000_s1030" style="position:absolute;left:4940;top:3067;width:2445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78e8QA&#10;AADcAAAADwAAAGRycy9kb3ducmV2LnhtbERP204CMRB9N+EfmiHhDVrEC1kpxBg1BE2MiOF13A7b&#10;he10s61Q/96akPg2J+c6s0VyjThSF2rPGsYjBYK49KbmSsPm42k4BREissHGM2n4oQCLee9ihoXx&#10;J36n4zpWIodwKFCDjbEtpAylJYdh5FvizO185zBm2FXSdHjK4a6Rl0rdSIc15waLLT1YKg/rb6fh&#10;8fZzn55fXr/eNtuJitOEdnu90nrQT/d3ICKl+C8+u5cmz1dX8PdMv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e/HvEAAAA3AAAAA8AAAAAAAAAAAAAAAAAmAIAAGRycy9k&#10;b3ducmV2LnhtbFBLBQYAAAAABAAEAPUAAACJAwAAAAA=&#10;" fillcolor="#d8d8d8"/>
                      <v:oval id="Oval 130" o:spid="_x0000_s1031" style="position:absolute;left:9594;top:2876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JZ4MMA&#10;AADcAAAADwAAAGRycy9kb3ducmV2LnhtbERP30sCQRB+D/wflhF6y10LSy5XkSgJDSIzfJ1up9vT&#10;29njdtX1v2+FoLf5+H7OZJZcI47UhdqzhuFAgSAuvam50rD5fLkZgwgR2WDjmTScKcBs2ruaYGH8&#10;iT/ouI6VyCEcCtRgY2wLKUNpyWEY+JY4cz++cxgz7CppOjzlcNfIW6XupcOac4PFlp4slfv1wWl4&#10;fvjapcXq7ft9s71TcZzQbkdLra/7af4IIlKK/+I/96vJ89UILs/kC+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JZ4MMAAADcAAAADwAAAAAAAAAAAAAAAACYAgAAZHJzL2Rv&#10;d25yZXYueG1sUEsFBgAAAAAEAAQA9QAAAIgDAAAAAA==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014855" cy="914400"/>
                      <wp:effectExtent l="2540" t="3810" r="1905" b="5715"/>
                      <wp:docPr id="101" name="Полотно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7" name="Oval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Oval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030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Oval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030" y="306705"/>
                                  <a:ext cx="244475" cy="6026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9485" y="287655"/>
                                  <a:ext cx="105029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75C717" id="Полотно 101" o:spid="_x0000_s1026" editas="canvas" style="width:158.65pt;height:1in;mso-position-horizontal-relative:char;mso-position-vertical-relative:line" coordsize="2014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">
                      <v:shape id="_x0000_s1027" type="#_x0000_t75" style="position:absolute;width:20148;height:9144;visibility:visible;mso-wrap-style:square">
                        <v:fill o:detectmouseclick="t"/>
                        <v:path o:connecttype="none"/>
                      </v:shape>
                      <v:oval id="Oval 121" o:spid="_x0000_s1028" style="position:absolute;left:50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3es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WL7B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U3esMAAADbAAAADwAAAAAAAAAAAAAAAACYAgAAZHJzL2Rv&#10;d25yZXYueG1sUEsFBgAAAAAEAAQA9QAAAIgDAAAAAA==&#10;"/>
                      <v:oval id="Oval 122" o:spid="_x0000_s1029" style="position:absolute;left:4940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jCM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jCMAAAADbAAAADwAAAAAAAAAAAAAAAACYAgAAZHJzL2Rvd25y&#10;ZXYueG1sUEsFBgAAAAAEAAQA9QAAAIUDAAAAAA==&#10;"/>
                      <v:oval id="Oval 123" o:spid="_x0000_s1030" style="position:absolute;left:4940;top:3067;width:2445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4qCcYA&#10;AADbAAAADwAAAGRycy9kb3ducmV2LnhtbESP3WoCMRSE7wu+QzhC72pWpa1ujVLEFtFC8ad4e7o5&#10;3azdnCybqOnbN0Khl8PMfMNMZtHW4kytrxwr6PcyEMSF0xWXCva7l7sRCB+QNdaOScEPeZhNOzcT&#10;zLW78IbO21CKBGGfowITQpNL6QtDFn3PNcTJ+3KtxZBkW0rd4iXBbS0HWfYgLVacFgw2NDdUfG9P&#10;VsHi8eMYX9dvn+/7wzALo4jmcL9S6rYbn59ABIrhP/zXXmoF4zFcv6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s4qCcYAAADbAAAADwAAAAAAAAAAAAAAAACYAgAAZHJz&#10;L2Rvd25yZXYueG1sUEsFBgAAAAAEAAQA9QAAAIsDAAAAAA==&#10;" fillcolor="#d8d8d8"/>
                      <v:oval id="Oval 124" o:spid="_x0000_s1031" style="position:absolute;left:9594;top:2876;width:1050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X6eMYA&#10;AADcAAAADwAAAGRycy9kb3ducmV2LnhtbESPQUsDMRCF70L/Q5iCN5uoaMu2aRFRERWktdLrdDNu&#10;VjeTZRPb+O+dg+BthvfmvW8WqxI6daAhtZEtnE8MKOI6upYbC9u3+7MZqJSRHXaRycIPJVgtRycL&#10;rFw88poOm9woCeFUoQWfc19pnWpPAdMk9sSifcQhYJZ1aLQb8CjhodMXxlzrgC1Lg8eebj3VX5vv&#10;YOFu+v5ZHp5f9q/b3aXJs4J+d/Vk7em43MxBZSr53/x3/egE3wi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X6eMYAAADcAAAADwAAAAAAAAAAAAAAAACYAgAAZHJz&#10;L2Rvd25yZXYueG1sUEsFBgAAAAAEAAQA9QAAAIsDAAAAAA==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019300" cy="956310"/>
                      <wp:effectExtent l="2540" t="8890" r="6985" b="6350"/>
                      <wp:docPr id="96" name="Полотно 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3" name="Oval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69745" y="46990"/>
                                  <a:ext cx="244475" cy="8597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Oval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244475" cy="946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585" y="329565"/>
                                  <a:ext cx="105029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4C39A5" id="Полотно 96" o:spid="_x0000_s1026" editas="canvas" style="width:159pt;height:75.3pt;mso-position-horizontal-relative:char;mso-position-vertical-relative:line" coordsize="20193,9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">
                      <v:shape id="_x0000_s1027" type="#_x0000_t75" style="position:absolute;width:20193;height:9563;visibility:visible;mso-wrap-style:square">
                        <v:fill o:detectmouseclick="t"/>
                        <v:path o:connecttype="none"/>
                      </v:shape>
                      <v:oval id="Oval 116" o:spid="_x0000_s1028" style="position:absolute;left:17697;top:469;width:2445;height:8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xe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4xecMAAADbAAAADwAAAAAAAAAAAAAAAACYAgAAZHJzL2Rv&#10;d25yZXYueG1sUEsFBgAAAAAEAAQA9QAAAIgDAAAAAA==&#10;"/>
                      <v:oval id="Oval 117" o:spid="_x0000_s1029" style="position:absolute;left:50;top:50;width:2445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+Fl8YA&#10;AADbAAAADwAAAGRycy9kb3ducmV2LnhtbESPW0sDMRSE34X+h3AKvtlsq/ayNi0iKtIKpTf6etyc&#10;brZuTpZNbOO/N4Lg4zAz3zDTebS1OFPrK8cK+r0MBHHhdMWlgt325WYMwgdkjbVjUvBNHuazztUU&#10;c+0uvKbzJpQiQdjnqMCE0ORS+sKQRd9zDXHyjq61GJJsS6lbvCS4reUgy4bSYsVpwWBDT4aKz82X&#10;VfA82p/i6/L9Y7U73GZhHNEc7hdKXXfj4wOIQDH8h//ab1rB5A5+v6QfIG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+Fl8YAAADbAAAADwAAAAAAAAAAAAAAAACYAgAAZHJz&#10;L2Rvd25yZXYueG1sUEsFBgAAAAAEAAQA9QAAAIsDAAAAAA==&#10;" fillcolor="#d8d8d8"/>
                      <v:oval id="Oval 118" o:spid="_x0000_s1030" style="position:absolute;left:4895;top:3295;width:1050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MgDMYA&#10;AADbAAAADwAAAGRycy9kb3ducmV2LnhtbESP3WoCMRSE7wu+QzhC72q2Lba6GqWUtogWxD+8PW5O&#10;N9tuTpZN1PTtG6Hg5TAz3zDjabS1OFHrK8cK7nsZCOLC6YpLBdvN+90AhA/IGmvHpOCXPEwnnZsx&#10;5tqdeUWndShFgrDPUYEJocml9IUhi77nGuLkfbnWYkiyLaVu8ZzgtpYPWfYkLVacFgw29Gqo+Fkf&#10;rYK35913/Fh8Hpbb/WMWBhHNvj9X6rYbX0YgAsVwDf+3Z1rBsA+XL+k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MgDMYAAADbAAAADwAAAAAAAAAAAAAAAACYAgAAZHJz&#10;L2Rvd25yZXYueG1sUEsFBgAAAAAEAAQA9QAAAIsDAAAAAA==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060450" cy="498475"/>
                      <wp:effectExtent l="3175" t="2540" r="3175" b="3810"/>
                      <wp:docPr id="92" name="Полотно 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0" name="Oval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294005"/>
                                  <a:ext cx="105029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065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92FAC6" id="Полотно 92" o:spid="_x0000_s1026" editas="canvas" style="width:83.5pt;height:39.25pt;mso-position-horizontal-relative:char;mso-position-vertical-relative:line" coordsize="10604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">
                      <v:shape id="_x0000_s1027" type="#_x0000_t75" style="position:absolute;width:10604;height:4984;visibility:visible;mso-wrap-style:square">
                        <v:fill o:detectmouseclick="t"/>
                        <v:path o:connecttype="none"/>
                      </v:shape>
                      <v:oval id="Oval 112" o:spid="_x0000_s1028" style="position:absolute;left:50;top:2940;width:10503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SDlMIA&#10;AADbAAAADwAAAGRycy9kb3ducmV2LnhtbERPW0vDMBR+F/wP4Qh7c6kbalebjSFuiBNkN/p6bI5N&#10;tTkpTdzivzcPgo8f371cRNuJEw2+dazgZpyBIK6dbrlRcNivrnMQPiBr7ByTgh/ysJhfXpRYaHfm&#10;LZ12oREphH2BCkwIfSGlrw1Z9GPXEyfuww0WQ4JDI/WA5xRuOznJsjtpseXUYLCnR0P11+7bKni6&#10;P37G9eb1/e1QTbOQRzTV7YtSo6u4fAARKIZ/8Z/7WSuYpfXpS/o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9IOUwgAAANsAAAAPAAAAAAAAAAAAAAAAAJgCAABkcnMvZG93&#10;bnJldi54bWxQSwUGAAAAAAQABAD1AAAAhwMAAAAA&#10;" fillcolor="#d8d8d8"/>
                      <v:oval id="Oval 113" o:spid="_x0000_s1029" style="position:absolute;left:3930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KlcMA&#10;AADbAAAADwAAAGRycy9kb3ducmV2LnhtbESPQWvCQBSE70L/w/IKvekmBqVNXUUqBXvowdjeH9ln&#10;Esy+DdlnjP/eLRQ8DjPzDbPajK5VA/Wh8WwgnSWgiEtvG64M/Bw/p6+ggiBbbD2TgRsF2KyfJivM&#10;rb/ygYZCKhUhHHI0UIt0udahrMlhmPmOOHon3zuUKPtK2x6vEe5aPU+SpXbYcFyosaOPmspzcXEG&#10;dtW2WA46k0V22u1lcf79/spSY16ex+07KKFRHuH/9t4aeEv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AKlc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54635" cy="835660"/>
                      <wp:effectExtent l="7620" t="8890" r="4445" b="3175"/>
                      <wp:docPr id="89" name="Полотно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6" name="Oval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33147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Oval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119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9937CE" id="Полотно 89" o:spid="_x0000_s1026" editas="canvas" style="width:20.05pt;height:65.8pt;mso-position-horizontal-relative:char;mso-position-vertical-relative:line" coordsize="2546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">
                      <v:shape id="_x0000_s1027" type="#_x0000_t75" style="position:absolute;width:2546;height:8356;visibility:visible;mso-wrap-style:square">
                        <v:fill o:detectmouseclick="t"/>
                        <v:path o:connecttype="none"/>
                      </v:shape>
                      <v:oval id="Oval 107" o:spid="_x0000_s1028" style="position:absolute;left:50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/>
                      <v:oval id="Oval 108" o:spid="_x0000_s1029" style="position:absolute;left:50;top:3314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NPcUA&#10;AADbAAAADwAAAGRycy9kb3ducmV2LnhtbESPQWsCMRSE7wX/Q3iF3mq2LdZlNUopWsQWSq3i9bl5&#10;btZuXpZNqvHfG6HQ4zAz3zDjabSNOFLna8cKHvoZCOLS6ZorBevv+X0OwgdkjY1jUnAmD9NJ72aM&#10;hXYn/qLjKlQiQdgXqMCE0BZS+tKQRd93LXHy9q6zGJLsKqk7PCW4beRjlj1LizWnBYMtvRoqf1a/&#10;VsFsuDnEt/eP3ed6+5SFPKLZDpZK3d3GlxGIQDH8h//aC60gH8L1S/oBcn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xI09xQAAANsAAAAPAAAAAAAAAAAAAAAAAJgCAABkcnMv&#10;ZG93bnJldi54bWxQSwUGAAAAAAQABAD1AAAAigMAAAAA&#10;" fillcolor="#d8d8d8"/>
                      <v:oval id="Oval 109" o:spid="_x0000_s1030" style="position:absolute;left:50;top:631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ZT8IA&#10;AADbAAAADwAAAGRycy9kb3ducmV2LnhtbERPTUvEMBC9C/6HMII3m6iopdvsIqIiKoi7XXqdbcam&#10;2kxKE3fjvzcHwePjfder5EaxpzkMnjWcFwoEcefNwL2GZvNwVoIIEdng6Jk0/FCA1fL4qMbK+AO/&#10;034de5FDOFSowcY4VVKGzpLDUPiJOHMffnYYM5x7aWY85HA3ygulrqXDgXODxYnuLHVf62+n4f5m&#10;+5keX153b017qWKZ0LZXz1qfnqTbBYhIKf6L/9xPRkOZx+Y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WxlPwgAAANsAAAAPAAAAAAAAAAAAAAAAAJgCAABkcnMvZG93&#10;bnJldi54bWxQSwUGAAAAAAQABAD1AAAAhwMAAAAA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937260" cy="731520"/>
                      <wp:effectExtent l="8255" t="6350" r="6985" b="5080"/>
                      <wp:docPr id="85" name="Полотно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3" name="Oval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7345" y="5080"/>
                                  <a:ext cx="58483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27050"/>
                                  <a:ext cx="58674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F639AC" id="Полотно 85" o:spid="_x0000_s1026" editas="canvas" style="width:73.8pt;height:57.6pt;mso-position-horizontal-relative:char;mso-position-vertical-relative:line" coordsize="9372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">
                      <v:shape id="_x0000_s1027" type="#_x0000_t75" style="position:absolute;width:9372;height:7315;visibility:visible;mso-wrap-style:square">
                        <v:fill o:detectmouseclick="t"/>
                        <v:path o:connecttype="none"/>
                      </v:shape>
                      <v:oval id="Oval 103" o:spid="_x0000_s1028" style="position:absolute;left:3473;top:50;width:5848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/>
                      <v:oval id="Oval 104" o:spid="_x0000_s1029" style="position:absolute;left:50;top:5270;width:5868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TSsUA&#10;AADbAAAADwAAAGRycy9kb3ducmV2LnhtbESPW2sCMRSE34X+h3AKfdOsvS5bo5TSFrGFUi/4ero5&#10;blY3J8smavrvTUHwcZiZb5jRJNpGHKjztWMFw0EGgrh0uuZKwXLx3s9B+ICssXFMCv7Iw2R81Rth&#10;od2Rf+gwD5VIEPYFKjAhtIWUvjRk0Q9cS5y8jesshiS7SuoOjwluG3mbZY/SYs1pwWBLr4bK3Xxv&#10;Fbw9rbbx4/Pr93u5vstCHtGsH2ZK3VzHl2cQgWK4hM/tqVaQ38P/l/QD5Pg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hNKxQAAANsAAAAPAAAAAAAAAAAAAAAAAJgCAABkcnMv&#10;ZG93bnJldi54bWxQSwUGAAAAAAQABAD1AAAAigMAAAAA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259205" cy="731520"/>
                      <wp:effectExtent l="8890" t="3175" r="8255" b="8255"/>
                      <wp:docPr id="82" name="Полотно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8" name="Oval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9290" y="5080"/>
                                  <a:ext cx="58483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Oval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640" y="527050"/>
                                  <a:ext cx="58674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266065"/>
                                  <a:ext cx="58674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Oval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9290" y="266065"/>
                                  <a:ext cx="58483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5CBBBE" id="Полотно 82" o:spid="_x0000_s1026" editas="canvas" style="width:99.15pt;height:57.6pt;mso-position-horizontal-relative:char;mso-position-vertical-relative:line" coordsize="12592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">
                      <v:shape id="_x0000_s1027" type="#_x0000_t75" style="position:absolute;width:12592;height:7315;visibility:visible;mso-wrap-style:square">
                        <v:fill o:detectmouseclick="t"/>
                        <v:path o:connecttype="none"/>
                      </v:shape>
                      <v:oval id="Oval 97" o:spid="_x0000_s1028" style="position:absolute;left:6692;top:50;width:5849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/>
                      <v:oval id="Oval 98" o:spid="_x0000_s1029" style="position:absolute;left:406;top:5270;width:5867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LM88YA&#10;AADbAAAADwAAAGRycy9kb3ducmV2LnhtbESP3WoCMRSE7wu+QzhC72q2LVZdjVJKW0QL4h/eHjen&#10;m203J8smavr2TaHg5TAz3zCTWbS1OFPrK8cK7nsZCOLC6YpLBbvt290QhA/IGmvHpOCHPMymnZsJ&#10;5tpdeE3nTShFgrDPUYEJocml9IUhi77nGuLkfbrWYkiyLaVu8ZLgtpYPWfYkLVacFgw29GKo+N6c&#10;rILXwf4rvi8/jqvd4TELw4jm0F8odduNz2MQgWK4hv/bc61gMIK/L+kHy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LM88YAAADbAAAADwAAAAAAAAAAAAAAAACYAgAAZHJz&#10;L2Rvd25yZXYueG1sUEsFBgAAAAAEAAQA9QAAAIsDAAAAAA==&#10;" fillcolor="#d8d8d8"/>
                      <v:oval id="Oval 99" o:spid="_x0000_s1030" style="position:absolute;left:50;top:2660;width:5868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0VScIA&#10;AADbAAAADwAAAGRycy9kb3ducmV2LnhtbERPTUvEMBC9C/6HMII3m6iopdvsIqIiKoi7XXqdbcam&#10;2kxKE3fjvzcHwePjfder5EaxpzkMnjWcFwoEcefNwL2GZvNwVoIIEdng6Jk0/FCA1fL4qMbK+AO/&#10;034de5FDOFSowcY4VVKGzpLDUPiJOHMffnYYM5x7aWY85HA3ygulrqXDgXODxYnuLHVf62+n4f5m&#10;+5keX153b017qWKZ0LZXz1qfnqTbBYhIKf6L/9xPRkOZ1+c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LRVJwgAAANsAAAAPAAAAAAAAAAAAAAAAAJgCAABkcnMvZG93&#10;bnJldi54bWxQSwUGAAAAAAQABAD1AAAAhwMAAAAA&#10;" fillcolor="#d8d8d8"/>
                      <v:oval id="Oval 100" o:spid="_x0000_s1031" style="position:absolute;left:6692;top:2660;width:5849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cSMMA&#10;AADbAAAADwAAAGRycy9kb3ducmV2LnhtbESPwWrDMBBE74X+g9hCb43smoTgRg6hoZAeeojT3hdr&#10;YxtbK2NtHefvo0Ihx2Fm3jCb7ex6NdEYWs8G0kUCirjytuXawPfp42UNKgiyxd4zGbhSgG3x+LDB&#10;3PoLH2kqpVYRwiFHA43IkGsdqoYchoUfiKN39qNDiXKstR3xEuGu169JstIOW44LDQ703lDVlb/O&#10;wL7elatJZ7LMzvuDLLufr88sNeb5ad69gRKa5R7+bx+sgXUKf1/iD9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mcS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54635" cy="835660"/>
                      <wp:effectExtent l="7620" t="0" r="4445" b="2540"/>
                      <wp:docPr id="77" name="Полотно 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4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33147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Oval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119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4AA332" id="Полотно 77" o:spid="_x0000_s1026" editas="canvas" style="width:20.05pt;height:65.8pt;mso-position-horizontal-relative:char;mso-position-vertical-relative:line" coordsize="2546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">
                      <v:shape id="_x0000_s1027" type="#_x0000_t75" style="position:absolute;width:2546;height:8356;visibility:visible;mso-wrap-style:square">
                        <v:fill o:detectmouseclick="t"/>
                        <v:path o:connecttype="none"/>
                      </v:shape>
                      <v:oval id="Oval 92" o:spid="_x0000_s1028" style="position:absolute;left:50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/>
                      <v:oval id="Oval 93" o:spid="_x0000_s1029" style="position:absolute;left:50;top:3314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/G9sYA&#10;AADbAAAADwAAAGRycy9kb3ducmV2LnhtbESPX0vDMBTF3wW/Q7iCbzZVmRu12RiiMuZguD/09dpc&#10;m87mpjRxi9/eCAMfD+ec3+GUs2g7caTBt44V3GY5COLa6ZYbBbvty80EhA/IGjvHpOCHPMymlxcl&#10;Ftqd+J2Om9CIBGFfoAITQl9I6WtDFn3meuLkfbrBYkhyaKQe8JTgtpN3ef4gLbacFgz29GSo/tp8&#10;WwXP4/0hvr6tPta76j4Pk4imGi2Vur6K80cQgWL4D5/bC61gPIK/L+kHy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/G9sYAAADbAAAADwAAAAAAAAAAAAAAAACYAgAAZHJz&#10;L2Rvd25yZXYueG1sUEsFBgAAAAAEAAQA9QAAAIsDAAAAAA==&#10;" fillcolor="#d8d8d8"/>
                      <v:oval id="Oval 94" o:spid="_x0000_s1030" style="position:absolute;left:50;top:631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1YgcYA&#10;AADbAAAADwAAAGRycy9kb3ducmV2LnhtbESPX0vDMBTF3wd+h3AF39ZUxW3UZmOIiuhguD/09dpc&#10;m87mpjRxi9/eCAMfD+ec3+GUi2g7caTBt44VXGc5COLa6ZYbBbvt03gGwgdkjZ1jUvBDHhbzi1GJ&#10;hXYnfqfjJjQiQdgXqMCE0BdS+tqQRZ+5njh5n26wGJIcGqkHPCW47eRNnk+kxZbTgsGeHgzVX5tv&#10;q+Bxuj/E57fVx3pX3eZhFtFUd69KXV3G5T2IQDH8h8/tF61gOoG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1YgcYAAADbAAAADwAAAAAAAAAAAAAAAACYAgAAZHJz&#10;L2Rvd25yZXYueG1sUEsFBgAAAAAEAAQA9QAAAIsDAAAAAA==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54635" cy="535940"/>
                      <wp:effectExtent l="7620" t="6985" r="4445" b="0"/>
                      <wp:docPr id="73" name="Полотно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1" name="Oval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33147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44911E" id="Полотно 73" o:spid="_x0000_s1026" editas="canvas" style="width:20.05pt;height:42.2pt;mso-position-horizontal-relative:char;mso-position-vertical-relative:line" coordsize="2546,5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">
                      <v:shape id="_x0000_s1027" type="#_x0000_t75" style="position:absolute;width:2546;height:5359;visibility:visible;mso-wrap-style:square">
                        <v:fill o:detectmouseclick="t"/>
                        <v:path o:connecttype="none"/>
                      </v:shape>
                      <v:oval id="Oval 88" o:spid="_x0000_s1028" style="position:absolute;left:50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/>
                      <v:oval id="Oval 89" o:spid="_x0000_s1029" style="position:absolute;left:50;top:3314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egsUA&#10;AADbAAAADwAAAGRycy9kb3ducmV2LnhtbESP3WoCMRSE74W+QziF3mm2llZZjSJFS2kF8Q9vj5vT&#10;zdrNybJJNX37piB4OczMN8x4Gm0tztT6yrGCx14GgrhwuuJSwW676A5B+ICssXZMCn7Jw3Ry1xlj&#10;rt2F13TehFIkCPscFZgQmlxKXxiy6HuuIU7el2sthiTbUuoWLwlua9nPshdpseK0YLChV0PF9+bH&#10;KpgP9qf49rk8rnaHpywMI5rD84dSD/dxNgIRKIZb+Np+1woGffj/kn6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l6CxQAAANsAAAAPAAAAAAAAAAAAAAAAAJgCAABkcnMv&#10;ZG93bnJldi54bWxQSwUGAAAAAAQABAD1AAAAigMAAAAA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276350" cy="674370"/>
                      <wp:effectExtent l="3810" t="1905" r="5715" b="0"/>
                      <wp:docPr id="70" name="Полотно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7" name="Oval 83"/>
                              <wps:cNvSpPr>
                                <a:spLocks noChangeArrowheads="1"/>
                              </wps:cNvSpPr>
                              <wps:spPr bwMode="auto">
                                <a:xfrm rot="21412741">
                                  <a:off x="480695" y="825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84"/>
                              <wps:cNvSpPr>
                                <a:spLocks noChangeArrowheads="1"/>
                              </wps:cNvSpPr>
                              <wps:spPr bwMode="auto">
                                <a:xfrm rot="2905787">
                                  <a:off x="888365" y="100330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Oval 85"/>
                              <wps:cNvSpPr>
                                <a:spLocks noChangeArrowheads="1"/>
                              </wps:cNvSpPr>
                              <wps:spPr bwMode="auto">
                                <a:xfrm rot="18779118">
                                  <a:off x="139700" y="135255"/>
                                  <a:ext cx="244475" cy="576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5863C3" id="Полотно 70" o:spid="_x0000_s1026" editas="canvas" style="width:100.5pt;height:53.1pt;mso-position-horizontal-relative:char;mso-position-vertical-relative:line" coordsize="12763,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">
                      <v:shape id="_x0000_s1027" type="#_x0000_t75" style="position:absolute;width:12763;height:6743;visibility:visible;mso-wrap-style:square">
                        <v:fill o:detectmouseclick="t"/>
                        <v:path o:connecttype="none"/>
                      </v:shape>
                      <v:oval id="Oval 83" o:spid="_x0000_s1028" style="position:absolute;left:4806;top:82;width:2445;height:5766;rotation:-2045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5q28MA&#10;AADbAAAADwAAAGRycy9kb3ducmV2LnhtbESP3WoCMRSE74W+QziF3mm2e2HdrVFKqVCkSP15gNPN&#10;6e7S5GRJosa3N4LQy2FmvmHmy2SNOJEPvWMFz5MCBHHjdM+tgsN+NZ6BCBFZo3FMCi4UYLl4GM2x&#10;1u7MWzrtYisyhEONCroYh1rK0HRkMUzcQJy9X+ctxix9K7XHc4ZbI8uimEqLPeeFDgd676j52x2t&#10;grW5fH3MTL/ZUKLqx5ffqSpbpZ4e09sriEgp/ofv7U+tYPoCty/5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5q28MAAADbAAAADwAAAAAAAAAAAAAAAACYAgAAZHJzL2Rv&#10;d25yZXYueG1sUEsFBgAAAAAEAAQA9QAAAIgDAAAAAA==&#10;" fillcolor="#d8d8d8"/>
                      <v:oval id="Oval 84" o:spid="_x0000_s1029" style="position:absolute;left:8883;top:1003;width:2445;height:5765;rotation:31738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ukI8MA&#10;AADbAAAADwAAAGRycy9kb3ducmV2LnhtbERPy2rCQBTdF/yH4QrdFJ1YRCR1lGARBCG1tmCXl8zN&#10;y8ydNDOa+PedhdDl4bxXm8E04kadqywrmE0jEMSZ1RUXCr6/dpMlCOeRNTaWScGdHGzWo6cVxtr2&#10;/Em3ky9ECGEXo4LS+zaW0mUlGXRT2xIHLredQR9gV0jdYR/CTSNfo2ghDVYcGkpsaVtSdjldjYJs&#10;NiRp/rt8mX+ca/lTHOr0mL8r9TwekjcQngb/L36491rBIowN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ukI8MAAADbAAAADwAAAAAAAAAAAAAAAACYAgAAZHJzL2Rv&#10;d25yZXYueG1sUEsFBgAAAAAEAAQA9QAAAIgDAAAAAA==&#10;" fillcolor="#d8d8d8"/>
                      <v:oval id="Oval 85" o:spid="_x0000_s1030" style="position:absolute;left:1398;top:1352;width:2444;height:5765;rotation:-30811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3h6MQA&#10;AADbAAAADwAAAGRycy9kb3ducmV2LnhtbESPQYvCMBSE74L/ITzBi6ypspZajSKCixcP6v6AR/Ns&#10;u9u81Cbarr9+Iwgeh5n5hlmuO1OJOzWutKxgMo5AEGdWl5wr+D7vPhIQziNrrCyTgj9ysF71e0tM&#10;tW35SPeTz0WAsEtRQeF9nUrpsoIMurGtiYN3sY1BH2STS91gG+CmktMoiqXBksNCgTVtC8p+Tzej&#10;4Hqb19PD42s0yWYx/cw+82sSt0oNB91mAcJT59/hV3uvFcRzeH4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94ejEAAAA2wAAAA8AAAAAAAAAAAAAAAAAmAIAAGRycy9k&#10;b3ducmV2LnhtbFBLBQYAAAAABAAEAPUAAACJAwAAAAA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54635" cy="835660"/>
                      <wp:effectExtent l="7620" t="2540" r="4445" b="0"/>
                      <wp:docPr id="66" name="Полотно 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3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Oval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33147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119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22E343" id="Полотно 66" o:spid="_x0000_s1026" editas="canvas" style="width:20.05pt;height:65.8pt;mso-position-horizontal-relative:char;mso-position-vertical-relative:line" coordsize="2546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">
                      <v:shape id="_x0000_s1027" type="#_x0000_t75" style="position:absolute;width:2546;height:8356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50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      <v:oval id="Oval 79" o:spid="_x0000_s1029" style="position:absolute;left:50;top:3314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1sMYA&#10;AADbAAAADwAAAGRycy9kb3ducmV2LnhtbESP3WoCMRSE7wu+QzhC72pWrT9sjVLEFtFCqVq8Pd2c&#10;btZuTpZN1PTtm0Khl8PMfMPMFtHW4kKtrxwr6PcyEMSF0xWXCg77p7spCB+QNdaOScE3eVjMOzcz&#10;zLW78htddqEUCcI+RwUmhCaX0heGLPqea4iT9+laiyHJtpS6xWuC21oOsmwsLVacFgw2tDRUfO3O&#10;VsFq8n6Kz9uXj9fDcZiFaURzHG2Uuu3GxwcQgWL4D/+111rB+B5+v6Qf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r1sMYAAADbAAAADwAAAAAAAAAAAAAAAACYAgAAZHJz&#10;L2Rvd25yZXYueG1sUEsFBgAAAAAEAAQA9QAAAIsDAAAAAA==&#10;" fillcolor="#d8d8d8"/>
                      <v:oval id="Oval 80" o:spid="_x0000_s1030" style="position:absolute;left:50;top:631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QK8YA&#10;AADbAAAADwAAAGRycy9kb3ducmV2LnhtbESPW0sDMRSE3wv+h3AE37pZlV5YNy1FVEQLxV7Y1+Pm&#10;uNm6OVk2sY3/3giCj8PMfMOUy2g7caLBt44VXGc5COLa6ZYbBfvd43gOwgdkjZ1jUvBNHpaLi1GJ&#10;hXZnfqPTNjQiQdgXqMCE0BdS+tqQRZ+5njh5H26wGJIcGqkHPCe47eRNnk+lxZbTgsGe7g3Vn9sv&#10;q+BhdjjGp9f1+2Zf3eZhHtFUkxelri7j6g5EoBj+w3/tZ61gOoHfL+kH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ZQK8YAAADbAAAADwAAAAAAAAAAAAAAAACYAgAAZHJz&#10;L2Rvd25yZXYueG1sUEsFBgAAAAAEAAQA9QAAAIsDAAAAAA==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692150" cy="835660"/>
                      <wp:effectExtent l="8890" t="0" r="3810" b="2540"/>
                      <wp:docPr id="62" name="Полотно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8" name="Oval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595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33147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595" y="33147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595" y="63119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53F322" id="Полотно 62" o:spid="_x0000_s1026" editas="canvas" style="width:54.5pt;height:65.8pt;mso-position-horizontal-relative:char;mso-position-vertical-relative:line" coordsize="6921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">
                      <v:shape id="_x0000_s1027" type="#_x0000_t75" style="position:absolute;width:6921;height:8356;visibility:visible;mso-wrap-style:square">
                        <v:fill o:detectmouseclick="t"/>
                        <v:path o:connecttype="none"/>
                      </v:shape>
                      <v:oval id="Oval 72" o:spid="_x0000_s1028" style="position:absolute;left:4425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Zks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MZksAAAADbAAAADwAAAAAAAAAAAAAAAACYAgAAZHJzL2Rvd25y&#10;ZXYueG1sUEsFBgAAAAAEAAQA9QAAAIUDAAAAAA==&#10;"/>
                      <v:oval id="Oval 73" o:spid="_x0000_s1029" style="position:absolute;left:50;top:3314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/>
                      <v:oval id="Oval 74" o:spid="_x0000_s1030" style="position:absolute;left:4425;top:3314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zs8IA&#10;AADbAAAADwAAAGRycy9kb3ducmV2LnhtbERPy2oCMRTdF/yHcAV3mrFSldEopbSltIL4wu11cp2M&#10;ndwMk1TTv28WQpeH854vo63FlVpfOVYwHGQgiAunKy4V7Hdv/SkIH5A11o5JwS95WC46D3PMtbvx&#10;hq7bUIoUwj5HBSaEJpfSF4Ys+oFriBN3dq3FkGBbSt3iLYXbWj5m2VharDg1GGzoxVDxvf2xCl4n&#10;h0t8/1qd1vvjKAvTiOb49KlUrxufZyACxfAvvrs/tIJxWp++p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fOzwgAAANsAAAAPAAAAAAAAAAAAAAAAAJgCAABkcnMvZG93&#10;bnJldi54bWxQSwUGAAAAAAQABAD1AAAAhwMAAAAA&#10;" fillcolor="#d8d8d8"/>
                      <v:oval id="Oval 75" o:spid="_x0000_s1031" style="position:absolute;left:4425;top:631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1WKMUA&#10;AADbAAAADwAAAGRycy9kb3ducmV2LnhtbESP3WoCMRSE7wt9h3AK3tWsSlVWoxTRUlpB/MPb4+Z0&#10;s+3mZNmkmr59Uyh4OczMN8x0Hm0tLtT6yrGCXjcDQVw4XXGp4LBfPY5B+ICssXZMCn7Iw3x2fzfF&#10;XLsrb+myC6VIEPY5KjAhNLmUvjBk0XddQ5y8D9daDEm2pdQtXhPc1rKfZUNpseK0YLChhaHia/dt&#10;FSxHx8/48r4+bw6nQRbGEc3p6U2pzkN8noAIFMMt/N9+1QqGPfj7kn6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VYoxQAAANsAAAAPAAAAAAAAAAAAAAAAAJgCAABkcnMv&#10;ZG93bnJldi54bWxQSwUGAAAAAAQABAD1AAAAigMAAAAA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517015" cy="835660"/>
                      <wp:effectExtent l="3175" t="6350" r="3810" b="5715"/>
                      <wp:docPr id="57" name="Полотно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0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595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Oval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33147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Oval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595" y="33147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595" y="63119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7460" y="508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Oval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7460" y="33147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Oval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7460" y="631190"/>
                                  <a:ext cx="24447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FB3F6B" id="Полотно 57" o:spid="_x0000_s1026" editas="canvas" style="width:119.45pt;height:65.8pt;mso-position-horizontal-relative:char;mso-position-vertical-relative:line" coordsize="15170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">
                      <v:shape id="_x0000_s1027" type="#_x0000_t75" style="position:absolute;width:15170;height:8356;visibility:visible;mso-wrap-style:square">
                        <v:fill o:detectmouseclick="t"/>
                        <v:path o:connecttype="none"/>
                      </v:shape>
                      <v:oval id="Oval 63" o:spid="_x0000_s1028" style="position:absolute;left:4425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      <v:oval id="Oval 64" o:spid="_x0000_s1029" style="position:absolute;left:50;top:3314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      <v:oval id="Oval 65" o:spid="_x0000_s1030" style="position:absolute;left:4425;top:3314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      <v:oval id="Oval 66" o:spid="_x0000_s1031" style="position:absolute;left:4425;top:631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/>
                      <v:oval id="Oval 67" o:spid="_x0000_s1032" style="position:absolute;left:12674;top:50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Y/DcUA&#10;AADbAAAADwAAAGRycy9kb3ducmV2LnhtbESPQWsCMRSE7wX/Q3hCbzWr1ipboxSxRbRQqhavr5vX&#10;zdrNy7KJmv77Rij0OMzMN8x0Hm0tztT6yrGCfi8DQVw4XXGpYL97vpuA8AFZY+2YFPyQh/msczPF&#10;XLsLv9N5G0qRIOxzVGBCaHIpfWHIou+5hjh5X661GJJsS6lbvCS4reUgyx6kxYrTgsGGFoaK7+3J&#10;KliOP47xZfP6+bY/DLMwiWgOo7VSt9349AgiUAz/4b/2SisY3cP1S/o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dj8NxQAAANsAAAAPAAAAAAAAAAAAAAAAAJgCAABkcnMv&#10;ZG93bnJldi54bWxQSwUGAAAAAAQABAD1AAAAigMAAAAA&#10;" fillcolor="#d8d8d8"/>
                      <v:oval id="Oval 68" o:spid="_x0000_s1033" style="position:absolute;left:12674;top:3314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alsUA&#10;AADbAAAADwAAAGRycy9kb3ducmV2LnhtbESPQWsCMRSE7wX/Q3iF3mq2LdvKahQpWsQWSq3i9bl5&#10;blY3L8sm1fjvTaHQ4zAz3zCjSbSNOFHna8cKHvoZCOLS6ZorBevv+f0AhA/IGhvHpOBCHibj3s0I&#10;C+3O/EWnVahEgrAvUIEJoS2k9KUhi77vWuLk7V1nMSTZVVJ3eE5w28jHLHuWFmtOCwZbejVUHlc/&#10;VsHsZXOIb+8fu8/19ikLg4hmmy+VuruN0yGIQDH8h//aC60gz+H3S/oBcn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pqWxQAAANsAAAAPAAAAAAAAAAAAAAAAAJgCAABkcnMv&#10;ZG93bnJldi54bWxQSwUGAAAAAAQABAD1AAAAigMAAAAA&#10;" fillcolor="#d8d8d8"/>
                      <v:oval id="Oval 69" o:spid="_x0000_s1034" style="position:absolute;left:12674;top:6311;width:244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E4cYA&#10;AADbAAAADwAAAGRycy9kb3ducmV2LnhtbESPW0sDMRSE3wv+h3AE37pZlV5YNy1FVEQLxV7Y1+Pm&#10;uNm6OVk2sY3/3giCj8PMfMOUy2g7caLBt44VXGc5COLa6ZYbBfvd43gOwgdkjZ1jUvBNHpaLi1GJ&#10;hXZnfqPTNjQiQdgXqMCE0BdS+tqQRZ+5njh5H26wGJIcGqkHPCe47eRNnk+lxZbTgsGe7g3Vn9sv&#10;q+BhdjjGp9f1+2Zf3eZhHtFUkxelri7j6g5EoBj+w3/tZ61gMoXfL+kH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gE4cYAAADbAAAADwAAAAAAAAAAAAAAAACYAgAAZHJz&#10;L2Rvd25yZXYueG1sUEsFBgAAAAAEAAQA9QAAAIsDAAAAAA==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596900" cy="509270"/>
                      <wp:effectExtent l="6985" t="3810" r="5715" b="1270"/>
                      <wp:docPr id="49" name="Полотно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7" name="Oval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584835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304800"/>
                                  <a:ext cx="586740" cy="19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18A8E5" id="Полотно 49" o:spid="_x0000_s1026" editas="canvas" style="width:47pt;height:40.1pt;mso-position-horizontal-relative:char;mso-position-vertical-relative:line" coordsize="5969,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">
                      <v:shape id="_x0000_s1027" type="#_x0000_t75" style="position:absolute;width:5969;height:5092;visibility:visible;mso-wrap-style:square">
                        <v:fill o:detectmouseclick="t"/>
                        <v:path o:connecttype="none"/>
                      </v:shape>
                      <v:oval id="Oval 59" o:spid="_x0000_s1028" style="position:absolute;left:50;top:50;width:5849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      <v:oval id="Oval 60" o:spid="_x0000_s1029" style="position:absolute;left:50;top:3048;width:5868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Kj1cMA&#10;AADbAAAADwAAAGRycy9kb3ducmV2LnhtbERPXU/CMBR9J/E/NNfEN+gUUTIpxBg0BEyMOLPX63pd&#10;p+vtshYo/54+kPB4cr5ni2hbsafeN44V3I4yEMSV0w3XCoqv1+EUhA/IGlvHpOBIHhbzq8EMc+0O&#10;/En7bahFCmGfowITQpdL6StDFv3IdcSJ+3W9xZBgX0vd4yGF21beZdmDtNhwajDY0Yuh6n+7swqW&#10;j99/8W3z/vNRlOMsTCOacrJW6uY6Pj+BCBTDRXx2r7SC+zQ2fUk/QM5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Kj1cMAAADbAAAADwAAAAAAAAAAAAAAAACYAgAAZHJzL2Rv&#10;d25yZXYueG1sUEsFBgAAAAAEAAQA9QAAAIgDAAAAAA==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130425" cy="781685"/>
                      <wp:effectExtent l="3175" t="635" r="0" b="8255"/>
                      <wp:docPr id="46" name="Полотно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4" name="Oval 55"/>
                              <wps:cNvSpPr>
                                <a:spLocks noChangeArrowheads="1"/>
                              </wps:cNvSpPr>
                              <wps:spPr bwMode="auto">
                                <a:xfrm rot="2693337">
                                  <a:off x="1263650" y="262890"/>
                                  <a:ext cx="950595" cy="255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56"/>
                              <wps:cNvSpPr>
                                <a:spLocks noChangeArrowheads="1"/>
                              </wps:cNvSpPr>
                              <wps:spPr bwMode="auto">
                                <a:xfrm rot="2693337">
                                  <a:off x="-83820" y="262890"/>
                                  <a:ext cx="950595" cy="255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62CB81" id="Полотно 46" o:spid="_x0000_s1026" editas="canvas" style="width:167.75pt;height:61.55pt;mso-position-horizontal-relative:char;mso-position-vertical-relative:line" coordsize="21304,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">
                      <v:shape id="_x0000_s1027" type="#_x0000_t75" style="position:absolute;width:21304;height:7816;visibility:visible;mso-wrap-style:square">
                        <v:fill o:detectmouseclick="t"/>
                        <v:path o:connecttype="none"/>
                      </v:shape>
                      <v:oval id="Oval 55" o:spid="_x0000_s1028" style="position:absolute;left:12636;top:2628;width:9506;height:2559;rotation:29418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3SB8EA&#10;AADbAAAADwAAAGRycy9kb3ducmV2LnhtbESP0YrCMBRE3xf8h3AFXxZNlVqkaxQRRPfR6gdcmrtt&#10;d5ubmkStf28WBB+HmTnDLNe9acWNnG8sK5hOEhDEpdUNVwrOp914AcIHZI2tZVLwIA/r1eBjibm2&#10;dz7SrQiViBD2OSqoQ+hyKX1Zk0E/sR1x9H6sMxiidJXUDu8Rblo5S5JMGmw4LtTY0bam8q+4GgV7&#10;Vyx+3aX5nKaUzlt7dd8ZOaVGw37zBSJQH97hV/ugFaQp/H+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t0gfBAAAA2wAAAA8AAAAAAAAAAAAAAAAAmAIAAGRycy9kb3du&#10;cmV2LnhtbFBLBQYAAAAABAAEAPUAAACGAwAAAAA=&#10;" fillcolor="#d8d8d8"/>
                      <v:oval id="Oval 56" o:spid="_x0000_s1029" style="position:absolute;left:-838;top:2628;width:9505;height:2559;rotation:29418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uNYccA&#10;AADbAAAADwAAAGRycy9kb3ducmV2LnhtbESP3WoCMRSE7wu+QziCN0WzlSqyGqUUCiIK/hTRu8Pm&#10;dHfr5mRJorv16U2h0MthZr5hZovWVOJGzpeWFbwMEhDEmdUl5wo+Dx/9CQgfkDVWlknBD3lYzDtP&#10;M0y1bXhHt33IRYSwT1FBEUKdSumzggz6ga2Jo/dlncEQpculdthEuKnkMEnG0mDJcaHAmt4Lyi77&#10;q1Fw2q4P1/V4dffm6LbNZXd+3nzXSvW67dsURKA2/If/2kut4HUEv1/iD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rjWHHAAAA2wAAAA8AAAAAAAAAAAAAAAAAmAIAAGRy&#10;cy9kb3ducmV2LnhtbFBLBQYAAAAABAAEAPUAAACMAwAAAAA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130425" cy="781685"/>
                      <wp:effectExtent l="3175" t="6350" r="0" b="2540"/>
                      <wp:docPr id="43" name="Полотно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1" name="Oval 51"/>
                              <wps:cNvSpPr>
                                <a:spLocks noChangeArrowheads="1"/>
                              </wps:cNvSpPr>
                              <wps:spPr bwMode="auto">
                                <a:xfrm rot="2693337">
                                  <a:off x="1263650" y="262890"/>
                                  <a:ext cx="950595" cy="255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Oval 52"/>
                              <wps:cNvSpPr>
                                <a:spLocks noChangeArrowheads="1"/>
                              </wps:cNvSpPr>
                              <wps:spPr bwMode="auto">
                                <a:xfrm rot="2693337">
                                  <a:off x="-83820" y="262890"/>
                                  <a:ext cx="950595" cy="255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CB8C35" id="Полотно 43" o:spid="_x0000_s1026" editas="canvas" style="width:167.75pt;height:61.55pt;mso-position-horizontal-relative:char;mso-position-vertical-relative:line" coordsize="21304,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">
                      <v:shape id="_x0000_s1027" type="#_x0000_t75" style="position:absolute;width:21304;height:7816;visibility:visible;mso-wrap-style:square">
                        <v:fill o:detectmouseclick="t"/>
                        <v:path o:connecttype="none"/>
                      </v:shape>
                      <v:oval id="Oval 51" o:spid="_x0000_s1028" style="position:absolute;left:12636;top:2628;width:9506;height:2559;rotation:29418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pxn8EA&#10;AADbAAAADwAAAGRycy9kb3ducmV2LnhtbESP0YrCMBRE34X9h3AXfJE17VJFqlFEkF0frfsBl+ba&#10;VpubmkStf78RBB+HmTnDLFa9acWNnG8sK0jHCQji0uqGKwV/h+3XDIQPyBpby6TgQR5Wy4/BAnNt&#10;77ynWxEqESHsc1RQh9DlUvqyJoN+bDvi6B2tMxiidJXUDu8Rblr5nSRTabDhuFBjR5uaynNxNQp+&#10;XDE7uUszSjPKJq29ut2UnFLDz349BxGoD+/wq/2rFWQpPL/E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acZ/BAAAA2wAAAA8AAAAAAAAAAAAAAAAAmAIAAGRycy9kb3du&#10;cmV2LnhtbFBLBQYAAAAABAAEAPUAAACGAwAAAAA=&#10;" fillcolor="#d8d8d8"/>
                      <v:oval id="Oval 52" o:spid="_x0000_s1029" style="position:absolute;left:-838;top:2628;width:9505;height:2559;rotation:29418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IVFccA&#10;AADbAAAADwAAAGRycy9kb3ducmV2LnhtbESP3WrCQBSE74W+w3IKvRHdVERKmlVKoVCKgj9F9O6Q&#10;PU1Ss2fD7prEPn1XELwcZuYbJlv0phYtOV9ZVvA8TkAQ51ZXXCj43n2MXkD4gKyxtkwKLuRhMX8Y&#10;ZJhq2/GG2m0oRISwT1FBGUKTSunzkgz6sW2Io/djncEQpSukdthFuKnlJElm0mDFcaHEht5Lyk/b&#10;s1FwWC935+Xs68+bvVt3p81xuPptlHp67N9eQQTqwz18a39qBdMJXL/EHyD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CFRXHAAAA2wAAAA8AAAAAAAAAAAAAAAAAmAIAAGRy&#10;cy9kb3ducmV2LnhtbFBLBQYAAAAABAAEAPUAAACMAwAAAAA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93370" cy="292735"/>
                      <wp:effectExtent l="8890" t="2540" r="2540" b="0"/>
                      <wp:docPr id="40" name="Полотно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7" name="Oval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7480" y="7302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15748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ECA2ED" id="Полотно 40" o:spid="_x0000_s1026" editas="canvas" style="width:23.1pt;height:23.05pt;mso-position-horizontal-relative:char;mso-position-vertical-relative:line" coordsize="293370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">
                      <v:shape id="_x0000_s1027" type="#_x0000_t75" style="position:absolute;width:293370;height:292735;visibility:visible;mso-wrap-style:square">
                        <v:fill o:detectmouseclick="t"/>
                        <v:path o:connecttype="none"/>
                      </v:shape>
                      <v:oval id="Oval 46" o:spid="_x0000_s1028" style="position:absolute;left:5080;top:5080;width:130810;height:130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tE2sYA&#10;AADbAAAADwAAAGRycy9kb3ducmV2LnhtbESPX0vDMBTF3wW/Q7iCbzbVoRu12RiiMnQw3B/6em2u&#10;TWdzU5q4xW+/CAMfD+ec3+GUs2g7caDBt44V3GY5COLa6ZYbBdvNy80EhA/IGjvHpOCXPMymlxcl&#10;Ftod+YMO69CIBGFfoAITQl9I6WtDFn3meuLkfbnBYkhyaKQe8JjgtpN3ef4gLbacFgz29GSo/l7/&#10;WAXP490+vr4vP1fbapSHSURT3b8pdX0V548gAsXwHz63F1rBaAx/X9IPkNMT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tE2sYAAADbAAAADwAAAAAAAAAAAAAAAACYAgAAZHJz&#10;L2Rvd25yZXYueG1sUEsFBgAAAAAEAAQA9QAAAIsDAAAAAA==&#10;" fillcolor="#d8d8d8"/>
                      <v:oval id="Oval 47" o:spid="_x0000_s1029" style="position:absolute;left:157480;top:73025;width:130810;height:130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      <v:oval id="Oval 48" o:spid="_x0000_s1030" style="position:absolute;left:5080;top:157480;width:130810;height:130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961390" cy="582930"/>
                      <wp:effectExtent l="8890" t="2540" r="1270" b="5080"/>
                      <wp:docPr id="36" name="Полотно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7" name="Oval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7345" y="13525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745" y="20320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7345" y="28765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7480" y="7302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Oval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15748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3100" y="29527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5500" y="36322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3100" y="44767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3BE353" id="Полотно 36" o:spid="_x0000_s1026" editas="canvas" style="width:75.7pt;height:45.9pt;mso-position-horizontal-relative:char;mso-position-vertical-relative:line" coordsize="9613,5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">
                      <v:shape id="_x0000_s1027" type="#_x0000_t75" style="position:absolute;width:9613;height:5829;visibility:visible;mso-wrap-style:square">
                        <v:fill o:detectmouseclick="t"/>
                        <v:path o:connecttype="none"/>
                      </v:shape>
                      <v:oval id="Oval 35" o:spid="_x0000_s1028" style="position:absolute;left:3473;top:1352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LSB8UA&#10;AADbAAAADwAAAGRycy9kb3ducmV2LnhtbESP3WoCMRSE74W+QziF3mm2llZZjSJFS2kF8Q9vj5vT&#10;zdrNybJJNX37piB4OczMN8x4Gm0tztT6yrGCx14GgrhwuuJSwW676A5B+ICssXZMCn7Jw3Ry1xlj&#10;rt2F13TehFIkCPscFZgQmlxKXxiy6HuuIU7el2sthiTbUuoWLwlua9nPshdpseK0YLChV0PF9+bH&#10;KpgP9qf49rk8rnaHpywMI5rD84dSD/dxNgIRKIZb+Np+1wr6A/j/kn6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tIHxQAAANsAAAAPAAAAAAAAAAAAAAAAAJgCAABkcnMv&#10;ZG93bnJldi54bWxQSwUGAAAAAAQABAD1AAAAigMAAAAA&#10;" fillcolor="#d8d8d8"/>
                      <v:oval id="Oval 36" o:spid="_x0000_s1029" style="position:absolute;left:4997;top:2032;width:1308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      <v:oval id="Oval 37" o:spid="_x0000_s1030" style="position:absolute;left:3473;top:2876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/>
                      <v:oval id="Oval 38" o:spid="_x0000_s1031" style="position:absolute;left:50;top:50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LcrsIA&#10;AADbAAAADwAAAGRycy9kb3ducmV2LnhtbERPTWsCMRC9C/6HMIK3mlVpla1RRFoprSC1Fq/jZtys&#10;bibLJtX03zeHgsfH+54toq3FlVpfOVYwHGQgiAunKy4V7L9eH6YgfEDWWDsmBb/kYTHvdmaYa3fj&#10;T7ruQilSCPscFZgQmlxKXxiy6AeuIU7cybUWQ4JtKXWLtxRuaznKsidpseLUYLChlaHisvuxCl4m&#10;3+e4/tgct/vDOAvTiObw+K5UvxeXzyACxXAX/7vftIJxWp++p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tyuwgAAANsAAAAPAAAAAAAAAAAAAAAAAJgCAABkcnMvZG93&#10;bnJldi54bWxQSwUGAAAAAAQABAD1AAAAhwMAAAAA&#10;" fillcolor="#d8d8d8"/>
                      <v:oval id="Oval 39" o:spid="_x0000_s1032" style="position:absolute;left:1574;top:730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55NcUA&#10;AADbAAAADwAAAGRycy9kb3ducmV2LnhtbESP3WoCMRSE7wu+QziCdzVrpVW2RimllaKC1B+8Pd0c&#10;N2s3J8sm1fj2jVDo5TAz3zCTWbS1OFPrK8cKBv0MBHHhdMWlgt32/X4MwgdkjbVjUnAlD7Np526C&#10;uXYX/qTzJpQiQdjnqMCE0ORS+sKQRd93DXHyjq61GJJsS6lbvCS4reVDlj1JixWnBYMNvRoqvjc/&#10;VsHbaH+K8+Xqa707DLMwjmgOjwulet348gwiUAz/4b/2h1YwHMDtS/oB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3nk1xQAAANsAAAAPAAAAAAAAAAAAAAAAAJgCAABkcnMv&#10;ZG93bnJldi54bWxQSwUGAAAAAAQABAD1AAAAigMAAAAA&#10;" fillcolor="#d8d8d8"/>
                      <v:oval id="Oval 40" o:spid="_x0000_s1033" style="position:absolute;left:50;top:1574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nQsUA&#10;AADbAAAADwAAAGRycy9kb3ducmV2LnhtbESP3WoCMRSE74W+QziF3mm2SqusRpGipbSC+Ie3x83p&#10;Zu3mZNmkmr59Uyh4OczMN8xkFm0tLtT6yrGCx14GgrhwuuJSwX637I5A+ICssXZMCn7Iw2x615lg&#10;rt2VN3TZhlIkCPscFZgQmlxKXxiy6HuuIU7ep2sthiTbUuoWrwlua9nPsmdpseK0YLChF0PF1/bb&#10;KlgMD+f4+rE6rffHQRZGEc3x6V2ph/s4H4MIFMMt/N9+0woGffj7kn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OdCxQAAANsAAAAPAAAAAAAAAAAAAAAAAJgCAABkcnMv&#10;ZG93bnJldi54bWxQSwUGAAAAAAQABAD1AAAAigMAAAAA&#10;" fillcolor="#d8d8d8"/>
                      <v:oval id="Oval 41" o:spid="_x0000_s1034" style="position:absolute;left:6731;top:2952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      <v:oval id="Oval 42" o:spid="_x0000_s1035" style="position:absolute;left:8255;top:3632;width:1308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      <v:oval id="Oval 43" o:spid="_x0000_s1036" style="position:absolute;left:6731;top:4476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6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820670" cy="930275"/>
                      <wp:effectExtent l="8255" t="5080" r="0" b="7620"/>
                      <wp:docPr id="26" name="Полотно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3" name="Oval 30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290955" y="-205105"/>
                                  <a:ext cx="244475" cy="13569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31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472440" y="-221615"/>
                                  <a:ext cx="244475" cy="13569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4780" y="27368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F8AC37" id="Полотно 26" o:spid="_x0000_s1026" editas="canvas" style="width:222.1pt;height:73.25pt;mso-position-horizontal-relative:char;mso-position-vertical-relative:line" coordsize="28206,9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">
                      <v:shape id="_x0000_s1027" type="#_x0000_t75" style="position:absolute;width:28206;height:9302;visibility:visible;mso-wrap-style:square">
                        <v:fill o:detectmouseclick="t"/>
                        <v:path o:connecttype="none"/>
                      </v:shape>
                      <v:oval id="Oval 30" o:spid="_x0000_s1028" style="position:absolute;left:12908;top:-2051;width:2445;height:1357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U5S8MA&#10;AADbAAAADwAAAGRycy9kb3ducmV2LnhtbESPzWrDMBCE74G+g9hCb7EcF5zgWg6moaGkpyR9gMXa&#10;+CfWyliq7b59VSj0OMzMN0y+X0wvJhpda1nBJopBEFdWt1wr+Ly+rXcgnEfW2FsmBd/kYF88rHLM&#10;tJ35TNPF1yJA2GWooPF+yKR0VUMGXWQH4uDd7GjQBznWUo84B7jpZRLHqTTYclhocKDXhqr75cso&#10;2B669CM9ne4t7ag7TtN8OMalUk+PS/kCwtPi/8N/7XetIHmG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U5S8MAAADbAAAADwAAAAAAAAAAAAAAAACYAgAAZHJzL2Rv&#10;d25yZXYueG1sUEsFBgAAAAAEAAQA9QAAAIgDAAAAAA==&#10;"/>
                      <v:oval id="Oval 31" o:spid="_x0000_s1029" style="position:absolute;left:4724;top:-2216;width:2445;height:13569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hP8MA&#10;AADbAAAADwAAAGRycy9kb3ducmV2LnhtbESPzWrDMBCE74G+g9hCb7EcU5zgWg6moaGkpyR9gMXa&#10;+CfWyliq7b59VSj0OMzMN0y+X0wvJhpda1nBJopBEFdWt1wr+Ly+rXcgnEfW2FsmBd/kYF88rHLM&#10;tJ35TNPF1yJA2GWooPF+yKR0VUMGXWQH4uDd7GjQBznWUo84B7jpZRLHqTTYclhocKDXhqr75cso&#10;2B669CM9ne4t7ag7TtN8OMalUk+PS/kCwtPi/8N/7XetIHmG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yhP8MAAADbAAAADwAAAAAAAAAAAAAAAACYAgAAZHJzL2Rv&#10;d25yZXYueG1sUEsFBgAAAAAEAAQA9QAAAIgDAAAAAA==&#10;"/>
                      <v:oval id="Oval 32" o:spid="_x0000_s1030" style="position:absolute;left:26847;top:2736;width:130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p68UA&#10;AADbAAAADwAAAGRycy9kb3ducmV2LnhtbESP3WoCMRSE74W+QziF3mm2FqusRpGipbSC+Ie3x83p&#10;Zu3mZNmkmr59Uyh4OczMN8xkFm0tLtT6yrGCx14GgrhwuuJSwX637I5A+ICssXZMCn7Iw2x615lg&#10;rt2VN3TZhlIkCPscFZgQmlxKXxiy6HuuIU7ep2sthiTbUuoWrwlua9nPsmdpseK0YLChF0PF1/bb&#10;KlgMD+f4+rE6rffHpyyMIprj4F2ph/s4H4MIFMMt/N9+0wr6A/j7kn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OnrxQAAANsAAAAPAAAAAAAAAAAAAAAAAJgCAABkcnMv&#10;ZG93bnJldi54bWxQSwUGAAAAAAQABAD1AAAAigMAAAAA&#10;" fillcolor="#d8d8d8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0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93370" cy="292735"/>
                      <wp:effectExtent l="8890" t="1270" r="2540" b="1270"/>
                      <wp:docPr id="22" name="Полотно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9" name="Oval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508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7480" y="73025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Oval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157480"/>
                                  <a:ext cx="130810" cy="130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E236CB" id="Полотно 22" o:spid="_x0000_s1026" editas="canvas" style="width:23.1pt;height:23.05pt;mso-position-horizontal-relative:char;mso-position-vertical-relative:line" coordsize="293370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">
                      <v:shape id="_x0000_s1027" type="#_x0000_t75" style="position:absolute;width:293370;height:292735;visibility:visible;mso-wrap-style:square">
                        <v:fill o:detectmouseclick="t"/>
                        <v:path o:connecttype="none"/>
                      </v:shape>
                      <v:oval id="Oval 25" o:spid="_x0000_s1028" style="position:absolute;left:5080;top:5080;width:130810;height:130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0pU8MA&#10;AADbAAAADwAAAGRycy9kb3ducmV2LnhtbERP30vDMBB+H/g/hBP2tqUq09k1HSJuiAri3Njrrbk1&#10;1eZSmrhl//0iCL7dx/fzinm0rThQ7xvHCq7GGQjiyumGawXrz8VoCsIHZI2tY1JwIg/z8mJQYK7d&#10;kT/osAq1SCHsc1RgQuhyKX1lyKIfu444cXvXWwwJ9rXUPR5TuG3ldZbdSosNpwaDHT0aqr5XP1bB&#10;093mKy5f33bv6+1NFqYRzXbyotTwMj7MQASK4V/8537Waf49/P6SDpDl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0pU8MAAADbAAAADwAAAAAAAAAAAAAAAACYAgAAZHJzL2Rv&#10;d25yZXYueG1sUEsFBgAAAAAEAAQA9QAAAIgDAAAAAA==&#10;" fillcolor="#d8d8d8"/>
                      <v:oval id="Oval 26" o:spid="_x0000_s1029" style="position:absolute;left:157480;top:73025;width:130810;height:130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      <v:oval id="Oval 27" o:spid="_x0000_s1030" style="position:absolute;left:5080;top:157480;width:130810;height:130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91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758950" cy="842645"/>
                      <wp:effectExtent l="7620" t="7620" r="5080" b="6985"/>
                      <wp:docPr id="18" name="Полотно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" name="Oval 21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136015" y="149860"/>
                                  <a:ext cx="552450" cy="622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22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55880" y="52705"/>
                                  <a:ext cx="733425" cy="7372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5C7720" id="Полотно 18" o:spid="_x0000_s1026" editas="canvas" style="width:138.5pt;height:66.35pt;mso-position-horizontal-relative:char;mso-position-vertical-relative:line" coordsize="17589,8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">
                      <v:shape id="_x0000_s1027" type="#_x0000_t75" style="position:absolute;width:17589;height:8426;visibility:visible;mso-wrap-style:square">
                        <v:fill o:detectmouseclick="t"/>
                        <v:path o:connecttype="none"/>
                      </v:shape>
                      <v:oval id="Oval 21" o:spid="_x0000_s1028" style="position:absolute;left:11360;top:1498;width:5524;height:623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0QncUA&#10;AADbAAAADwAAAGRycy9kb3ducmV2LnhtbERPS2vCQBC+F/oflin0UsxGEdHoKj5asAeFqES8Ddlp&#10;EpqdDdmtSf99t1DobT6+5yxWvanFnVpXWVYwjGIQxLnVFRcKLue3wRSE88gaa8uk4JscrJaPDwtM&#10;tO04pfvJFyKEsEtQQel9k0jp8pIMusg2xIH7sK1BH2BbSN1iF8JNLUdxPJEGKw4NJTa0LSn/PH0Z&#10;BfV4Pzu+XMbZ7XB9z/h1l3bD9Uap56d+PQfhqff/4j/3Xof5E/j9JRw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RCdxQAAANsAAAAPAAAAAAAAAAAAAAAAAJgCAABkcnMv&#10;ZG93bnJldi54bWxQSwUGAAAAAAQABAD1AAAAigMAAAAA&#10;" fillcolor="#d8d8d8"/>
                      <v:oval id="Oval 22" o:spid="_x0000_s1029" style="position:absolute;left:559;top:526;width:7334;height:7373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19b8A&#10;AADbAAAADwAAAGRycy9kb3ducmV2LnhtbERPy6rCMBDdC/5DGMGdTa+LKr1GkSuK6MrHBwzN3Lba&#10;TEoT2/r3RhDczeE8Z7HqTSVaalxpWcFPFIMgzqwuOVdwvWwncxDOI2usLJOCJzlYLYeDBabadnyi&#10;9uxzEULYpaig8L5OpXRZQQZdZGviwP3bxqAPsMmlbrAL4aaS0zhOpMGSQ0OBNf0VlN3PD6Ngtrkl&#10;x+RwuJc0p9uubbvNLl4rNR71618Qnnr/FX/cex3mz+D9Szh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vX1vwAAANsAAAAPAAAAAAAAAAAAAAAAAJgCAABkcnMvZG93bnJl&#10;di54bWxQSwUGAAAAAAQABAD1AAAAhAMAAAAA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5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111375" cy="838835"/>
                      <wp:effectExtent l="3175" t="8255" r="0" b="635"/>
                      <wp:docPr id="15" name="Полотно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" name="Oval 16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488440" y="17780"/>
                                  <a:ext cx="552450" cy="622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6445" y="361950"/>
                                  <a:ext cx="62166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361950"/>
                                  <a:ext cx="62166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2ECB7A" id="Полотно 15" o:spid="_x0000_s1026" editas="canvas" style="width:166.25pt;height:66.05pt;mso-position-horizontal-relative:char;mso-position-vertical-relative:line" coordsize="21113,8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">
                      <v:shape id="_x0000_s1027" type="#_x0000_t75" style="position:absolute;width:21113;height:8388;visibility:visible;mso-wrap-style:square">
                        <v:fill o:detectmouseclick="t"/>
                        <v:path o:connecttype="none"/>
                      </v:shape>
                      <v:oval id="Oval 16" o:spid="_x0000_s1028" style="position:absolute;left:14884;top:177;width:5524;height:623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YWnsQA&#10;AADbAAAADwAAAGRycy9kb3ducmV2LnhtbERPS2vCQBC+F/oflin0ImajiNToKmpb0IMFH0S8Ddlp&#10;EpqdDdmtSf+9Kwi9zcf3nNmiM5W4UuNKywoGUQyCOLO65FzB6fjZfwPhPLLGyjIp+CMHi/nz0wwT&#10;bVve0/XgcxFC2CWooPC+TqR0WUEGXWRr4sB928agD7DJpW6wDeGmksM4HkuDJYeGAmtaF5T9HH6N&#10;gmq0mXz1TqP0sjtvU/5437eD5Uqp15duOQXhqfP/4od7o8P8Idx/C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GFp7EAAAA2wAAAA8AAAAAAAAAAAAAAAAAmAIAAGRycy9k&#10;b3ducmV2LnhtbFBLBQYAAAAABAAEAPUAAACJAwAAAAA=&#10;" fillcolor="#d8d8d8"/>
                      <v:oval id="Oval 17" o:spid="_x0000_s1029" style="position:absolute;left:7664;top:3619;width:6217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      <v:oval id="Oval 18" o:spid="_x0000_s1030" style="position:absolute;left:50;top:3619;width:6217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7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384425" cy="939800"/>
                      <wp:effectExtent l="6985" t="635" r="8890" b="2540"/>
                      <wp:docPr id="11" name="Полотно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" name="Oval 12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1748155" y="-179705"/>
                                  <a:ext cx="245745" cy="11563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749300"/>
                                  <a:ext cx="1383030" cy="185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5E52AE" id="Полотно 11" o:spid="_x0000_s1026" editas="canvas" style="width:187.75pt;height:74pt;mso-position-horizontal-relative:char;mso-position-vertical-relative:line" coordsize="23844,9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">
                      <v:shape id="_x0000_s1027" type="#_x0000_t75" style="position:absolute;width:23844;height:9398;visibility:visible;mso-wrap-style:square">
                        <v:fill o:detectmouseclick="t"/>
                        <v:path o:connecttype="none"/>
                      </v:shape>
                      <v:oval id="Oval 12" o:spid="_x0000_s1028" style="position:absolute;left:17481;top:-1798;width:2458;height:11563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fH8UA&#10;AADaAAAADwAAAGRycy9kb3ducmV2LnhtbESPT2vCQBTE70K/w/IKXopuFCkaXcWqBT0o+AfF2yP7&#10;TEKzb0N2Nem3dwsFj8PM/IaZzBpTiAdVLresoNeNQBAnVuecKjgdvztDEM4jaywsk4JfcjCbvrUm&#10;GGtb854eB5+KAGEXo4LM+zKW0iUZGXRdWxIH72Yrgz7IKpW6wjrATSH7UfQpDeYcFjIsaZFR8nO4&#10;GwXFYD3afZwG5+v2sjnzarmve/MvpdrvzXwMwlPjX+H/9lorGMHflXAD5PQ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d8fxQAAANoAAAAPAAAAAAAAAAAAAAAAAJgCAABkcnMv&#10;ZG93bnJldi54bWxQSwUGAAAAAAQABAD1AAAAigMAAAAA&#10;" fillcolor="#d8d8d8"/>
                      <v:oval id="Oval 13" o:spid="_x0000_s1029" style="position:absolute;left:50;top:7493;width:13831;height:1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6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3104515" cy="659130"/>
                      <wp:effectExtent l="3810" t="7620" r="6350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" name="Oval 8"/>
                              <wps:cNvSpPr>
                                <a:spLocks noChangeArrowheads="1"/>
                              </wps:cNvSpPr>
                              <wps:spPr bwMode="auto">
                                <a:xfrm rot="7548465">
                                  <a:off x="71120" y="17780"/>
                                  <a:ext cx="552450" cy="622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9"/>
                              <wps:cNvSpPr>
                                <a:spLocks noChangeArrowheads="1"/>
                              </wps:cNvSpPr>
                              <wps:spPr bwMode="auto">
                                <a:xfrm rot="20424431">
                                  <a:off x="2452370" y="100330"/>
                                  <a:ext cx="62166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8BA6CD" id="Полотно 8" o:spid="_x0000_s1026" editas="canvas" style="width:244.45pt;height:51.9pt;mso-position-horizontal-relative:char;mso-position-vertical-relative:line" coordsize="31045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">
                      <v:shape id="_x0000_s1027" type="#_x0000_t75" style="position:absolute;width:31045;height:6591;visibility:visible;mso-wrap-style:square">
                        <v:fill o:detectmouseclick="t"/>
                        <v:path o:connecttype="none"/>
                      </v:shape>
                      <v:oval id="Oval 8" o:spid="_x0000_s1028" style="position:absolute;left:711;top:177;width:5524;height:6230;rotation:8244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5LbcUA&#10;AADaAAAADwAAAGRycy9kb3ducmV2LnhtbESPT2vCQBTE70K/w/IKXkQ3iohGV7FVwR4U/IPi7ZF9&#10;TUKzb0N2Nem37xYEj8PM/IaZLRpTiAdVLresoN+LQBAnVuecKjifNt0xCOeRNRaWScEvOVjM31oz&#10;jLWt+UCPo09FgLCLUUHmfRlL6ZKMDLqeLYmD920rgz7IKpW6wjrATSEHUTSSBnMOCxmW9JlR8nO8&#10;GwXFcDvZd87Dy213/brwenWo+8sPpdrvzXIKwlPjX+Fne6sVjOD/Sr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7kttxQAAANoAAAAPAAAAAAAAAAAAAAAAAJgCAABkcnMv&#10;ZG93bnJldi54bWxQSwUGAAAAAAQABAD1AAAAigMAAAAA&#10;" fillcolor="#d8d8d8"/>
                      <v:oval id="Oval 9" o:spid="_x0000_s1029" style="position:absolute;left:24523;top:1003;width:6217;height:4718;rotation:-12840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4Ws8QA&#10;AADaAAAADwAAAGRycy9kb3ducmV2LnhtbESPQWsCMRSE7wX/Q3hCL6LZVrDL1ihiKXjwopZSb6/J&#10;c7O6edluoq7/vikIPQ4z8w0znXeuFhdqQ+VZwdMoA0Gsvam4VPCxex/mIEJENlh7JgU3CjCf9R6m&#10;WBh/5Q1dtrEUCcKhQAU2xqaQMmhLDsPIN8TJO/jWYUyyLaVp8ZrgrpbPWTaRDitOCxYbWlrSp+3Z&#10;KdjYnxy/x2/rr8XnUTd7WQ0m+qbUY79bvIKI1MX/8L29Mgpe4O9Kug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OFrPEAAAA2gAAAA8AAAAAAAAAAAAAAAAAmAIAAGRycy9k&#10;b3ducmV2LnhtbFBLBQYAAAAABAAEAPUAAACJAwAAAAA=&#10;"/>
                      <w10:anchorlock/>
                    </v:group>
                  </w:pict>
                </mc:Fallback>
              </mc:AlternateContent>
            </w:r>
          </w:p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1176" w:rsidRPr="009F6A32" w:rsidTr="00BC0570">
        <w:trPr>
          <w:cantSplit/>
          <w:trHeight w:val="144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76" w:rsidRPr="009F6A32" w:rsidRDefault="00F51176" w:rsidP="00BC05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411605" cy="828040"/>
                      <wp:effectExtent l="7620" t="7620" r="0" b="254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95" y="5080"/>
                                  <a:ext cx="1383030" cy="185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7540"/>
                                  <a:ext cx="1383030" cy="185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0013D6" id="Полотно 5" o:spid="_x0000_s1026" editas="canvas" style="width:111.15pt;height:65.2pt;mso-position-horizontal-relative:char;mso-position-vertical-relative:line" coordsize="14116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">
                      <v:shape id="_x0000_s1027" type="#_x0000_t75" style="position:absolute;width:14116;height:8280;visibility:visible;mso-wrap-style:square">
                        <v:fill o:detectmouseclick="t"/>
                        <v:path o:connecttype="none"/>
                      </v:shape>
                      <v:oval id="Oval 4" o:spid="_x0000_s1028" style="position:absolute;left:234;top:50;width:13831;height:1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      <v:oval id="Oval 5" o:spid="_x0000_s1029" style="position:absolute;left:50;top:6375;width:13831;height:1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QMSsUA&#10;AADaAAAADwAAAGRycy9kb3ducmV2LnhtbESP3UoDMRSE74W+QzgF79qsP63LtmkRURFbKNaV3p5u&#10;jpvVzcmyiW18e1MoeDnMzDfMfBltKw7U+8axgqtxBoK4crrhWkH5/jTKQfiArLF1TAp+ycNyMbiY&#10;Y6Hdkd/osA21SBD2BSowIXSFlL4yZNGPXUecvE/XWwxJ9rXUPR4T3LbyOsum0mLDacFgRw+Gqu/t&#10;j1XwePfxFZ9X6/2m3N1kIY9odpNXpS6H8X4GIlAM/+Fz+0UruIXTlXQ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AxKxQAAANoAAAAPAAAAAAAAAAAAAAAAAJgCAABkcnMv&#10;ZG93bnJldi54bWxQSwUGAAAAAAQABAD1AAAAigMAAAAA&#10;" fillcolor="#d8d8d8"/>
                      <w10:anchorlock/>
                    </v:group>
                  </w:pict>
                </mc:Fallback>
              </mc:AlternateContent>
            </w:r>
          </w:p>
        </w:tc>
      </w:tr>
    </w:tbl>
    <w:p w:rsidR="00F51176" w:rsidRPr="009F6A32" w:rsidRDefault="00F51176" w:rsidP="00F51176">
      <w:pPr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000F6" w:rsidRDefault="00B000F6">
      <w:bookmarkStart w:id="0" w:name="_GoBack"/>
      <w:bookmarkEnd w:id="0"/>
    </w:p>
    <w:sectPr w:rsidR="00B00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D0FAC"/>
    <w:multiLevelType w:val="hybridMultilevel"/>
    <w:tmpl w:val="C06EE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76"/>
    <w:rsid w:val="006B21DE"/>
    <w:rsid w:val="00A05E5E"/>
    <w:rsid w:val="00B000F6"/>
    <w:rsid w:val="00F5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9"/>
    <o:shapelayout v:ext="edit">
      <o:idmap v:ext="edit" data="1"/>
    </o:shapelayout>
  </w:shapeDefaults>
  <w:decimalSymbol w:val=","/>
  <w:listSeparator w:val=";"/>
  <w15:chartTrackingRefBased/>
  <w15:docId w15:val="{749C8866-0228-4A33-AFD4-C09CACE9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176"/>
    <w:pPr>
      <w:spacing w:after="200" w:line="276" w:lineRule="auto"/>
    </w:pPr>
    <w:rPr>
      <w:rFonts w:ascii="Calibri" w:eastAsia="Calibri" w:hAnsi="Calibri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4DB216B9.dotm</Template>
  <TotalTime>1</TotalTime>
  <Pages>5</Pages>
  <Words>102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CSF VSU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Митрофанова Елена Юрьевна</dc:creator>
  <cp:keywords/>
  <dc:description/>
  <cp:lastModifiedBy>Митрофанова Елена Юрьевна</cp:lastModifiedBy>
  <cp:revision>2</cp:revision>
  <dcterms:created xsi:type="dcterms:W3CDTF">2020-02-26T13:11:00Z</dcterms:created>
  <dcterms:modified xsi:type="dcterms:W3CDTF">2020-02-26T13:11:00Z</dcterms:modified>
</cp:coreProperties>
</file>